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5CFC1" w14:textId="54295A2A" w:rsidR="00D077E9" w:rsidRDefault="009A7E5D" w:rsidP="00D70D02">
      <w:r>
        <w:softHyphen/>
      </w:r>
      <w:r>
        <w:softHyphen/>
      </w:r>
      <w:r>
        <w:softHyphen/>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57583FB4" w14:textId="77777777" w:rsidTr="00D077E9">
        <w:trPr>
          <w:trHeight w:val="1894"/>
        </w:trPr>
        <w:tc>
          <w:tcPr>
            <w:tcW w:w="5580" w:type="dxa"/>
            <w:tcBorders>
              <w:top w:val="nil"/>
              <w:left w:val="nil"/>
              <w:bottom w:val="nil"/>
              <w:right w:val="nil"/>
            </w:tcBorders>
          </w:tcPr>
          <w:p w14:paraId="312FFEF3" w14:textId="46A4E097" w:rsidR="00D077E9" w:rsidRDefault="00D077E9" w:rsidP="00D077E9">
            <w:r>
              <w:rPr>
                <w:noProof/>
              </w:rPr>
              <mc:AlternateContent>
                <mc:Choice Requires="wps">
                  <w:drawing>
                    <wp:inline distT="0" distB="0" distL="0" distR="0" wp14:anchorId="4811C83F" wp14:editId="2D251BD0">
                      <wp:extent cx="3528695" cy="641445"/>
                      <wp:effectExtent l="0" t="0" r="0" b="6350"/>
                      <wp:docPr id="8" name="Text Box 8"/>
                      <wp:cNvGraphicFramePr/>
                      <a:graphic xmlns:a="http://schemas.openxmlformats.org/drawingml/2006/main">
                        <a:graphicData uri="http://schemas.microsoft.com/office/word/2010/wordprocessingShape">
                          <wps:wsp>
                            <wps:cNvSpPr txBox="1"/>
                            <wps:spPr>
                              <a:xfrm>
                                <a:off x="0" y="0"/>
                                <a:ext cx="3528695" cy="641445"/>
                              </a:xfrm>
                              <a:prstGeom prst="rect">
                                <a:avLst/>
                              </a:prstGeom>
                              <a:noFill/>
                              <a:ln w="6350">
                                <a:noFill/>
                              </a:ln>
                            </wps:spPr>
                            <wps:txbx>
                              <w:txbxContent>
                                <w:p w14:paraId="1CEB2568" w14:textId="5B55F7CE" w:rsidR="00E729BC" w:rsidRPr="00694641" w:rsidRDefault="00E729BC" w:rsidP="00694641">
                                  <w:pPr>
                                    <w:pStyle w:val="Title"/>
                                  </w:pPr>
                                  <w:r>
                                    <w:t>DomeBuddy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811C83F" id="_x0000_t202" coordsize="21600,21600" o:spt="202" path="m,l,21600r21600,l21600,xe">
                      <v:stroke joinstyle="miter"/>
                      <v:path gradientshapeok="t" o:connecttype="rect"/>
                    </v:shapetype>
                    <v:shape id="Text Box 8" o:spid="_x0000_s1026" type="#_x0000_t202" style="width:277.85pt;height: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" filled="f" stroked="f" strokeweight=".5pt">
                      <v:textbox>
                        <w:txbxContent>
                          <w:p w14:paraId="1CEB2568" w14:textId="5B55F7CE" w:rsidR="00E729BC" w:rsidRPr="00694641" w:rsidRDefault="00E729BC" w:rsidP="00694641">
                            <w:pPr>
                              <w:pStyle w:val="Title"/>
                            </w:pPr>
                            <w:r>
                              <w:t>DomeBuddy</w:t>
                            </w:r>
                          </w:p>
                        </w:txbxContent>
                      </v:textbox>
                      <w10:anchorlock/>
                    </v:shape>
                  </w:pict>
                </mc:Fallback>
              </mc:AlternateContent>
            </w:r>
          </w:p>
          <w:p w14:paraId="19546FF8" w14:textId="3004A801" w:rsidR="00D077E9" w:rsidRDefault="00D077E9" w:rsidP="00D077E9">
            <w:r>
              <w:rPr>
                <w:noProof/>
              </w:rPr>
              <mc:AlternateContent>
                <mc:Choice Requires="wps">
                  <w:drawing>
                    <wp:inline distT="0" distB="0" distL="0" distR="0" wp14:anchorId="2E464D7A" wp14:editId="2E11ED3C">
                      <wp:extent cx="2737263" cy="10639"/>
                      <wp:effectExtent l="19050" t="19050" r="25400" b="27940"/>
                      <wp:docPr id="5" name="Straight Connector 5" descr="text divider"/>
                      <wp:cNvGraphicFramePr/>
                      <a:graphic xmlns:a="http://schemas.openxmlformats.org/drawingml/2006/main">
                        <a:graphicData uri="http://schemas.microsoft.com/office/word/2010/wordprocessingShape">
                          <wps:wsp>
                            <wps:cNvCnPr/>
                            <wps:spPr>
                              <a:xfrm>
                                <a:off x="0" y="0"/>
                                <a:ext cx="2737263" cy="10639"/>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6CB0A98"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215.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" strokecolor="#082a75 [3215]" strokeweight="3pt">
                      <w10:anchorlock/>
                    </v:line>
                  </w:pict>
                </mc:Fallback>
              </mc:AlternateContent>
            </w:r>
          </w:p>
        </w:tc>
      </w:tr>
    </w:tbl>
    <w:p w14:paraId="6BCE2A28" w14:textId="65E4CDF8" w:rsidR="00DC7DDB" w:rsidRDefault="00F716D8" w:rsidP="00DC7DDB">
      <w:pPr>
        <w:spacing w:after="200"/>
        <w:jc w:val="center"/>
      </w:pPr>
      <w:r>
        <w:rPr>
          <w:noProof/>
        </w:rPr>
        <mc:AlternateContent>
          <mc:Choice Requires="wps">
            <w:drawing>
              <wp:anchor distT="45720" distB="45720" distL="114300" distR="114300" simplePos="0" relativeHeight="251666432" behindDoc="0" locked="0" layoutInCell="1" allowOverlap="1" wp14:anchorId="045693DF" wp14:editId="6F8D69B6">
                <wp:simplePos x="0" y="0"/>
                <wp:positionH relativeFrom="column">
                  <wp:posOffset>4938395</wp:posOffset>
                </wp:positionH>
                <wp:positionV relativeFrom="paragraph">
                  <wp:posOffset>10160</wp:posOffset>
                </wp:positionV>
                <wp:extent cx="1228725" cy="1082040"/>
                <wp:effectExtent l="0" t="0" r="952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082040"/>
                        </a:xfrm>
                        <a:prstGeom prst="rect">
                          <a:avLst/>
                        </a:prstGeom>
                        <a:solidFill>
                          <a:srgbClr val="FFFFFF"/>
                        </a:solidFill>
                        <a:ln w="9525">
                          <a:noFill/>
                          <a:miter lim="800000"/>
                          <a:headEnd/>
                          <a:tailEnd/>
                        </a:ln>
                      </wps:spPr>
                      <wps:txbx>
                        <w:txbxContent>
                          <w:p w14:paraId="18D74F3D" w14:textId="68F701FC" w:rsidR="00E729BC" w:rsidRDefault="00E729BC">
                            <w:r>
                              <w:rPr>
                                <w:noProof/>
                              </w:rPr>
                              <w:drawing>
                                <wp:inline distT="0" distB="0" distL="0" distR="0" wp14:anchorId="67140313" wp14:editId="5629BE42">
                                  <wp:extent cx="1163939" cy="1098467"/>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33974" cy="11645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693DF" id="Text Box 2" o:spid="_x0000_s1027" type="#_x0000_t202" style="position:absolute;left:0;text-align:left;margin-left:388.85pt;margin-top:.8pt;width:96.75pt;height:85.2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" stroked="f">
                <v:textbox>
                  <w:txbxContent>
                    <w:p w14:paraId="18D74F3D" w14:textId="68F701FC" w:rsidR="00E729BC" w:rsidRDefault="00E729BC">
                      <w:r>
                        <w:rPr>
                          <w:noProof/>
                        </w:rPr>
                        <w:drawing>
                          <wp:inline distT="0" distB="0" distL="0" distR="0" wp14:anchorId="67140313" wp14:editId="5629BE42">
                            <wp:extent cx="1163939" cy="1098467"/>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33974" cy="1164563"/>
                                    </a:xfrm>
                                    <a:prstGeom prst="rect">
                                      <a:avLst/>
                                    </a:prstGeom>
                                  </pic:spPr>
                                </pic:pic>
                              </a:graphicData>
                            </a:graphic>
                          </wp:inline>
                        </w:drawing>
                      </w:r>
                    </w:p>
                  </w:txbxContent>
                </v:textbox>
                <w10:wrap type="square"/>
              </v:shape>
            </w:pict>
          </mc:Fallback>
        </mc:AlternateContent>
      </w:r>
      <w:bookmarkStart w:id="0" w:name="_Toc59902887"/>
      <w:bookmarkStart w:id="1" w:name="_Toc59909963"/>
    </w:p>
    <w:p w14:paraId="32193615" w14:textId="05205DEA" w:rsidR="00DC7DDB" w:rsidRDefault="00694641">
      <w:pPr>
        <w:spacing w:after="200"/>
      </w:pPr>
      <w:r>
        <w:rPr>
          <w:noProof/>
        </w:rPr>
        <mc:AlternateContent>
          <mc:Choice Requires="wps">
            <w:drawing>
              <wp:anchor distT="45720" distB="45720" distL="114300" distR="114300" simplePos="0" relativeHeight="251671552" behindDoc="0" locked="0" layoutInCell="1" allowOverlap="1" wp14:anchorId="45BF8012" wp14:editId="277F10AB">
                <wp:simplePos x="0" y="0"/>
                <wp:positionH relativeFrom="column">
                  <wp:posOffset>-444803</wp:posOffset>
                </wp:positionH>
                <wp:positionV relativeFrom="paragraph">
                  <wp:posOffset>6627448</wp:posOffset>
                </wp:positionV>
                <wp:extent cx="1692323" cy="1404620"/>
                <wp:effectExtent l="0" t="0" r="3175"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323" cy="1404620"/>
                        </a:xfrm>
                        <a:prstGeom prst="rect">
                          <a:avLst/>
                        </a:prstGeom>
                        <a:solidFill>
                          <a:srgbClr val="FFFFFF"/>
                        </a:solidFill>
                        <a:ln w="9525">
                          <a:noFill/>
                          <a:miter lim="800000"/>
                          <a:headEnd/>
                          <a:tailEnd/>
                        </a:ln>
                      </wps:spPr>
                      <wps:txbx>
                        <w:txbxContent>
                          <w:sdt>
                            <w:sdtPr>
                              <w:id w:val="1080870105"/>
                              <w:placeholder>
                                <w:docPart w:val="67B300B5C11746618C55465EF7F6CB05"/>
                              </w:placeholder>
                              <w15:appearance w15:val="hidden"/>
                            </w:sdtPr>
                            <w:sdtContent>
                              <w:p w14:paraId="334C1120" w14:textId="12E3CD13" w:rsidR="00694641" w:rsidRPr="00694641" w:rsidRDefault="00694641" w:rsidP="00694641">
                                <w:r>
                                  <w:t>2</w:t>
                                </w:r>
                                <w:r>
                                  <w:t>9 Octob</w:t>
                                </w:r>
                                <w:r>
                                  <w:t>er 202</w:t>
                                </w:r>
                                <w:r>
                                  <w:t>2</w:t>
                                </w:r>
                              </w:p>
                            </w:sdtContent>
                          </w:sdt>
                          <w:p w14:paraId="0839CA9A" w14:textId="77777777" w:rsidR="00694641" w:rsidRDefault="00694641" w:rsidP="00694641">
                            <w:pPr>
                              <w:rPr>
                                <w:noProof/>
                                <w:sz w:val="10"/>
                                <w:szCs w:val="10"/>
                              </w:rPr>
                            </w:pPr>
                          </w:p>
                          <w:p w14:paraId="2C1E1E7C" w14:textId="77777777" w:rsidR="00694641" w:rsidRDefault="00694641" w:rsidP="00694641">
                            <w:pPr>
                              <w:rPr>
                                <w:noProof/>
                                <w:sz w:val="10"/>
                                <w:szCs w:val="10"/>
                              </w:rPr>
                            </w:pPr>
                          </w:p>
                          <w:p w14:paraId="301ED62B" w14:textId="144776ED" w:rsidR="00694641" w:rsidRDefault="00694641" w:rsidP="00694641">
                            <w:sdt>
                              <w:sdtPr>
                                <w:id w:val="-1740469667"/>
                                <w:placeholder>
                                  <w:docPart w:val="B08EEC1CFA2442F09CBD998E189121F6"/>
                                </w:placeholder>
                                <w15:appearance w15:val="hidden"/>
                              </w:sdtPr>
                              <w:sdtContent>
                                <w:r>
                                  <w:t>by Keith Rickard</w:t>
                                </w:r>
                                <w:r>
                                  <w:br/>
                                </w:r>
                                <w:r w:rsidRPr="002064A5">
                                  <w:rPr>
                                    <w:sz w:val="18"/>
                                    <w:szCs w:val="14"/>
                                  </w:rPr>
                                  <w:t>keithrickard@hotmail.com</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BF8012" id="_x0000_s1028" type="#_x0000_t202" style="position:absolute;margin-left:-35pt;margin-top:521.85pt;width:133.2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" stroked="f">
                <v:textbox style="mso-fit-shape-to-text:t">
                  <w:txbxContent>
                    <w:sdt>
                      <w:sdtPr>
                        <w:id w:val="1080870105"/>
                        <w:placeholder>
                          <w:docPart w:val="67B300B5C11746618C55465EF7F6CB05"/>
                        </w:placeholder>
                        <w15:appearance w15:val="hidden"/>
                      </w:sdtPr>
                      <w:sdtContent>
                        <w:p w14:paraId="334C1120" w14:textId="12E3CD13" w:rsidR="00694641" w:rsidRPr="00694641" w:rsidRDefault="00694641" w:rsidP="00694641">
                          <w:r>
                            <w:t>2</w:t>
                          </w:r>
                          <w:r>
                            <w:t>9 Octob</w:t>
                          </w:r>
                          <w:r>
                            <w:t>er 202</w:t>
                          </w:r>
                          <w:r>
                            <w:t>2</w:t>
                          </w:r>
                        </w:p>
                      </w:sdtContent>
                    </w:sdt>
                    <w:p w14:paraId="0839CA9A" w14:textId="77777777" w:rsidR="00694641" w:rsidRDefault="00694641" w:rsidP="00694641">
                      <w:pPr>
                        <w:rPr>
                          <w:noProof/>
                          <w:sz w:val="10"/>
                          <w:szCs w:val="10"/>
                        </w:rPr>
                      </w:pPr>
                    </w:p>
                    <w:p w14:paraId="2C1E1E7C" w14:textId="77777777" w:rsidR="00694641" w:rsidRDefault="00694641" w:rsidP="00694641">
                      <w:pPr>
                        <w:rPr>
                          <w:noProof/>
                          <w:sz w:val="10"/>
                          <w:szCs w:val="10"/>
                        </w:rPr>
                      </w:pPr>
                    </w:p>
                    <w:p w14:paraId="301ED62B" w14:textId="144776ED" w:rsidR="00694641" w:rsidRDefault="00694641" w:rsidP="00694641">
                      <w:sdt>
                        <w:sdtPr>
                          <w:id w:val="-1740469667"/>
                          <w:placeholder>
                            <w:docPart w:val="B08EEC1CFA2442F09CBD998E189121F6"/>
                          </w:placeholder>
                          <w15:appearance w15:val="hidden"/>
                        </w:sdtPr>
                        <w:sdtContent>
                          <w:r>
                            <w:t>by Keith Rickard</w:t>
                          </w:r>
                          <w:r>
                            <w:br/>
                          </w:r>
                          <w:r w:rsidRPr="002064A5">
                            <w:rPr>
                              <w:sz w:val="18"/>
                              <w:szCs w:val="14"/>
                            </w:rPr>
                            <w:t>keithrickard@hotmail.com</w:t>
                          </w:r>
                        </w:sdtContent>
                      </w:sdt>
                    </w:p>
                  </w:txbxContent>
                </v:textbox>
                <w10:wrap type="square"/>
              </v:shape>
            </w:pict>
          </mc:Fallback>
        </mc:AlternateContent>
      </w:r>
      <w:r>
        <w:rPr>
          <w:noProof/>
        </w:rPr>
        <mc:AlternateContent>
          <mc:Choice Requires="wps">
            <w:drawing>
              <wp:anchor distT="45720" distB="45720" distL="114300" distR="114300" simplePos="0" relativeHeight="251669504" behindDoc="0" locked="0" layoutInCell="1" allowOverlap="1" wp14:anchorId="6535C618" wp14:editId="27BCDFA3">
                <wp:simplePos x="0" y="0"/>
                <wp:positionH relativeFrom="column">
                  <wp:posOffset>318770</wp:posOffset>
                </wp:positionH>
                <wp:positionV relativeFrom="paragraph">
                  <wp:posOffset>861695</wp:posOffset>
                </wp:positionV>
                <wp:extent cx="5500370" cy="6905625"/>
                <wp:effectExtent l="0" t="0" r="5080" b="952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0370" cy="6905625"/>
                        </a:xfrm>
                        <a:prstGeom prst="rect">
                          <a:avLst/>
                        </a:prstGeom>
                        <a:solidFill>
                          <a:srgbClr val="FFFFFF"/>
                        </a:solidFill>
                        <a:ln w="9525">
                          <a:noFill/>
                          <a:miter lim="800000"/>
                          <a:headEnd/>
                          <a:tailEnd/>
                        </a:ln>
                      </wps:spPr>
                      <wps:txbx>
                        <w:txbxContent>
                          <w:p w14:paraId="3F8D868E" w14:textId="24FF60FE" w:rsidR="00DC7DDB" w:rsidRDefault="00694641" w:rsidP="00694641">
                            <w:pPr>
                              <w:jc w:val="center"/>
                            </w:pPr>
                            <w:r w:rsidRPr="00694641">
                              <w:rPr>
                                <w:noProof/>
                              </w:rPr>
                              <w:drawing>
                                <wp:inline distT="0" distB="0" distL="0" distR="0" wp14:anchorId="3C65878D" wp14:editId="7B132197">
                                  <wp:extent cx="4653886" cy="69017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1495" cy="691304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5C618" id="_x0000_s1029" type="#_x0000_t202" style="position:absolute;margin-left:25.1pt;margin-top:67.85pt;width:433.1pt;height:543.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" stroked="f">
                <v:textbox>
                  <w:txbxContent>
                    <w:p w14:paraId="3F8D868E" w14:textId="24FF60FE" w:rsidR="00DC7DDB" w:rsidRDefault="00694641" w:rsidP="00694641">
                      <w:pPr>
                        <w:jc w:val="center"/>
                      </w:pPr>
                      <w:r w:rsidRPr="00694641">
                        <w:rPr>
                          <w:noProof/>
                        </w:rPr>
                        <w:drawing>
                          <wp:inline distT="0" distB="0" distL="0" distR="0" wp14:anchorId="3C65878D" wp14:editId="7B132197">
                            <wp:extent cx="4653886" cy="69017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1495" cy="6913048"/>
                                    </a:xfrm>
                                    <a:prstGeom prst="rect">
                                      <a:avLst/>
                                    </a:prstGeom>
                                    <a:noFill/>
                                    <a:ln>
                                      <a:noFill/>
                                    </a:ln>
                                  </pic:spPr>
                                </pic:pic>
                              </a:graphicData>
                            </a:graphic>
                          </wp:inline>
                        </w:drawing>
                      </w:r>
                    </w:p>
                  </w:txbxContent>
                </v:textbox>
                <w10:wrap type="square"/>
              </v:shape>
            </w:pict>
          </mc:Fallback>
        </mc:AlternateContent>
      </w:r>
      <w:r w:rsidR="00DC7DDB">
        <w:br w:type="page"/>
      </w:r>
    </w:p>
    <w:p w14:paraId="504FFDB1" w14:textId="40120D76" w:rsidR="0087605E" w:rsidRDefault="00CE5F01" w:rsidP="00AA26E9">
      <w:pPr>
        <w:pStyle w:val="Heading1"/>
        <w:tabs>
          <w:tab w:val="left" w:pos="3684"/>
        </w:tabs>
      </w:pPr>
      <w:r>
        <w:lastRenderedPageBreak/>
        <w:t>Contents</w:t>
      </w:r>
      <w:bookmarkEnd w:id="0"/>
      <w:bookmarkEnd w:id="1"/>
    </w:p>
    <w:sdt>
      <w:sdtPr>
        <w:rPr>
          <w:rFonts w:asciiTheme="majorHAnsi" w:eastAsiaTheme="majorEastAsia" w:hAnsiTheme="majorHAnsi" w:cstheme="minorBidi"/>
          <w:b w:val="0"/>
          <w:bCs w:val="0"/>
          <w:color w:val="013A57" w:themeColor="accent1" w:themeShade="BF"/>
          <w:sz w:val="28"/>
          <w:szCs w:val="22"/>
        </w:rPr>
        <w:id w:val="909733737"/>
        <w:docPartObj>
          <w:docPartGallery w:val="Table of Contents"/>
          <w:docPartUnique/>
        </w:docPartObj>
      </w:sdtPr>
      <w:sdtEndPr>
        <w:rPr>
          <w:rFonts w:cstheme="majorBidi"/>
          <w:noProof/>
          <w:sz w:val="32"/>
          <w:szCs w:val="32"/>
        </w:rPr>
      </w:sdtEndPr>
      <w:sdtContent>
        <w:p w14:paraId="5A43D159" w14:textId="4FD609B6" w:rsidR="00AA26E9" w:rsidRDefault="005E538B">
          <w:pPr>
            <w:pStyle w:val="TOC1"/>
            <w:tabs>
              <w:tab w:val="right" w:leader="hyphen" w:pos="9592"/>
            </w:tabs>
            <w:rPr>
              <w:rFonts w:cstheme="minorBidi"/>
              <w:b w:val="0"/>
              <w:bCs w:val="0"/>
              <w:noProof/>
              <w:color w:val="auto"/>
              <w:sz w:val="22"/>
              <w:szCs w:val="22"/>
              <w:lang w:val="en-GB" w:eastAsia="en-GB"/>
            </w:rPr>
          </w:pPr>
          <w:r>
            <w:fldChar w:fldCharType="begin"/>
          </w:r>
          <w:r>
            <w:instrText xml:space="preserve"> TOC \o "1-3" \h \z \u </w:instrText>
          </w:r>
          <w:r>
            <w:fldChar w:fldCharType="separate"/>
          </w:r>
          <w:hyperlink w:anchor="_Toc59909964" w:history="1">
            <w:r w:rsidR="00AA26E9" w:rsidRPr="00DF205D">
              <w:rPr>
                <w:rStyle w:val="Hyperlink"/>
                <w:noProof/>
              </w:rPr>
              <w:t>Introduction</w:t>
            </w:r>
            <w:r w:rsidR="00AA26E9">
              <w:rPr>
                <w:noProof/>
                <w:webHidden/>
              </w:rPr>
              <w:tab/>
            </w:r>
            <w:r w:rsidR="00AA26E9">
              <w:rPr>
                <w:noProof/>
                <w:webHidden/>
              </w:rPr>
              <w:fldChar w:fldCharType="begin"/>
            </w:r>
            <w:r w:rsidR="00AA26E9">
              <w:rPr>
                <w:noProof/>
                <w:webHidden/>
              </w:rPr>
              <w:instrText xml:space="preserve"> PAGEREF _Toc59909964 \h </w:instrText>
            </w:r>
            <w:r w:rsidR="00AA26E9">
              <w:rPr>
                <w:noProof/>
                <w:webHidden/>
              </w:rPr>
            </w:r>
            <w:r w:rsidR="00AA26E9">
              <w:rPr>
                <w:noProof/>
                <w:webHidden/>
              </w:rPr>
              <w:fldChar w:fldCharType="separate"/>
            </w:r>
            <w:r w:rsidR="0037262D">
              <w:rPr>
                <w:noProof/>
                <w:webHidden/>
              </w:rPr>
              <w:t>4</w:t>
            </w:r>
            <w:r w:rsidR="00AA26E9">
              <w:rPr>
                <w:noProof/>
                <w:webHidden/>
              </w:rPr>
              <w:fldChar w:fldCharType="end"/>
            </w:r>
          </w:hyperlink>
        </w:p>
        <w:p w14:paraId="76C33153" w14:textId="392990E3" w:rsidR="00AA26E9" w:rsidRDefault="00000000">
          <w:pPr>
            <w:pStyle w:val="TOC1"/>
            <w:tabs>
              <w:tab w:val="right" w:leader="hyphen" w:pos="9592"/>
            </w:tabs>
            <w:rPr>
              <w:rFonts w:cstheme="minorBidi"/>
              <w:b w:val="0"/>
              <w:bCs w:val="0"/>
              <w:noProof/>
              <w:color w:val="auto"/>
              <w:sz w:val="22"/>
              <w:szCs w:val="22"/>
              <w:lang w:val="en-GB" w:eastAsia="en-GB"/>
            </w:rPr>
          </w:pPr>
          <w:hyperlink w:anchor="_Toc59909965" w:history="1">
            <w:r w:rsidR="00AA26E9" w:rsidRPr="00DF205D">
              <w:rPr>
                <w:rStyle w:val="Hyperlink"/>
                <w:noProof/>
              </w:rPr>
              <w:t>Schematic</w:t>
            </w:r>
            <w:r w:rsidR="00AA26E9">
              <w:rPr>
                <w:noProof/>
                <w:webHidden/>
              </w:rPr>
              <w:tab/>
            </w:r>
            <w:r w:rsidR="00AA26E9">
              <w:rPr>
                <w:noProof/>
                <w:webHidden/>
              </w:rPr>
              <w:fldChar w:fldCharType="begin"/>
            </w:r>
            <w:r w:rsidR="00AA26E9">
              <w:rPr>
                <w:noProof/>
                <w:webHidden/>
              </w:rPr>
              <w:instrText xml:space="preserve"> PAGEREF _Toc59909965 \h </w:instrText>
            </w:r>
            <w:r w:rsidR="00AA26E9">
              <w:rPr>
                <w:noProof/>
                <w:webHidden/>
              </w:rPr>
            </w:r>
            <w:r w:rsidR="00AA26E9">
              <w:rPr>
                <w:noProof/>
                <w:webHidden/>
              </w:rPr>
              <w:fldChar w:fldCharType="separate"/>
            </w:r>
            <w:r w:rsidR="0037262D">
              <w:rPr>
                <w:noProof/>
                <w:webHidden/>
              </w:rPr>
              <w:t>5</w:t>
            </w:r>
            <w:r w:rsidR="00AA26E9">
              <w:rPr>
                <w:noProof/>
                <w:webHidden/>
              </w:rPr>
              <w:fldChar w:fldCharType="end"/>
            </w:r>
          </w:hyperlink>
        </w:p>
        <w:p w14:paraId="39482FDE" w14:textId="6FC9063B" w:rsidR="00AA26E9" w:rsidRDefault="00000000">
          <w:pPr>
            <w:pStyle w:val="TOC1"/>
            <w:tabs>
              <w:tab w:val="right" w:leader="hyphen" w:pos="9592"/>
            </w:tabs>
            <w:rPr>
              <w:rFonts w:cstheme="minorBidi"/>
              <w:b w:val="0"/>
              <w:bCs w:val="0"/>
              <w:noProof/>
              <w:color w:val="auto"/>
              <w:sz w:val="22"/>
              <w:szCs w:val="22"/>
              <w:lang w:val="en-GB" w:eastAsia="en-GB"/>
            </w:rPr>
          </w:pPr>
          <w:hyperlink w:anchor="_Toc59909966" w:history="1">
            <w:r w:rsidR="00AA26E9" w:rsidRPr="00DF205D">
              <w:rPr>
                <w:rStyle w:val="Hyperlink"/>
                <w:noProof/>
              </w:rPr>
              <w:t>Installation</w:t>
            </w:r>
            <w:r w:rsidR="00AA26E9">
              <w:rPr>
                <w:noProof/>
                <w:webHidden/>
              </w:rPr>
              <w:tab/>
            </w:r>
            <w:r w:rsidR="00AA26E9">
              <w:rPr>
                <w:noProof/>
                <w:webHidden/>
              </w:rPr>
              <w:fldChar w:fldCharType="begin"/>
            </w:r>
            <w:r w:rsidR="00AA26E9">
              <w:rPr>
                <w:noProof/>
                <w:webHidden/>
              </w:rPr>
              <w:instrText xml:space="preserve"> PAGEREF _Toc59909966 \h </w:instrText>
            </w:r>
            <w:r w:rsidR="00AA26E9">
              <w:rPr>
                <w:noProof/>
                <w:webHidden/>
              </w:rPr>
            </w:r>
            <w:r w:rsidR="00AA26E9">
              <w:rPr>
                <w:noProof/>
                <w:webHidden/>
              </w:rPr>
              <w:fldChar w:fldCharType="separate"/>
            </w:r>
            <w:r w:rsidR="0037262D">
              <w:rPr>
                <w:noProof/>
                <w:webHidden/>
              </w:rPr>
              <w:t>6</w:t>
            </w:r>
            <w:r w:rsidR="00AA26E9">
              <w:rPr>
                <w:noProof/>
                <w:webHidden/>
              </w:rPr>
              <w:fldChar w:fldCharType="end"/>
            </w:r>
          </w:hyperlink>
        </w:p>
        <w:p w14:paraId="21613516" w14:textId="57229CE5" w:rsidR="00AA26E9" w:rsidRDefault="00000000">
          <w:pPr>
            <w:pStyle w:val="TOC2"/>
            <w:tabs>
              <w:tab w:val="right" w:leader="hyphen" w:pos="9592"/>
            </w:tabs>
            <w:rPr>
              <w:rFonts w:cstheme="minorBidi"/>
              <w:i w:val="0"/>
              <w:iCs w:val="0"/>
              <w:noProof/>
              <w:color w:val="auto"/>
              <w:sz w:val="22"/>
              <w:szCs w:val="22"/>
              <w:lang w:val="en-GB" w:eastAsia="en-GB"/>
            </w:rPr>
          </w:pPr>
          <w:hyperlink w:anchor="_Toc59909967" w:history="1">
            <w:r w:rsidR="00AA26E9" w:rsidRPr="00DF205D">
              <w:rPr>
                <w:rStyle w:val="Hyperlink"/>
                <w:noProof/>
              </w:rPr>
              <w:t>Power Source</w:t>
            </w:r>
            <w:r w:rsidR="00AA26E9">
              <w:rPr>
                <w:noProof/>
                <w:webHidden/>
              </w:rPr>
              <w:tab/>
            </w:r>
            <w:r w:rsidR="00AA26E9">
              <w:rPr>
                <w:noProof/>
                <w:webHidden/>
              </w:rPr>
              <w:fldChar w:fldCharType="begin"/>
            </w:r>
            <w:r w:rsidR="00AA26E9">
              <w:rPr>
                <w:noProof/>
                <w:webHidden/>
              </w:rPr>
              <w:instrText xml:space="preserve"> PAGEREF _Toc59909967 \h </w:instrText>
            </w:r>
            <w:r w:rsidR="00AA26E9">
              <w:rPr>
                <w:noProof/>
                <w:webHidden/>
              </w:rPr>
            </w:r>
            <w:r w:rsidR="00AA26E9">
              <w:rPr>
                <w:noProof/>
                <w:webHidden/>
              </w:rPr>
              <w:fldChar w:fldCharType="separate"/>
            </w:r>
            <w:r w:rsidR="0037262D">
              <w:rPr>
                <w:noProof/>
                <w:webHidden/>
              </w:rPr>
              <w:t>6</w:t>
            </w:r>
            <w:r w:rsidR="00AA26E9">
              <w:rPr>
                <w:noProof/>
                <w:webHidden/>
              </w:rPr>
              <w:fldChar w:fldCharType="end"/>
            </w:r>
          </w:hyperlink>
        </w:p>
        <w:p w14:paraId="293E53E0" w14:textId="5669C566" w:rsidR="00AA26E9" w:rsidRDefault="00000000">
          <w:pPr>
            <w:pStyle w:val="TOC3"/>
            <w:tabs>
              <w:tab w:val="right" w:leader="hyphen" w:pos="9592"/>
            </w:tabs>
            <w:rPr>
              <w:rFonts w:cstheme="minorBidi"/>
              <w:noProof/>
              <w:color w:val="auto"/>
              <w:sz w:val="22"/>
              <w:szCs w:val="22"/>
              <w:lang w:val="en-GB" w:eastAsia="en-GB"/>
            </w:rPr>
          </w:pPr>
          <w:hyperlink w:anchor="_Toc59909968" w:history="1">
            <w:r w:rsidR="00AA26E9" w:rsidRPr="00DF205D">
              <w:rPr>
                <w:rStyle w:val="Hyperlink"/>
                <w:noProof/>
              </w:rPr>
              <w:t>Power Supply Unit (PSU)</w:t>
            </w:r>
            <w:r w:rsidR="00AA26E9">
              <w:rPr>
                <w:noProof/>
                <w:webHidden/>
              </w:rPr>
              <w:tab/>
            </w:r>
            <w:r w:rsidR="00AA26E9">
              <w:rPr>
                <w:noProof/>
                <w:webHidden/>
              </w:rPr>
              <w:fldChar w:fldCharType="begin"/>
            </w:r>
            <w:r w:rsidR="00AA26E9">
              <w:rPr>
                <w:noProof/>
                <w:webHidden/>
              </w:rPr>
              <w:instrText xml:space="preserve"> PAGEREF _Toc59909968 \h </w:instrText>
            </w:r>
            <w:r w:rsidR="00AA26E9">
              <w:rPr>
                <w:noProof/>
                <w:webHidden/>
              </w:rPr>
            </w:r>
            <w:r w:rsidR="00AA26E9">
              <w:rPr>
                <w:noProof/>
                <w:webHidden/>
              </w:rPr>
              <w:fldChar w:fldCharType="separate"/>
            </w:r>
            <w:r w:rsidR="0037262D">
              <w:rPr>
                <w:noProof/>
                <w:webHidden/>
              </w:rPr>
              <w:t>6</w:t>
            </w:r>
            <w:r w:rsidR="00AA26E9">
              <w:rPr>
                <w:noProof/>
                <w:webHidden/>
              </w:rPr>
              <w:fldChar w:fldCharType="end"/>
            </w:r>
          </w:hyperlink>
        </w:p>
        <w:p w14:paraId="57248BC5" w14:textId="0AEA95A3" w:rsidR="00AA26E9" w:rsidRDefault="00000000">
          <w:pPr>
            <w:pStyle w:val="TOC3"/>
            <w:tabs>
              <w:tab w:val="right" w:leader="hyphen" w:pos="9592"/>
            </w:tabs>
            <w:rPr>
              <w:rFonts w:cstheme="minorBidi"/>
              <w:noProof/>
              <w:color w:val="auto"/>
              <w:sz w:val="22"/>
              <w:szCs w:val="22"/>
              <w:lang w:val="en-GB" w:eastAsia="en-GB"/>
            </w:rPr>
          </w:pPr>
          <w:hyperlink w:anchor="_Toc59909969" w:history="1">
            <w:r w:rsidR="00AA26E9" w:rsidRPr="00DF205D">
              <w:rPr>
                <w:rStyle w:val="Hyperlink"/>
                <w:noProof/>
              </w:rPr>
              <w:t>PSU Resistor</w:t>
            </w:r>
            <w:r w:rsidR="00AA26E9">
              <w:rPr>
                <w:noProof/>
                <w:webHidden/>
              </w:rPr>
              <w:tab/>
            </w:r>
            <w:r w:rsidR="00AA26E9">
              <w:rPr>
                <w:noProof/>
                <w:webHidden/>
              </w:rPr>
              <w:fldChar w:fldCharType="begin"/>
            </w:r>
            <w:r w:rsidR="00AA26E9">
              <w:rPr>
                <w:noProof/>
                <w:webHidden/>
              </w:rPr>
              <w:instrText xml:space="preserve"> PAGEREF _Toc59909969 \h </w:instrText>
            </w:r>
            <w:r w:rsidR="00AA26E9">
              <w:rPr>
                <w:noProof/>
                <w:webHidden/>
              </w:rPr>
            </w:r>
            <w:r w:rsidR="00AA26E9">
              <w:rPr>
                <w:noProof/>
                <w:webHidden/>
              </w:rPr>
              <w:fldChar w:fldCharType="separate"/>
            </w:r>
            <w:r w:rsidR="0037262D">
              <w:rPr>
                <w:noProof/>
                <w:webHidden/>
              </w:rPr>
              <w:t>7</w:t>
            </w:r>
            <w:r w:rsidR="00AA26E9">
              <w:rPr>
                <w:noProof/>
                <w:webHidden/>
              </w:rPr>
              <w:fldChar w:fldCharType="end"/>
            </w:r>
          </w:hyperlink>
        </w:p>
        <w:p w14:paraId="3012E4C7" w14:textId="6638249E" w:rsidR="00AA26E9" w:rsidRDefault="00000000">
          <w:pPr>
            <w:pStyle w:val="TOC2"/>
            <w:tabs>
              <w:tab w:val="right" w:leader="hyphen" w:pos="9592"/>
            </w:tabs>
            <w:rPr>
              <w:rFonts w:cstheme="minorBidi"/>
              <w:i w:val="0"/>
              <w:iCs w:val="0"/>
              <w:noProof/>
              <w:color w:val="auto"/>
              <w:sz w:val="22"/>
              <w:szCs w:val="22"/>
              <w:lang w:val="en-GB" w:eastAsia="en-GB"/>
            </w:rPr>
          </w:pPr>
          <w:hyperlink w:anchor="_Toc59909970" w:history="1">
            <w:r w:rsidR="00AA26E9" w:rsidRPr="00DF205D">
              <w:rPr>
                <w:rStyle w:val="Hyperlink"/>
                <w:noProof/>
              </w:rPr>
              <w:t>Connector Box</w:t>
            </w:r>
            <w:r w:rsidR="00AA26E9">
              <w:rPr>
                <w:noProof/>
                <w:webHidden/>
              </w:rPr>
              <w:tab/>
            </w:r>
            <w:r w:rsidR="00AA26E9">
              <w:rPr>
                <w:noProof/>
                <w:webHidden/>
              </w:rPr>
              <w:fldChar w:fldCharType="begin"/>
            </w:r>
            <w:r w:rsidR="00AA26E9">
              <w:rPr>
                <w:noProof/>
                <w:webHidden/>
              </w:rPr>
              <w:instrText xml:space="preserve"> PAGEREF _Toc59909970 \h </w:instrText>
            </w:r>
            <w:r w:rsidR="00AA26E9">
              <w:rPr>
                <w:noProof/>
                <w:webHidden/>
              </w:rPr>
            </w:r>
            <w:r w:rsidR="00AA26E9">
              <w:rPr>
                <w:noProof/>
                <w:webHidden/>
              </w:rPr>
              <w:fldChar w:fldCharType="separate"/>
            </w:r>
            <w:r w:rsidR="0037262D">
              <w:rPr>
                <w:noProof/>
                <w:webHidden/>
              </w:rPr>
              <w:t>8</w:t>
            </w:r>
            <w:r w:rsidR="00AA26E9">
              <w:rPr>
                <w:noProof/>
                <w:webHidden/>
              </w:rPr>
              <w:fldChar w:fldCharType="end"/>
            </w:r>
          </w:hyperlink>
        </w:p>
        <w:p w14:paraId="5FDF6275" w14:textId="79B8E385" w:rsidR="00AA26E9" w:rsidRDefault="00000000">
          <w:pPr>
            <w:pStyle w:val="TOC2"/>
            <w:tabs>
              <w:tab w:val="right" w:leader="hyphen" w:pos="9592"/>
            </w:tabs>
            <w:rPr>
              <w:rFonts w:cstheme="minorBidi"/>
              <w:i w:val="0"/>
              <w:iCs w:val="0"/>
              <w:noProof/>
              <w:color w:val="auto"/>
              <w:sz w:val="22"/>
              <w:szCs w:val="22"/>
              <w:lang w:val="en-GB" w:eastAsia="en-GB"/>
            </w:rPr>
          </w:pPr>
          <w:hyperlink w:anchor="_Toc59909971" w:history="1">
            <w:r w:rsidR="00AA26E9" w:rsidRPr="00DF205D">
              <w:rPr>
                <w:rStyle w:val="Hyperlink"/>
                <w:noProof/>
              </w:rPr>
              <w:t>DomeBuddy Controller Box</w:t>
            </w:r>
            <w:r w:rsidR="00AA26E9">
              <w:rPr>
                <w:noProof/>
                <w:webHidden/>
              </w:rPr>
              <w:tab/>
            </w:r>
            <w:r w:rsidR="00AA26E9">
              <w:rPr>
                <w:noProof/>
                <w:webHidden/>
              </w:rPr>
              <w:fldChar w:fldCharType="begin"/>
            </w:r>
            <w:r w:rsidR="00AA26E9">
              <w:rPr>
                <w:noProof/>
                <w:webHidden/>
              </w:rPr>
              <w:instrText xml:space="preserve"> PAGEREF _Toc59909971 \h </w:instrText>
            </w:r>
            <w:r w:rsidR="00AA26E9">
              <w:rPr>
                <w:noProof/>
                <w:webHidden/>
              </w:rPr>
            </w:r>
            <w:r w:rsidR="00AA26E9">
              <w:rPr>
                <w:noProof/>
                <w:webHidden/>
              </w:rPr>
              <w:fldChar w:fldCharType="separate"/>
            </w:r>
            <w:r w:rsidR="0037262D">
              <w:rPr>
                <w:noProof/>
                <w:webHidden/>
              </w:rPr>
              <w:t>10</w:t>
            </w:r>
            <w:r w:rsidR="00AA26E9">
              <w:rPr>
                <w:noProof/>
                <w:webHidden/>
              </w:rPr>
              <w:fldChar w:fldCharType="end"/>
            </w:r>
          </w:hyperlink>
        </w:p>
        <w:p w14:paraId="17D11D3D" w14:textId="46AE2257" w:rsidR="00AA26E9" w:rsidRDefault="00000000">
          <w:pPr>
            <w:pStyle w:val="TOC2"/>
            <w:tabs>
              <w:tab w:val="right" w:leader="hyphen" w:pos="9592"/>
            </w:tabs>
            <w:rPr>
              <w:rFonts w:cstheme="minorBidi"/>
              <w:i w:val="0"/>
              <w:iCs w:val="0"/>
              <w:noProof/>
              <w:color w:val="auto"/>
              <w:sz w:val="22"/>
              <w:szCs w:val="22"/>
              <w:lang w:val="en-GB" w:eastAsia="en-GB"/>
            </w:rPr>
          </w:pPr>
          <w:hyperlink w:anchor="_Toc59909972" w:history="1">
            <w:r w:rsidR="00AA26E9" w:rsidRPr="00DF205D">
              <w:rPr>
                <w:rStyle w:val="Hyperlink"/>
                <w:noProof/>
              </w:rPr>
              <w:t>Dome Motors</w:t>
            </w:r>
            <w:r w:rsidR="00AA26E9">
              <w:rPr>
                <w:noProof/>
                <w:webHidden/>
              </w:rPr>
              <w:tab/>
            </w:r>
            <w:r w:rsidR="00AA26E9">
              <w:rPr>
                <w:noProof/>
                <w:webHidden/>
              </w:rPr>
              <w:fldChar w:fldCharType="begin"/>
            </w:r>
            <w:r w:rsidR="00AA26E9">
              <w:rPr>
                <w:noProof/>
                <w:webHidden/>
              </w:rPr>
              <w:instrText xml:space="preserve"> PAGEREF _Toc59909972 \h </w:instrText>
            </w:r>
            <w:r w:rsidR="00AA26E9">
              <w:rPr>
                <w:noProof/>
                <w:webHidden/>
              </w:rPr>
            </w:r>
            <w:r w:rsidR="00AA26E9">
              <w:rPr>
                <w:noProof/>
                <w:webHidden/>
              </w:rPr>
              <w:fldChar w:fldCharType="separate"/>
            </w:r>
            <w:r w:rsidR="0037262D">
              <w:rPr>
                <w:noProof/>
                <w:webHidden/>
              </w:rPr>
              <w:t>12</w:t>
            </w:r>
            <w:r w:rsidR="00AA26E9">
              <w:rPr>
                <w:noProof/>
                <w:webHidden/>
              </w:rPr>
              <w:fldChar w:fldCharType="end"/>
            </w:r>
          </w:hyperlink>
        </w:p>
        <w:p w14:paraId="4C5B74DE" w14:textId="34F64803" w:rsidR="00AA26E9" w:rsidRDefault="00000000">
          <w:pPr>
            <w:pStyle w:val="TOC2"/>
            <w:tabs>
              <w:tab w:val="right" w:leader="hyphen" w:pos="9592"/>
            </w:tabs>
            <w:rPr>
              <w:rFonts w:cstheme="minorBidi"/>
              <w:i w:val="0"/>
              <w:iCs w:val="0"/>
              <w:noProof/>
              <w:color w:val="auto"/>
              <w:sz w:val="22"/>
              <w:szCs w:val="22"/>
              <w:lang w:val="en-GB" w:eastAsia="en-GB"/>
            </w:rPr>
          </w:pPr>
          <w:hyperlink w:anchor="_Toc59909973" w:history="1">
            <w:r w:rsidR="00AA26E9" w:rsidRPr="00DF205D">
              <w:rPr>
                <w:rStyle w:val="Hyperlink"/>
                <w:noProof/>
              </w:rPr>
              <w:t>DomeBuddy Dongle</w:t>
            </w:r>
            <w:r w:rsidR="00AA26E9">
              <w:rPr>
                <w:noProof/>
                <w:webHidden/>
              </w:rPr>
              <w:tab/>
            </w:r>
            <w:r w:rsidR="00AA26E9">
              <w:rPr>
                <w:noProof/>
                <w:webHidden/>
              </w:rPr>
              <w:fldChar w:fldCharType="begin"/>
            </w:r>
            <w:r w:rsidR="00AA26E9">
              <w:rPr>
                <w:noProof/>
                <w:webHidden/>
              </w:rPr>
              <w:instrText xml:space="preserve"> PAGEREF _Toc59909973 \h </w:instrText>
            </w:r>
            <w:r w:rsidR="00AA26E9">
              <w:rPr>
                <w:noProof/>
                <w:webHidden/>
              </w:rPr>
            </w:r>
            <w:r w:rsidR="00AA26E9">
              <w:rPr>
                <w:noProof/>
                <w:webHidden/>
              </w:rPr>
              <w:fldChar w:fldCharType="separate"/>
            </w:r>
            <w:r w:rsidR="0037262D">
              <w:rPr>
                <w:noProof/>
                <w:webHidden/>
              </w:rPr>
              <w:t>13</w:t>
            </w:r>
            <w:r w:rsidR="00AA26E9">
              <w:rPr>
                <w:noProof/>
                <w:webHidden/>
              </w:rPr>
              <w:fldChar w:fldCharType="end"/>
            </w:r>
          </w:hyperlink>
        </w:p>
        <w:p w14:paraId="6B9F3BF7" w14:textId="08078952" w:rsidR="00AA26E9" w:rsidRDefault="00000000">
          <w:pPr>
            <w:pStyle w:val="TOC1"/>
            <w:tabs>
              <w:tab w:val="right" w:leader="hyphen" w:pos="9592"/>
            </w:tabs>
            <w:rPr>
              <w:rFonts w:cstheme="minorBidi"/>
              <w:b w:val="0"/>
              <w:bCs w:val="0"/>
              <w:noProof/>
              <w:color w:val="auto"/>
              <w:sz w:val="22"/>
              <w:szCs w:val="22"/>
              <w:lang w:val="en-GB" w:eastAsia="en-GB"/>
            </w:rPr>
          </w:pPr>
          <w:hyperlink w:anchor="_Toc59909974" w:history="1">
            <w:r w:rsidR="00AA26E9" w:rsidRPr="00DF205D">
              <w:rPr>
                <w:rStyle w:val="Hyperlink"/>
                <w:noProof/>
              </w:rPr>
              <w:t>Setting Up DomeBuddy</w:t>
            </w:r>
            <w:r w:rsidR="00AA26E9">
              <w:rPr>
                <w:noProof/>
                <w:webHidden/>
              </w:rPr>
              <w:tab/>
            </w:r>
            <w:r w:rsidR="00AA26E9">
              <w:rPr>
                <w:noProof/>
                <w:webHidden/>
              </w:rPr>
              <w:fldChar w:fldCharType="begin"/>
            </w:r>
            <w:r w:rsidR="00AA26E9">
              <w:rPr>
                <w:noProof/>
                <w:webHidden/>
              </w:rPr>
              <w:instrText xml:space="preserve"> PAGEREF _Toc59909974 \h </w:instrText>
            </w:r>
            <w:r w:rsidR="00AA26E9">
              <w:rPr>
                <w:noProof/>
                <w:webHidden/>
              </w:rPr>
            </w:r>
            <w:r w:rsidR="00AA26E9">
              <w:rPr>
                <w:noProof/>
                <w:webHidden/>
              </w:rPr>
              <w:fldChar w:fldCharType="separate"/>
            </w:r>
            <w:r w:rsidR="0037262D">
              <w:rPr>
                <w:noProof/>
                <w:webHidden/>
              </w:rPr>
              <w:t>14</w:t>
            </w:r>
            <w:r w:rsidR="00AA26E9">
              <w:rPr>
                <w:noProof/>
                <w:webHidden/>
              </w:rPr>
              <w:fldChar w:fldCharType="end"/>
            </w:r>
          </w:hyperlink>
        </w:p>
        <w:p w14:paraId="56CC7255" w14:textId="3B9235DA" w:rsidR="00AA26E9" w:rsidRDefault="00000000">
          <w:pPr>
            <w:pStyle w:val="TOC2"/>
            <w:tabs>
              <w:tab w:val="right" w:leader="hyphen" w:pos="9592"/>
            </w:tabs>
            <w:rPr>
              <w:rFonts w:cstheme="minorBidi"/>
              <w:i w:val="0"/>
              <w:iCs w:val="0"/>
              <w:noProof/>
              <w:color w:val="auto"/>
              <w:sz w:val="22"/>
              <w:szCs w:val="22"/>
              <w:lang w:val="en-GB" w:eastAsia="en-GB"/>
            </w:rPr>
          </w:pPr>
          <w:hyperlink w:anchor="_Toc59909975" w:history="1">
            <w:r w:rsidR="00AA26E9" w:rsidRPr="00DF205D">
              <w:rPr>
                <w:rStyle w:val="Hyperlink"/>
                <w:noProof/>
              </w:rPr>
              <w:t>Testing DomeBuddy</w:t>
            </w:r>
            <w:r w:rsidR="00AA26E9">
              <w:rPr>
                <w:noProof/>
                <w:webHidden/>
              </w:rPr>
              <w:tab/>
            </w:r>
            <w:r w:rsidR="00AA26E9">
              <w:rPr>
                <w:noProof/>
                <w:webHidden/>
              </w:rPr>
              <w:fldChar w:fldCharType="begin"/>
            </w:r>
            <w:r w:rsidR="00AA26E9">
              <w:rPr>
                <w:noProof/>
                <w:webHidden/>
              </w:rPr>
              <w:instrText xml:space="preserve"> PAGEREF _Toc59909975 \h </w:instrText>
            </w:r>
            <w:r w:rsidR="00AA26E9">
              <w:rPr>
                <w:noProof/>
                <w:webHidden/>
              </w:rPr>
            </w:r>
            <w:r w:rsidR="00AA26E9">
              <w:rPr>
                <w:noProof/>
                <w:webHidden/>
              </w:rPr>
              <w:fldChar w:fldCharType="separate"/>
            </w:r>
            <w:r w:rsidR="0037262D">
              <w:rPr>
                <w:noProof/>
                <w:webHidden/>
              </w:rPr>
              <w:t>14</w:t>
            </w:r>
            <w:r w:rsidR="00AA26E9">
              <w:rPr>
                <w:noProof/>
                <w:webHidden/>
              </w:rPr>
              <w:fldChar w:fldCharType="end"/>
            </w:r>
          </w:hyperlink>
        </w:p>
        <w:p w14:paraId="7C4B0D9A" w14:textId="7F1F6EFB" w:rsidR="00AA26E9" w:rsidRDefault="00000000">
          <w:pPr>
            <w:pStyle w:val="TOC3"/>
            <w:tabs>
              <w:tab w:val="right" w:leader="hyphen" w:pos="9592"/>
            </w:tabs>
            <w:rPr>
              <w:rFonts w:cstheme="minorBidi"/>
              <w:noProof/>
              <w:color w:val="auto"/>
              <w:sz w:val="22"/>
              <w:szCs w:val="22"/>
              <w:lang w:val="en-GB" w:eastAsia="en-GB"/>
            </w:rPr>
          </w:pPr>
          <w:hyperlink w:anchor="_Toc59909976" w:history="1">
            <w:r w:rsidR="00AA26E9" w:rsidRPr="00DF205D">
              <w:rPr>
                <w:rStyle w:val="Hyperlink"/>
                <w:noProof/>
              </w:rPr>
              <w:t>Motors Connection Test</w:t>
            </w:r>
            <w:r w:rsidR="00AA26E9">
              <w:rPr>
                <w:noProof/>
                <w:webHidden/>
              </w:rPr>
              <w:tab/>
            </w:r>
            <w:r w:rsidR="00AA26E9">
              <w:rPr>
                <w:noProof/>
                <w:webHidden/>
              </w:rPr>
              <w:fldChar w:fldCharType="begin"/>
            </w:r>
            <w:r w:rsidR="00AA26E9">
              <w:rPr>
                <w:noProof/>
                <w:webHidden/>
              </w:rPr>
              <w:instrText xml:space="preserve"> PAGEREF _Toc59909976 \h </w:instrText>
            </w:r>
            <w:r w:rsidR="00AA26E9">
              <w:rPr>
                <w:noProof/>
                <w:webHidden/>
              </w:rPr>
            </w:r>
            <w:r w:rsidR="00AA26E9">
              <w:rPr>
                <w:noProof/>
                <w:webHidden/>
              </w:rPr>
              <w:fldChar w:fldCharType="separate"/>
            </w:r>
            <w:r w:rsidR="0037262D">
              <w:rPr>
                <w:noProof/>
                <w:webHidden/>
              </w:rPr>
              <w:t>14</w:t>
            </w:r>
            <w:r w:rsidR="00AA26E9">
              <w:rPr>
                <w:noProof/>
                <w:webHidden/>
              </w:rPr>
              <w:fldChar w:fldCharType="end"/>
            </w:r>
          </w:hyperlink>
        </w:p>
        <w:p w14:paraId="6655CE45" w14:textId="14122156" w:rsidR="00AA26E9" w:rsidRDefault="00000000">
          <w:pPr>
            <w:pStyle w:val="TOC3"/>
            <w:tabs>
              <w:tab w:val="right" w:leader="hyphen" w:pos="9592"/>
            </w:tabs>
            <w:rPr>
              <w:rFonts w:cstheme="minorBidi"/>
              <w:noProof/>
              <w:color w:val="auto"/>
              <w:sz w:val="22"/>
              <w:szCs w:val="22"/>
              <w:lang w:val="en-GB" w:eastAsia="en-GB"/>
            </w:rPr>
          </w:pPr>
          <w:hyperlink w:anchor="_Toc59909977" w:history="1">
            <w:r w:rsidR="00AA26E9" w:rsidRPr="00DF205D">
              <w:rPr>
                <w:rStyle w:val="Hyperlink"/>
                <w:noProof/>
              </w:rPr>
              <w:t>Turning the Dome</w:t>
            </w:r>
            <w:r w:rsidR="00AA26E9">
              <w:rPr>
                <w:noProof/>
                <w:webHidden/>
              </w:rPr>
              <w:tab/>
            </w:r>
            <w:r w:rsidR="00AA26E9">
              <w:rPr>
                <w:noProof/>
                <w:webHidden/>
              </w:rPr>
              <w:fldChar w:fldCharType="begin"/>
            </w:r>
            <w:r w:rsidR="00AA26E9">
              <w:rPr>
                <w:noProof/>
                <w:webHidden/>
              </w:rPr>
              <w:instrText xml:space="preserve"> PAGEREF _Toc59909977 \h </w:instrText>
            </w:r>
            <w:r w:rsidR="00AA26E9">
              <w:rPr>
                <w:noProof/>
                <w:webHidden/>
              </w:rPr>
            </w:r>
            <w:r w:rsidR="00AA26E9">
              <w:rPr>
                <w:noProof/>
                <w:webHidden/>
              </w:rPr>
              <w:fldChar w:fldCharType="separate"/>
            </w:r>
            <w:r w:rsidR="0037262D">
              <w:rPr>
                <w:noProof/>
                <w:webHidden/>
              </w:rPr>
              <w:t>15</w:t>
            </w:r>
            <w:r w:rsidR="00AA26E9">
              <w:rPr>
                <w:noProof/>
                <w:webHidden/>
              </w:rPr>
              <w:fldChar w:fldCharType="end"/>
            </w:r>
          </w:hyperlink>
        </w:p>
        <w:p w14:paraId="04D71AB1" w14:textId="06FFA11A" w:rsidR="00AA26E9" w:rsidRDefault="00000000">
          <w:pPr>
            <w:pStyle w:val="TOC3"/>
            <w:tabs>
              <w:tab w:val="right" w:leader="hyphen" w:pos="9592"/>
            </w:tabs>
            <w:rPr>
              <w:rFonts w:cstheme="minorBidi"/>
              <w:noProof/>
              <w:color w:val="auto"/>
              <w:sz w:val="22"/>
              <w:szCs w:val="22"/>
              <w:lang w:val="en-GB" w:eastAsia="en-GB"/>
            </w:rPr>
          </w:pPr>
          <w:hyperlink w:anchor="_Toc59909978" w:history="1">
            <w:r w:rsidR="00AA26E9" w:rsidRPr="00DF205D">
              <w:rPr>
                <w:rStyle w:val="Hyperlink"/>
                <w:noProof/>
              </w:rPr>
              <w:t>Bluetooth Connection</w:t>
            </w:r>
            <w:r w:rsidR="00AA26E9">
              <w:rPr>
                <w:noProof/>
                <w:webHidden/>
              </w:rPr>
              <w:tab/>
            </w:r>
            <w:r w:rsidR="00AA26E9">
              <w:rPr>
                <w:noProof/>
                <w:webHidden/>
              </w:rPr>
              <w:fldChar w:fldCharType="begin"/>
            </w:r>
            <w:r w:rsidR="00AA26E9">
              <w:rPr>
                <w:noProof/>
                <w:webHidden/>
              </w:rPr>
              <w:instrText xml:space="preserve"> PAGEREF _Toc59909978 \h </w:instrText>
            </w:r>
            <w:r w:rsidR="00AA26E9">
              <w:rPr>
                <w:noProof/>
                <w:webHidden/>
              </w:rPr>
            </w:r>
            <w:r w:rsidR="00AA26E9">
              <w:rPr>
                <w:noProof/>
                <w:webHidden/>
              </w:rPr>
              <w:fldChar w:fldCharType="separate"/>
            </w:r>
            <w:r w:rsidR="0037262D">
              <w:rPr>
                <w:noProof/>
                <w:webHidden/>
              </w:rPr>
              <w:t>15</w:t>
            </w:r>
            <w:r w:rsidR="00AA26E9">
              <w:rPr>
                <w:noProof/>
                <w:webHidden/>
              </w:rPr>
              <w:fldChar w:fldCharType="end"/>
            </w:r>
          </w:hyperlink>
        </w:p>
        <w:p w14:paraId="4B27A1D0" w14:textId="3CEFA0B4" w:rsidR="00AA26E9" w:rsidRDefault="00000000">
          <w:pPr>
            <w:pStyle w:val="TOC2"/>
            <w:tabs>
              <w:tab w:val="right" w:leader="hyphen" w:pos="9592"/>
            </w:tabs>
            <w:rPr>
              <w:rFonts w:cstheme="minorBidi"/>
              <w:i w:val="0"/>
              <w:iCs w:val="0"/>
              <w:noProof/>
              <w:color w:val="auto"/>
              <w:sz w:val="22"/>
              <w:szCs w:val="22"/>
              <w:lang w:val="en-GB" w:eastAsia="en-GB"/>
            </w:rPr>
          </w:pPr>
          <w:hyperlink w:anchor="_Toc59909979" w:history="1">
            <w:r w:rsidR="00AA26E9" w:rsidRPr="00DF205D">
              <w:rPr>
                <w:rStyle w:val="Hyperlink"/>
                <w:noProof/>
              </w:rPr>
              <w:t>Calibrating the Dome</w:t>
            </w:r>
            <w:r w:rsidR="00AA26E9">
              <w:rPr>
                <w:noProof/>
                <w:webHidden/>
              </w:rPr>
              <w:tab/>
            </w:r>
            <w:r w:rsidR="00AA26E9">
              <w:rPr>
                <w:noProof/>
                <w:webHidden/>
              </w:rPr>
              <w:fldChar w:fldCharType="begin"/>
            </w:r>
            <w:r w:rsidR="00AA26E9">
              <w:rPr>
                <w:noProof/>
                <w:webHidden/>
              </w:rPr>
              <w:instrText xml:space="preserve"> PAGEREF _Toc59909979 \h </w:instrText>
            </w:r>
            <w:r w:rsidR="00AA26E9">
              <w:rPr>
                <w:noProof/>
                <w:webHidden/>
              </w:rPr>
            </w:r>
            <w:r w:rsidR="00AA26E9">
              <w:rPr>
                <w:noProof/>
                <w:webHidden/>
              </w:rPr>
              <w:fldChar w:fldCharType="separate"/>
            </w:r>
            <w:r w:rsidR="0037262D">
              <w:rPr>
                <w:noProof/>
                <w:webHidden/>
              </w:rPr>
              <w:t>17</w:t>
            </w:r>
            <w:r w:rsidR="00AA26E9">
              <w:rPr>
                <w:noProof/>
                <w:webHidden/>
              </w:rPr>
              <w:fldChar w:fldCharType="end"/>
            </w:r>
          </w:hyperlink>
        </w:p>
        <w:p w14:paraId="4A77742A" w14:textId="00668FAA" w:rsidR="00AA26E9" w:rsidRDefault="00000000">
          <w:pPr>
            <w:pStyle w:val="TOC3"/>
            <w:tabs>
              <w:tab w:val="right" w:leader="hyphen" w:pos="9592"/>
            </w:tabs>
            <w:rPr>
              <w:rFonts w:cstheme="minorBidi"/>
              <w:noProof/>
              <w:color w:val="auto"/>
              <w:sz w:val="22"/>
              <w:szCs w:val="22"/>
              <w:lang w:val="en-GB" w:eastAsia="en-GB"/>
            </w:rPr>
          </w:pPr>
          <w:hyperlink w:anchor="_Toc59909980" w:history="1">
            <w:r w:rsidR="00AA26E9" w:rsidRPr="00DF205D">
              <w:rPr>
                <w:rStyle w:val="Hyperlink"/>
                <w:noProof/>
              </w:rPr>
              <w:t>Calibration Process</w:t>
            </w:r>
            <w:r w:rsidR="00AA26E9">
              <w:rPr>
                <w:noProof/>
                <w:webHidden/>
              </w:rPr>
              <w:tab/>
            </w:r>
            <w:r w:rsidR="00AA26E9">
              <w:rPr>
                <w:noProof/>
                <w:webHidden/>
              </w:rPr>
              <w:fldChar w:fldCharType="begin"/>
            </w:r>
            <w:r w:rsidR="00AA26E9">
              <w:rPr>
                <w:noProof/>
                <w:webHidden/>
              </w:rPr>
              <w:instrText xml:space="preserve"> PAGEREF _Toc59909980 \h </w:instrText>
            </w:r>
            <w:r w:rsidR="00AA26E9">
              <w:rPr>
                <w:noProof/>
                <w:webHidden/>
              </w:rPr>
            </w:r>
            <w:r w:rsidR="00AA26E9">
              <w:rPr>
                <w:noProof/>
                <w:webHidden/>
              </w:rPr>
              <w:fldChar w:fldCharType="separate"/>
            </w:r>
            <w:r w:rsidR="0037262D">
              <w:rPr>
                <w:noProof/>
                <w:webHidden/>
              </w:rPr>
              <w:t>17</w:t>
            </w:r>
            <w:r w:rsidR="00AA26E9">
              <w:rPr>
                <w:noProof/>
                <w:webHidden/>
              </w:rPr>
              <w:fldChar w:fldCharType="end"/>
            </w:r>
          </w:hyperlink>
        </w:p>
        <w:p w14:paraId="63B053A9" w14:textId="5CE0A247" w:rsidR="00AA26E9" w:rsidRDefault="00000000">
          <w:pPr>
            <w:pStyle w:val="TOC1"/>
            <w:tabs>
              <w:tab w:val="right" w:leader="hyphen" w:pos="9592"/>
            </w:tabs>
            <w:rPr>
              <w:rFonts w:cstheme="minorBidi"/>
              <w:b w:val="0"/>
              <w:bCs w:val="0"/>
              <w:noProof/>
              <w:color w:val="auto"/>
              <w:sz w:val="22"/>
              <w:szCs w:val="22"/>
              <w:lang w:val="en-GB" w:eastAsia="en-GB"/>
            </w:rPr>
          </w:pPr>
          <w:hyperlink w:anchor="_Toc59909981" w:history="1">
            <w:r w:rsidR="00AA26E9" w:rsidRPr="00DF205D">
              <w:rPr>
                <w:rStyle w:val="Hyperlink"/>
                <w:noProof/>
              </w:rPr>
              <w:t>Operating Dome Buddy</w:t>
            </w:r>
            <w:r w:rsidR="00AA26E9">
              <w:rPr>
                <w:noProof/>
                <w:webHidden/>
              </w:rPr>
              <w:tab/>
            </w:r>
            <w:r w:rsidR="00AA26E9">
              <w:rPr>
                <w:noProof/>
                <w:webHidden/>
              </w:rPr>
              <w:fldChar w:fldCharType="begin"/>
            </w:r>
            <w:r w:rsidR="00AA26E9">
              <w:rPr>
                <w:noProof/>
                <w:webHidden/>
              </w:rPr>
              <w:instrText xml:space="preserve"> PAGEREF _Toc59909981 \h </w:instrText>
            </w:r>
            <w:r w:rsidR="00AA26E9">
              <w:rPr>
                <w:noProof/>
                <w:webHidden/>
              </w:rPr>
            </w:r>
            <w:r w:rsidR="00AA26E9">
              <w:rPr>
                <w:noProof/>
                <w:webHidden/>
              </w:rPr>
              <w:fldChar w:fldCharType="separate"/>
            </w:r>
            <w:r w:rsidR="0037262D">
              <w:rPr>
                <w:noProof/>
                <w:webHidden/>
              </w:rPr>
              <w:t>18</w:t>
            </w:r>
            <w:r w:rsidR="00AA26E9">
              <w:rPr>
                <w:noProof/>
                <w:webHidden/>
              </w:rPr>
              <w:fldChar w:fldCharType="end"/>
            </w:r>
          </w:hyperlink>
        </w:p>
        <w:p w14:paraId="7E866384" w14:textId="138A98A0" w:rsidR="00AA26E9" w:rsidRDefault="00000000">
          <w:pPr>
            <w:pStyle w:val="TOC2"/>
            <w:tabs>
              <w:tab w:val="right" w:leader="hyphen" w:pos="9592"/>
            </w:tabs>
            <w:rPr>
              <w:rFonts w:cstheme="minorBidi"/>
              <w:i w:val="0"/>
              <w:iCs w:val="0"/>
              <w:noProof/>
              <w:color w:val="auto"/>
              <w:sz w:val="22"/>
              <w:szCs w:val="22"/>
              <w:lang w:val="en-GB" w:eastAsia="en-GB"/>
            </w:rPr>
          </w:pPr>
          <w:hyperlink w:anchor="_Toc59909982" w:history="1">
            <w:r w:rsidR="00AA26E9" w:rsidRPr="00DF205D">
              <w:rPr>
                <w:rStyle w:val="Hyperlink"/>
                <w:noProof/>
              </w:rPr>
              <w:t>Important Notes</w:t>
            </w:r>
            <w:r w:rsidR="00AA26E9">
              <w:rPr>
                <w:noProof/>
                <w:webHidden/>
              </w:rPr>
              <w:tab/>
            </w:r>
            <w:r w:rsidR="00AA26E9">
              <w:rPr>
                <w:noProof/>
                <w:webHidden/>
              </w:rPr>
              <w:fldChar w:fldCharType="begin"/>
            </w:r>
            <w:r w:rsidR="00AA26E9">
              <w:rPr>
                <w:noProof/>
                <w:webHidden/>
              </w:rPr>
              <w:instrText xml:space="preserve"> PAGEREF _Toc59909982 \h </w:instrText>
            </w:r>
            <w:r w:rsidR="00AA26E9">
              <w:rPr>
                <w:noProof/>
                <w:webHidden/>
              </w:rPr>
            </w:r>
            <w:r w:rsidR="00AA26E9">
              <w:rPr>
                <w:noProof/>
                <w:webHidden/>
              </w:rPr>
              <w:fldChar w:fldCharType="separate"/>
            </w:r>
            <w:r w:rsidR="0037262D">
              <w:rPr>
                <w:noProof/>
                <w:webHidden/>
              </w:rPr>
              <w:t>18</w:t>
            </w:r>
            <w:r w:rsidR="00AA26E9">
              <w:rPr>
                <w:noProof/>
                <w:webHidden/>
              </w:rPr>
              <w:fldChar w:fldCharType="end"/>
            </w:r>
          </w:hyperlink>
        </w:p>
        <w:p w14:paraId="04A4B917" w14:textId="7EE2ABF0" w:rsidR="00AA26E9" w:rsidRDefault="00000000">
          <w:pPr>
            <w:pStyle w:val="TOC2"/>
            <w:tabs>
              <w:tab w:val="right" w:leader="hyphen" w:pos="9592"/>
            </w:tabs>
            <w:rPr>
              <w:rFonts w:cstheme="minorBidi"/>
              <w:i w:val="0"/>
              <w:iCs w:val="0"/>
              <w:noProof/>
              <w:color w:val="auto"/>
              <w:sz w:val="22"/>
              <w:szCs w:val="22"/>
              <w:lang w:val="en-GB" w:eastAsia="en-GB"/>
            </w:rPr>
          </w:pPr>
          <w:hyperlink w:anchor="_Toc59909983" w:history="1">
            <w:r w:rsidR="00AA26E9" w:rsidRPr="00DF205D">
              <w:rPr>
                <w:rStyle w:val="Hyperlink"/>
                <w:noProof/>
              </w:rPr>
              <w:t>Starting Up</w:t>
            </w:r>
            <w:r w:rsidR="00AA26E9">
              <w:rPr>
                <w:noProof/>
                <w:webHidden/>
              </w:rPr>
              <w:tab/>
            </w:r>
            <w:r w:rsidR="00AA26E9">
              <w:rPr>
                <w:noProof/>
                <w:webHidden/>
              </w:rPr>
              <w:fldChar w:fldCharType="begin"/>
            </w:r>
            <w:r w:rsidR="00AA26E9">
              <w:rPr>
                <w:noProof/>
                <w:webHidden/>
              </w:rPr>
              <w:instrText xml:space="preserve"> PAGEREF _Toc59909983 \h </w:instrText>
            </w:r>
            <w:r w:rsidR="00AA26E9">
              <w:rPr>
                <w:noProof/>
                <w:webHidden/>
              </w:rPr>
            </w:r>
            <w:r w:rsidR="00AA26E9">
              <w:rPr>
                <w:noProof/>
                <w:webHidden/>
              </w:rPr>
              <w:fldChar w:fldCharType="separate"/>
            </w:r>
            <w:r w:rsidR="0037262D">
              <w:rPr>
                <w:noProof/>
                <w:webHidden/>
              </w:rPr>
              <w:t>18</w:t>
            </w:r>
            <w:r w:rsidR="00AA26E9">
              <w:rPr>
                <w:noProof/>
                <w:webHidden/>
              </w:rPr>
              <w:fldChar w:fldCharType="end"/>
            </w:r>
          </w:hyperlink>
        </w:p>
        <w:p w14:paraId="3E5D5DD4" w14:textId="4B206A98" w:rsidR="00AA26E9" w:rsidRDefault="00000000">
          <w:pPr>
            <w:pStyle w:val="TOC2"/>
            <w:tabs>
              <w:tab w:val="right" w:leader="hyphen" w:pos="9592"/>
            </w:tabs>
            <w:rPr>
              <w:rFonts w:cstheme="minorBidi"/>
              <w:i w:val="0"/>
              <w:iCs w:val="0"/>
              <w:noProof/>
              <w:color w:val="auto"/>
              <w:sz w:val="22"/>
              <w:szCs w:val="22"/>
              <w:lang w:val="en-GB" w:eastAsia="en-GB"/>
            </w:rPr>
          </w:pPr>
          <w:hyperlink w:anchor="_Toc59909984" w:history="1">
            <w:r w:rsidR="00AA26E9" w:rsidRPr="00DF205D">
              <w:rPr>
                <w:rStyle w:val="Hyperlink"/>
                <w:noProof/>
              </w:rPr>
              <w:t>Session Operation</w:t>
            </w:r>
            <w:r w:rsidR="00AA26E9">
              <w:rPr>
                <w:noProof/>
                <w:webHidden/>
              </w:rPr>
              <w:tab/>
            </w:r>
            <w:r w:rsidR="00AA26E9">
              <w:rPr>
                <w:noProof/>
                <w:webHidden/>
              </w:rPr>
              <w:fldChar w:fldCharType="begin"/>
            </w:r>
            <w:r w:rsidR="00AA26E9">
              <w:rPr>
                <w:noProof/>
                <w:webHidden/>
              </w:rPr>
              <w:instrText xml:space="preserve"> PAGEREF _Toc59909984 \h </w:instrText>
            </w:r>
            <w:r w:rsidR="00AA26E9">
              <w:rPr>
                <w:noProof/>
                <w:webHidden/>
              </w:rPr>
            </w:r>
            <w:r w:rsidR="00AA26E9">
              <w:rPr>
                <w:noProof/>
                <w:webHidden/>
              </w:rPr>
              <w:fldChar w:fldCharType="separate"/>
            </w:r>
            <w:r w:rsidR="0037262D">
              <w:rPr>
                <w:noProof/>
                <w:webHidden/>
              </w:rPr>
              <w:t>18</w:t>
            </w:r>
            <w:r w:rsidR="00AA26E9">
              <w:rPr>
                <w:noProof/>
                <w:webHidden/>
              </w:rPr>
              <w:fldChar w:fldCharType="end"/>
            </w:r>
          </w:hyperlink>
        </w:p>
        <w:p w14:paraId="1EE569E1" w14:textId="449B4597" w:rsidR="00AA26E9" w:rsidRDefault="00000000">
          <w:pPr>
            <w:pStyle w:val="TOC2"/>
            <w:tabs>
              <w:tab w:val="right" w:leader="hyphen" w:pos="9592"/>
            </w:tabs>
            <w:rPr>
              <w:rFonts w:cstheme="minorBidi"/>
              <w:i w:val="0"/>
              <w:iCs w:val="0"/>
              <w:noProof/>
              <w:color w:val="auto"/>
              <w:sz w:val="22"/>
              <w:szCs w:val="22"/>
              <w:lang w:val="en-GB" w:eastAsia="en-GB"/>
            </w:rPr>
          </w:pPr>
          <w:hyperlink w:anchor="_Toc59909985" w:history="1">
            <w:r w:rsidR="00AA26E9" w:rsidRPr="00DF205D">
              <w:rPr>
                <w:rStyle w:val="Hyperlink"/>
                <w:noProof/>
              </w:rPr>
              <w:t>Parking the Dome at its Home Position</w:t>
            </w:r>
            <w:r w:rsidR="00AA26E9">
              <w:rPr>
                <w:noProof/>
                <w:webHidden/>
              </w:rPr>
              <w:tab/>
            </w:r>
            <w:r w:rsidR="00AA26E9">
              <w:rPr>
                <w:noProof/>
                <w:webHidden/>
              </w:rPr>
              <w:fldChar w:fldCharType="begin"/>
            </w:r>
            <w:r w:rsidR="00AA26E9">
              <w:rPr>
                <w:noProof/>
                <w:webHidden/>
              </w:rPr>
              <w:instrText xml:space="preserve"> PAGEREF _Toc59909985 \h </w:instrText>
            </w:r>
            <w:r w:rsidR="00AA26E9">
              <w:rPr>
                <w:noProof/>
                <w:webHidden/>
              </w:rPr>
            </w:r>
            <w:r w:rsidR="00AA26E9">
              <w:rPr>
                <w:noProof/>
                <w:webHidden/>
              </w:rPr>
              <w:fldChar w:fldCharType="separate"/>
            </w:r>
            <w:r w:rsidR="0037262D">
              <w:rPr>
                <w:noProof/>
                <w:webHidden/>
              </w:rPr>
              <w:t>20</w:t>
            </w:r>
            <w:r w:rsidR="00AA26E9">
              <w:rPr>
                <w:noProof/>
                <w:webHidden/>
              </w:rPr>
              <w:fldChar w:fldCharType="end"/>
            </w:r>
          </w:hyperlink>
        </w:p>
        <w:p w14:paraId="621BAABD" w14:textId="37C44908" w:rsidR="00AA26E9" w:rsidRDefault="00000000">
          <w:pPr>
            <w:pStyle w:val="TOC2"/>
            <w:tabs>
              <w:tab w:val="right" w:leader="hyphen" w:pos="9592"/>
            </w:tabs>
            <w:rPr>
              <w:rFonts w:cstheme="minorBidi"/>
              <w:i w:val="0"/>
              <w:iCs w:val="0"/>
              <w:noProof/>
              <w:color w:val="auto"/>
              <w:sz w:val="22"/>
              <w:szCs w:val="22"/>
              <w:lang w:val="en-GB" w:eastAsia="en-GB"/>
            </w:rPr>
          </w:pPr>
          <w:hyperlink w:anchor="_Toc59909986" w:history="1">
            <w:r w:rsidR="00AA26E9" w:rsidRPr="00DF205D">
              <w:rPr>
                <w:rStyle w:val="Hyperlink"/>
                <w:noProof/>
              </w:rPr>
              <w:t>Defining the Home Position</w:t>
            </w:r>
            <w:r w:rsidR="00AA26E9">
              <w:rPr>
                <w:noProof/>
                <w:webHidden/>
              </w:rPr>
              <w:tab/>
            </w:r>
            <w:r w:rsidR="00AA26E9">
              <w:rPr>
                <w:noProof/>
                <w:webHidden/>
              </w:rPr>
              <w:fldChar w:fldCharType="begin"/>
            </w:r>
            <w:r w:rsidR="00AA26E9">
              <w:rPr>
                <w:noProof/>
                <w:webHidden/>
              </w:rPr>
              <w:instrText xml:space="preserve"> PAGEREF _Toc59909986 \h </w:instrText>
            </w:r>
            <w:r w:rsidR="00AA26E9">
              <w:rPr>
                <w:noProof/>
                <w:webHidden/>
              </w:rPr>
            </w:r>
            <w:r w:rsidR="00AA26E9">
              <w:rPr>
                <w:noProof/>
                <w:webHidden/>
              </w:rPr>
              <w:fldChar w:fldCharType="separate"/>
            </w:r>
            <w:r w:rsidR="0037262D">
              <w:rPr>
                <w:noProof/>
                <w:webHidden/>
              </w:rPr>
              <w:t>20</w:t>
            </w:r>
            <w:r w:rsidR="00AA26E9">
              <w:rPr>
                <w:noProof/>
                <w:webHidden/>
              </w:rPr>
              <w:fldChar w:fldCharType="end"/>
            </w:r>
          </w:hyperlink>
        </w:p>
        <w:p w14:paraId="5A71F1DF" w14:textId="2FC335EA" w:rsidR="00AA26E9" w:rsidRDefault="00000000">
          <w:pPr>
            <w:pStyle w:val="TOC1"/>
            <w:tabs>
              <w:tab w:val="right" w:leader="hyphen" w:pos="9592"/>
            </w:tabs>
            <w:rPr>
              <w:rFonts w:cstheme="minorBidi"/>
              <w:b w:val="0"/>
              <w:bCs w:val="0"/>
              <w:noProof/>
              <w:color w:val="auto"/>
              <w:sz w:val="22"/>
              <w:szCs w:val="22"/>
              <w:lang w:val="en-GB" w:eastAsia="en-GB"/>
            </w:rPr>
          </w:pPr>
          <w:hyperlink w:anchor="_Toc59909987" w:history="1">
            <w:r w:rsidR="00AA26E9" w:rsidRPr="00DF205D">
              <w:rPr>
                <w:rStyle w:val="Hyperlink"/>
                <w:noProof/>
              </w:rPr>
              <w:t>Updating Arduino Firmware</w:t>
            </w:r>
            <w:r w:rsidR="00AA26E9">
              <w:rPr>
                <w:noProof/>
                <w:webHidden/>
              </w:rPr>
              <w:tab/>
            </w:r>
            <w:r w:rsidR="00AA26E9">
              <w:rPr>
                <w:noProof/>
                <w:webHidden/>
              </w:rPr>
              <w:fldChar w:fldCharType="begin"/>
            </w:r>
            <w:r w:rsidR="00AA26E9">
              <w:rPr>
                <w:noProof/>
                <w:webHidden/>
              </w:rPr>
              <w:instrText xml:space="preserve"> PAGEREF _Toc59909987 \h </w:instrText>
            </w:r>
            <w:r w:rsidR="00AA26E9">
              <w:rPr>
                <w:noProof/>
                <w:webHidden/>
              </w:rPr>
            </w:r>
            <w:r w:rsidR="00AA26E9">
              <w:rPr>
                <w:noProof/>
                <w:webHidden/>
              </w:rPr>
              <w:fldChar w:fldCharType="separate"/>
            </w:r>
            <w:r w:rsidR="0037262D">
              <w:rPr>
                <w:noProof/>
                <w:webHidden/>
              </w:rPr>
              <w:t>22</w:t>
            </w:r>
            <w:r w:rsidR="00AA26E9">
              <w:rPr>
                <w:noProof/>
                <w:webHidden/>
              </w:rPr>
              <w:fldChar w:fldCharType="end"/>
            </w:r>
          </w:hyperlink>
        </w:p>
        <w:p w14:paraId="6058D05A" w14:textId="3D3C177E" w:rsidR="00AA26E9" w:rsidRDefault="00000000">
          <w:pPr>
            <w:pStyle w:val="TOC2"/>
            <w:tabs>
              <w:tab w:val="right" w:leader="hyphen" w:pos="9592"/>
            </w:tabs>
            <w:rPr>
              <w:rFonts w:cstheme="minorBidi"/>
              <w:i w:val="0"/>
              <w:iCs w:val="0"/>
              <w:noProof/>
              <w:color w:val="auto"/>
              <w:sz w:val="22"/>
              <w:szCs w:val="22"/>
              <w:lang w:val="en-GB" w:eastAsia="en-GB"/>
            </w:rPr>
          </w:pPr>
          <w:hyperlink w:anchor="_Toc59909988" w:history="1">
            <w:r w:rsidR="00AA26E9" w:rsidRPr="00DF205D">
              <w:rPr>
                <w:rStyle w:val="Hyperlink"/>
                <w:noProof/>
              </w:rPr>
              <w:t>Arduino Nano Microcontrollers</w:t>
            </w:r>
            <w:r w:rsidR="00AA26E9">
              <w:rPr>
                <w:noProof/>
                <w:webHidden/>
              </w:rPr>
              <w:tab/>
            </w:r>
            <w:r w:rsidR="00AA26E9">
              <w:rPr>
                <w:noProof/>
                <w:webHidden/>
              </w:rPr>
              <w:fldChar w:fldCharType="begin"/>
            </w:r>
            <w:r w:rsidR="00AA26E9">
              <w:rPr>
                <w:noProof/>
                <w:webHidden/>
              </w:rPr>
              <w:instrText xml:space="preserve"> PAGEREF _Toc59909988 \h </w:instrText>
            </w:r>
            <w:r w:rsidR="00AA26E9">
              <w:rPr>
                <w:noProof/>
                <w:webHidden/>
              </w:rPr>
            </w:r>
            <w:r w:rsidR="00AA26E9">
              <w:rPr>
                <w:noProof/>
                <w:webHidden/>
              </w:rPr>
              <w:fldChar w:fldCharType="separate"/>
            </w:r>
            <w:r w:rsidR="0037262D">
              <w:rPr>
                <w:noProof/>
                <w:webHidden/>
              </w:rPr>
              <w:t>22</w:t>
            </w:r>
            <w:r w:rsidR="00AA26E9">
              <w:rPr>
                <w:noProof/>
                <w:webHidden/>
              </w:rPr>
              <w:fldChar w:fldCharType="end"/>
            </w:r>
          </w:hyperlink>
        </w:p>
        <w:p w14:paraId="4A3DEC74" w14:textId="4403E8D0" w:rsidR="00AA26E9" w:rsidRDefault="00000000">
          <w:pPr>
            <w:pStyle w:val="TOC2"/>
            <w:tabs>
              <w:tab w:val="right" w:leader="hyphen" w:pos="9592"/>
            </w:tabs>
            <w:rPr>
              <w:rFonts w:cstheme="minorBidi"/>
              <w:i w:val="0"/>
              <w:iCs w:val="0"/>
              <w:noProof/>
              <w:color w:val="auto"/>
              <w:sz w:val="22"/>
              <w:szCs w:val="22"/>
              <w:lang w:val="en-GB" w:eastAsia="en-GB"/>
            </w:rPr>
          </w:pPr>
          <w:hyperlink w:anchor="_Toc59909989" w:history="1">
            <w:r w:rsidR="00AA26E9" w:rsidRPr="00DF205D">
              <w:rPr>
                <w:rStyle w:val="Hyperlink"/>
                <w:noProof/>
              </w:rPr>
              <w:t>Using the Arduino IDE</w:t>
            </w:r>
            <w:r w:rsidR="00AA26E9">
              <w:rPr>
                <w:noProof/>
                <w:webHidden/>
              </w:rPr>
              <w:tab/>
            </w:r>
            <w:r w:rsidR="00AA26E9">
              <w:rPr>
                <w:noProof/>
                <w:webHidden/>
              </w:rPr>
              <w:fldChar w:fldCharType="begin"/>
            </w:r>
            <w:r w:rsidR="00AA26E9">
              <w:rPr>
                <w:noProof/>
                <w:webHidden/>
              </w:rPr>
              <w:instrText xml:space="preserve"> PAGEREF _Toc59909989 \h </w:instrText>
            </w:r>
            <w:r w:rsidR="00AA26E9">
              <w:rPr>
                <w:noProof/>
                <w:webHidden/>
              </w:rPr>
            </w:r>
            <w:r w:rsidR="00AA26E9">
              <w:rPr>
                <w:noProof/>
                <w:webHidden/>
              </w:rPr>
              <w:fldChar w:fldCharType="separate"/>
            </w:r>
            <w:r w:rsidR="0037262D">
              <w:rPr>
                <w:noProof/>
                <w:webHidden/>
              </w:rPr>
              <w:t>22</w:t>
            </w:r>
            <w:r w:rsidR="00AA26E9">
              <w:rPr>
                <w:noProof/>
                <w:webHidden/>
              </w:rPr>
              <w:fldChar w:fldCharType="end"/>
            </w:r>
          </w:hyperlink>
        </w:p>
        <w:p w14:paraId="44A4FD3A" w14:textId="64597847" w:rsidR="00AA26E9" w:rsidRDefault="00000000">
          <w:pPr>
            <w:pStyle w:val="TOC2"/>
            <w:tabs>
              <w:tab w:val="right" w:leader="hyphen" w:pos="9592"/>
            </w:tabs>
            <w:rPr>
              <w:rFonts w:cstheme="minorBidi"/>
              <w:i w:val="0"/>
              <w:iCs w:val="0"/>
              <w:noProof/>
              <w:color w:val="auto"/>
              <w:sz w:val="22"/>
              <w:szCs w:val="22"/>
              <w:lang w:val="en-GB" w:eastAsia="en-GB"/>
            </w:rPr>
          </w:pPr>
          <w:hyperlink w:anchor="_Toc59909990" w:history="1">
            <w:r w:rsidR="00AA26E9" w:rsidRPr="00DF205D">
              <w:rPr>
                <w:rStyle w:val="Hyperlink"/>
                <w:noProof/>
              </w:rPr>
              <w:t>Changing DomeBuddy Controller Firmware Parameters</w:t>
            </w:r>
            <w:r w:rsidR="00AA26E9">
              <w:rPr>
                <w:noProof/>
                <w:webHidden/>
              </w:rPr>
              <w:tab/>
            </w:r>
            <w:r w:rsidR="00AA26E9">
              <w:rPr>
                <w:noProof/>
                <w:webHidden/>
              </w:rPr>
              <w:fldChar w:fldCharType="begin"/>
            </w:r>
            <w:r w:rsidR="00AA26E9">
              <w:rPr>
                <w:noProof/>
                <w:webHidden/>
              </w:rPr>
              <w:instrText xml:space="preserve"> PAGEREF _Toc59909990 \h </w:instrText>
            </w:r>
            <w:r w:rsidR="00AA26E9">
              <w:rPr>
                <w:noProof/>
                <w:webHidden/>
              </w:rPr>
            </w:r>
            <w:r w:rsidR="00AA26E9">
              <w:rPr>
                <w:noProof/>
                <w:webHidden/>
              </w:rPr>
              <w:fldChar w:fldCharType="separate"/>
            </w:r>
            <w:r w:rsidR="0037262D">
              <w:rPr>
                <w:noProof/>
                <w:webHidden/>
              </w:rPr>
              <w:t>24</w:t>
            </w:r>
            <w:r w:rsidR="00AA26E9">
              <w:rPr>
                <w:noProof/>
                <w:webHidden/>
              </w:rPr>
              <w:fldChar w:fldCharType="end"/>
            </w:r>
          </w:hyperlink>
        </w:p>
        <w:p w14:paraId="089360CE" w14:textId="51DB9973" w:rsidR="00AA26E9" w:rsidRDefault="00000000">
          <w:pPr>
            <w:pStyle w:val="TOC3"/>
            <w:tabs>
              <w:tab w:val="right" w:leader="hyphen" w:pos="9592"/>
            </w:tabs>
            <w:rPr>
              <w:rFonts w:cstheme="minorBidi"/>
              <w:noProof/>
              <w:color w:val="auto"/>
              <w:sz w:val="22"/>
              <w:szCs w:val="22"/>
              <w:lang w:val="en-GB" w:eastAsia="en-GB"/>
            </w:rPr>
          </w:pPr>
          <w:hyperlink w:anchor="_Toc59909991" w:history="1">
            <w:r w:rsidR="00AA26E9" w:rsidRPr="00DF205D">
              <w:rPr>
                <w:rStyle w:val="Hyperlink"/>
                <w:noProof/>
              </w:rPr>
              <w:t>RAMP_SPD</w:t>
            </w:r>
            <w:r w:rsidR="00AA26E9">
              <w:rPr>
                <w:noProof/>
                <w:webHidden/>
              </w:rPr>
              <w:tab/>
            </w:r>
            <w:r w:rsidR="00AA26E9">
              <w:rPr>
                <w:noProof/>
                <w:webHidden/>
              </w:rPr>
              <w:fldChar w:fldCharType="begin"/>
            </w:r>
            <w:r w:rsidR="00AA26E9">
              <w:rPr>
                <w:noProof/>
                <w:webHidden/>
              </w:rPr>
              <w:instrText xml:space="preserve"> PAGEREF _Toc59909991 \h </w:instrText>
            </w:r>
            <w:r w:rsidR="00AA26E9">
              <w:rPr>
                <w:noProof/>
                <w:webHidden/>
              </w:rPr>
            </w:r>
            <w:r w:rsidR="00AA26E9">
              <w:rPr>
                <w:noProof/>
                <w:webHidden/>
              </w:rPr>
              <w:fldChar w:fldCharType="separate"/>
            </w:r>
            <w:r w:rsidR="0037262D">
              <w:rPr>
                <w:noProof/>
                <w:webHidden/>
              </w:rPr>
              <w:t>25</w:t>
            </w:r>
            <w:r w:rsidR="00AA26E9">
              <w:rPr>
                <w:noProof/>
                <w:webHidden/>
              </w:rPr>
              <w:fldChar w:fldCharType="end"/>
            </w:r>
          </w:hyperlink>
        </w:p>
        <w:p w14:paraId="18F5844C" w14:textId="7A8FEA0C" w:rsidR="00AA26E9" w:rsidRDefault="00000000">
          <w:pPr>
            <w:pStyle w:val="TOC3"/>
            <w:tabs>
              <w:tab w:val="right" w:leader="hyphen" w:pos="9592"/>
            </w:tabs>
            <w:rPr>
              <w:rFonts w:cstheme="minorBidi"/>
              <w:noProof/>
              <w:color w:val="auto"/>
              <w:sz w:val="22"/>
              <w:szCs w:val="22"/>
              <w:lang w:val="en-GB" w:eastAsia="en-GB"/>
            </w:rPr>
          </w:pPr>
          <w:hyperlink w:anchor="_Toc59909992" w:history="1">
            <w:r w:rsidR="00AA26E9" w:rsidRPr="00DF205D">
              <w:rPr>
                <w:rStyle w:val="Hyperlink"/>
                <w:noProof/>
              </w:rPr>
              <w:t>MAX_SPD</w:t>
            </w:r>
            <w:r w:rsidR="00AA26E9">
              <w:rPr>
                <w:noProof/>
                <w:webHidden/>
              </w:rPr>
              <w:tab/>
            </w:r>
            <w:r w:rsidR="00AA26E9">
              <w:rPr>
                <w:noProof/>
                <w:webHidden/>
              </w:rPr>
              <w:fldChar w:fldCharType="begin"/>
            </w:r>
            <w:r w:rsidR="00AA26E9">
              <w:rPr>
                <w:noProof/>
                <w:webHidden/>
              </w:rPr>
              <w:instrText xml:space="preserve"> PAGEREF _Toc59909992 \h </w:instrText>
            </w:r>
            <w:r w:rsidR="00AA26E9">
              <w:rPr>
                <w:noProof/>
                <w:webHidden/>
              </w:rPr>
            </w:r>
            <w:r w:rsidR="00AA26E9">
              <w:rPr>
                <w:noProof/>
                <w:webHidden/>
              </w:rPr>
              <w:fldChar w:fldCharType="separate"/>
            </w:r>
            <w:r w:rsidR="0037262D">
              <w:rPr>
                <w:noProof/>
                <w:webHidden/>
              </w:rPr>
              <w:t>25</w:t>
            </w:r>
            <w:r w:rsidR="00AA26E9">
              <w:rPr>
                <w:noProof/>
                <w:webHidden/>
              </w:rPr>
              <w:fldChar w:fldCharType="end"/>
            </w:r>
          </w:hyperlink>
        </w:p>
        <w:p w14:paraId="1DE119B3" w14:textId="31C7C4DB" w:rsidR="00AA26E9" w:rsidRDefault="00000000">
          <w:pPr>
            <w:pStyle w:val="TOC3"/>
            <w:tabs>
              <w:tab w:val="right" w:leader="hyphen" w:pos="9592"/>
            </w:tabs>
            <w:rPr>
              <w:rFonts w:cstheme="minorBidi"/>
              <w:noProof/>
              <w:color w:val="auto"/>
              <w:sz w:val="22"/>
              <w:szCs w:val="22"/>
              <w:lang w:val="en-GB" w:eastAsia="en-GB"/>
            </w:rPr>
          </w:pPr>
          <w:hyperlink w:anchor="_Toc59909993" w:history="1">
            <w:r w:rsidR="00AA26E9" w:rsidRPr="00DF205D">
              <w:rPr>
                <w:rStyle w:val="Hyperlink"/>
                <w:noProof/>
              </w:rPr>
              <w:t>ENC_DIR</w:t>
            </w:r>
            <w:r w:rsidR="00AA26E9">
              <w:rPr>
                <w:noProof/>
                <w:webHidden/>
              </w:rPr>
              <w:tab/>
            </w:r>
            <w:r w:rsidR="00AA26E9">
              <w:rPr>
                <w:noProof/>
                <w:webHidden/>
              </w:rPr>
              <w:fldChar w:fldCharType="begin"/>
            </w:r>
            <w:r w:rsidR="00AA26E9">
              <w:rPr>
                <w:noProof/>
                <w:webHidden/>
              </w:rPr>
              <w:instrText xml:space="preserve"> PAGEREF _Toc59909993 \h </w:instrText>
            </w:r>
            <w:r w:rsidR="00AA26E9">
              <w:rPr>
                <w:noProof/>
                <w:webHidden/>
              </w:rPr>
            </w:r>
            <w:r w:rsidR="00AA26E9">
              <w:rPr>
                <w:noProof/>
                <w:webHidden/>
              </w:rPr>
              <w:fldChar w:fldCharType="separate"/>
            </w:r>
            <w:r w:rsidR="0037262D">
              <w:rPr>
                <w:noProof/>
                <w:webHidden/>
              </w:rPr>
              <w:t>25</w:t>
            </w:r>
            <w:r w:rsidR="00AA26E9">
              <w:rPr>
                <w:noProof/>
                <w:webHidden/>
              </w:rPr>
              <w:fldChar w:fldCharType="end"/>
            </w:r>
          </w:hyperlink>
        </w:p>
        <w:p w14:paraId="5FA3A372" w14:textId="0C9FC064" w:rsidR="00AA26E9" w:rsidRDefault="00000000">
          <w:pPr>
            <w:pStyle w:val="TOC3"/>
            <w:tabs>
              <w:tab w:val="right" w:leader="hyphen" w:pos="9592"/>
            </w:tabs>
            <w:rPr>
              <w:rFonts w:cstheme="minorBidi"/>
              <w:noProof/>
              <w:color w:val="auto"/>
              <w:sz w:val="22"/>
              <w:szCs w:val="22"/>
              <w:lang w:val="en-GB" w:eastAsia="en-GB"/>
            </w:rPr>
          </w:pPr>
          <w:hyperlink w:anchor="_Toc59909994" w:history="1">
            <w:r w:rsidR="00AA26E9" w:rsidRPr="00DF205D">
              <w:rPr>
                <w:rStyle w:val="Hyperlink"/>
                <w:noProof/>
              </w:rPr>
              <w:t>MTRA_DIR</w:t>
            </w:r>
            <w:r w:rsidR="00AA26E9">
              <w:rPr>
                <w:noProof/>
                <w:webHidden/>
              </w:rPr>
              <w:tab/>
            </w:r>
            <w:r w:rsidR="00AA26E9">
              <w:rPr>
                <w:noProof/>
                <w:webHidden/>
              </w:rPr>
              <w:fldChar w:fldCharType="begin"/>
            </w:r>
            <w:r w:rsidR="00AA26E9">
              <w:rPr>
                <w:noProof/>
                <w:webHidden/>
              </w:rPr>
              <w:instrText xml:space="preserve"> PAGEREF _Toc59909994 \h </w:instrText>
            </w:r>
            <w:r w:rsidR="00AA26E9">
              <w:rPr>
                <w:noProof/>
                <w:webHidden/>
              </w:rPr>
            </w:r>
            <w:r w:rsidR="00AA26E9">
              <w:rPr>
                <w:noProof/>
                <w:webHidden/>
              </w:rPr>
              <w:fldChar w:fldCharType="separate"/>
            </w:r>
            <w:r w:rsidR="0037262D">
              <w:rPr>
                <w:noProof/>
                <w:webHidden/>
              </w:rPr>
              <w:t>25</w:t>
            </w:r>
            <w:r w:rsidR="00AA26E9">
              <w:rPr>
                <w:noProof/>
                <w:webHidden/>
              </w:rPr>
              <w:fldChar w:fldCharType="end"/>
            </w:r>
          </w:hyperlink>
        </w:p>
        <w:p w14:paraId="23C227D4" w14:textId="291A5241" w:rsidR="00AA26E9" w:rsidRDefault="00000000">
          <w:pPr>
            <w:pStyle w:val="TOC3"/>
            <w:tabs>
              <w:tab w:val="right" w:leader="hyphen" w:pos="9592"/>
            </w:tabs>
            <w:rPr>
              <w:rFonts w:cstheme="minorBidi"/>
              <w:noProof/>
              <w:color w:val="auto"/>
              <w:sz w:val="22"/>
              <w:szCs w:val="22"/>
              <w:lang w:val="en-GB" w:eastAsia="en-GB"/>
            </w:rPr>
          </w:pPr>
          <w:hyperlink w:anchor="_Toc59909995" w:history="1">
            <w:r w:rsidR="00AA26E9" w:rsidRPr="00DF205D">
              <w:rPr>
                <w:rStyle w:val="Hyperlink"/>
                <w:noProof/>
              </w:rPr>
              <w:t>MTRB_DIR</w:t>
            </w:r>
            <w:r w:rsidR="00AA26E9">
              <w:rPr>
                <w:noProof/>
                <w:webHidden/>
              </w:rPr>
              <w:tab/>
            </w:r>
            <w:r w:rsidR="00AA26E9">
              <w:rPr>
                <w:noProof/>
                <w:webHidden/>
              </w:rPr>
              <w:fldChar w:fldCharType="begin"/>
            </w:r>
            <w:r w:rsidR="00AA26E9">
              <w:rPr>
                <w:noProof/>
                <w:webHidden/>
              </w:rPr>
              <w:instrText xml:space="preserve"> PAGEREF _Toc59909995 \h </w:instrText>
            </w:r>
            <w:r w:rsidR="00AA26E9">
              <w:rPr>
                <w:noProof/>
                <w:webHidden/>
              </w:rPr>
            </w:r>
            <w:r w:rsidR="00AA26E9">
              <w:rPr>
                <w:noProof/>
                <w:webHidden/>
              </w:rPr>
              <w:fldChar w:fldCharType="separate"/>
            </w:r>
            <w:r w:rsidR="0037262D">
              <w:rPr>
                <w:noProof/>
                <w:webHidden/>
              </w:rPr>
              <w:t>26</w:t>
            </w:r>
            <w:r w:rsidR="00AA26E9">
              <w:rPr>
                <w:noProof/>
                <w:webHidden/>
              </w:rPr>
              <w:fldChar w:fldCharType="end"/>
            </w:r>
          </w:hyperlink>
        </w:p>
        <w:p w14:paraId="6A7EBA91" w14:textId="2A8AA383" w:rsidR="00AA26E9" w:rsidRDefault="00000000">
          <w:pPr>
            <w:pStyle w:val="TOC2"/>
            <w:tabs>
              <w:tab w:val="right" w:leader="hyphen" w:pos="9592"/>
            </w:tabs>
            <w:rPr>
              <w:rFonts w:cstheme="minorBidi"/>
              <w:i w:val="0"/>
              <w:iCs w:val="0"/>
              <w:noProof/>
              <w:color w:val="auto"/>
              <w:sz w:val="22"/>
              <w:szCs w:val="22"/>
              <w:lang w:val="en-GB" w:eastAsia="en-GB"/>
            </w:rPr>
          </w:pPr>
          <w:hyperlink w:anchor="_Toc59909996" w:history="1">
            <w:r w:rsidR="00AA26E9" w:rsidRPr="00DF205D">
              <w:rPr>
                <w:rStyle w:val="Hyperlink"/>
                <w:noProof/>
              </w:rPr>
              <w:t>Changing DomeBuddy Dongle Firmware Parameters</w:t>
            </w:r>
            <w:r w:rsidR="00AA26E9">
              <w:rPr>
                <w:noProof/>
                <w:webHidden/>
              </w:rPr>
              <w:tab/>
            </w:r>
            <w:r w:rsidR="00AA26E9">
              <w:rPr>
                <w:noProof/>
                <w:webHidden/>
              </w:rPr>
              <w:fldChar w:fldCharType="begin"/>
            </w:r>
            <w:r w:rsidR="00AA26E9">
              <w:rPr>
                <w:noProof/>
                <w:webHidden/>
              </w:rPr>
              <w:instrText xml:space="preserve"> PAGEREF _Toc59909996 \h </w:instrText>
            </w:r>
            <w:r w:rsidR="00AA26E9">
              <w:rPr>
                <w:noProof/>
                <w:webHidden/>
              </w:rPr>
            </w:r>
            <w:r w:rsidR="00AA26E9">
              <w:rPr>
                <w:noProof/>
                <w:webHidden/>
              </w:rPr>
              <w:fldChar w:fldCharType="separate"/>
            </w:r>
            <w:r w:rsidR="0037262D">
              <w:rPr>
                <w:noProof/>
                <w:webHidden/>
              </w:rPr>
              <w:t>26</w:t>
            </w:r>
            <w:r w:rsidR="00AA26E9">
              <w:rPr>
                <w:noProof/>
                <w:webHidden/>
              </w:rPr>
              <w:fldChar w:fldCharType="end"/>
            </w:r>
          </w:hyperlink>
        </w:p>
        <w:p w14:paraId="1AC8429E" w14:textId="2132B320" w:rsidR="00AA26E9" w:rsidRDefault="00000000">
          <w:pPr>
            <w:pStyle w:val="TOC3"/>
            <w:tabs>
              <w:tab w:val="right" w:leader="hyphen" w:pos="9592"/>
            </w:tabs>
            <w:rPr>
              <w:rFonts w:cstheme="minorBidi"/>
              <w:noProof/>
              <w:color w:val="auto"/>
              <w:sz w:val="22"/>
              <w:szCs w:val="22"/>
              <w:lang w:val="en-GB" w:eastAsia="en-GB"/>
            </w:rPr>
          </w:pPr>
          <w:hyperlink w:anchor="_Toc59909997" w:history="1">
            <w:r w:rsidR="00AA26E9" w:rsidRPr="00DF205D">
              <w:rPr>
                <w:rStyle w:val="Hyperlink"/>
                <w:noProof/>
              </w:rPr>
              <w:t>ENQ_DELAY</w:t>
            </w:r>
            <w:r w:rsidR="00AA26E9">
              <w:rPr>
                <w:noProof/>
                <w:webHidden/>
              </w:rPr>
              <w:tab/>
            </w:r>
            <w:r w:rsidR="00AA26E9">
              <w:rPr>
                <w:noProof/>
                <w:webHidden/>
              </w:rPr>
              <w:fldChar w:fldCharType="begin"/>
            </w:r>
            <w:r w:rsidR="00AA26E9">
              <w:rPr>
                <w:noProof/>
                <w:webHidden/>
              </w:rPr>
              <w:instrText xml:space="preserve"> PAGEREF _Toc59909997 \h </w:instrText>
            </w:r>
            <w:r w:rsidR="00AA26E9">
              <w:rPr>
                <w:noProof/>
                <w:webHidden/>
              </w:rPr>
            </w:r>
            <w:r w:rsidR="00AA26E9">
              <w:rPr>
                <w:noProof/>
                <w:webHidden/>
              </w:rPr>
              <w:fldChar w:fldCharType="separate"/>
            </w:r>
            <w:r w:rsidR="0037262D">
              <w:rPr>
                <w:noProof/>
                <w:webHidden/>
              </w:rPr>
              <w:t>26</w:t>
            </w:r>
            <w:r w:rsidR="00AA26E9">
              <w:rPr>
                <w:noProof/>
                <w:webHidden/>
              </w:rPr>
              <w:fldChar w:fldCharType="end"/>
            </w:r>
          </w:hyperlink>
        </w:p>
        <w:p w14:paraId="0FB05722" w14:textId="178B8A7B" w:rsidR="00AA26E9" w:rsidRDefault="00000000">
          <w:pPr>
            <w:pStyle w:val="TOC1"/>
            <w:tabs>
              <w:tab w:val="right" w:leader="hyphen" w:pos="9592"/>
            </w:tabs>
            <w:rPr>
              <w:rFonts w:cstheme="minorBidi"/>
              <w:b w:val="0"/>
              <w:bCs w:val="0"/>
              <w:noProof/>
              <w:color w:val="auto"/>
              <w:sz w:val="22"/>
              <w:szCs w:val="22"/>
              <w:lang w:val="en-GB" w:eastAsia="en-GB"/>
            </w:rPr>
          </w:pPr>
          <w:hyperlink w:anchor="_Toc59909998" w:history="1">
            <w:r w:rsidR="00AA26E9" w:rsidRPr="00DF205D">
              <w:rPr>
                <w:rStyle w:val="Hyperlink"/>
                <w:noProof/>
              </w:rPr>
              <w:t>Programming the Bluetooth Module</w:t>
            </w:r>
            <w:r w:rsidR="00AA26E9">
              <w:rPr>
                <w:noProof/>
                <w:webHidden/>
              </w:rPr>
              <w:tab/>
            </w:r>
            <w:r w:rsidR="00AA26E9">
              <w:rPr>
                <w:noProof/>
                <w:webHidden/>
              </w:rPr>
              <w:fldChar w:fldCharType="begin"/>
            </w:r>
            <w:r w:rsidR="00AA26E9">
              <w:rPr>
                <w:noProof/>
                <w:webHidden/>
              </w:rPr>
              <w:instrText xml:space="preserve"> PAGEREF _Toc59909998 \h </w:instrText>
            </w:r>
            <w:r w:rsidR="00AA26E9">
              <w:rPr>
                <w:noProof/>
                <w:webHidden/>
              </w:rPr>
            </w:r>
            <w:r w:rsidR="00AA26E9">
              <w:rPr>
                <w:noProof/>
                <w:webHidden/>
              </w:rPr>
              <w:fldChar w:fldCharType="separate"/>
            </w:r>
            <w:r w:rsidR="0037262D">
              <w:rPr>
                <w:noProof/>
                <w:webHidden/>
              </w:rPr>
              <w:t>27</w:t>
            </w:r>
            <w:r w:rsidR="00AA26E9">
              <w:rPr>
                <w:noProof/>
                <w:webHidden/>
              </w:rPr>
              <w:fldChar w:fldCharType="end"/>
            </w:r>
          </w:hyperlink>
        </w:p>
        <w:p w14:paraId="7B0B5B83" w14:textId="0B10B3E2" w:rsidR="00AA26E9" w:rsidRDefault="00000000">
          <w:pPr>
            <w:pStyle w:val="TOC2"/>
            <w:tabs>
              <w:tab w:val="right" w:leader="hyphen" w:pos="9592"/>
            </w:tabs>
            <w:rPr>
              <w:rFonts w:cstheme="minorBidi"/>
              <w:i w:val="0"/>
              <w:iCs w:val="0"/>
              <w:noProof/>
              <w:color w:val="auto"/>
              <w:sz w:val="22"/>
              <w:szCs w:val="22"/>
              <w:lang w:val="en-GB" w:eastAsia="en-GB"/>
            </w:rPr>
          </w:pPr>
          <w:hyperlink w:anchor="_Toc59909999" w:history="1">
            <w:r w:rsidR="00AA26E9" w:rsidRPr="00DF205D">
              <w:rPr>
                <w:rStyle w:val="Hyperlink"/>
                <w:noProof/>
              </w:rPr>
              <w:t>Programming DomeBuddy Controller’s HC-05</w:t>
            </w:r>
            <w:r w:rsidR="00AA26E9">
              <w:rPr>
                <w:noProof/>
                <w:webHidden/>
              </w:rPr>
              <w:tab/>
            </w:r>
            <w:r w:rsidR="00AA26E9">
              <w:rPr>
                <w:noProof/>
                <w:webHidden/>
              </w:rPr>
              <w:fldChar w:fldCharType="begin"/>
            </w:r>
            <w:r w:rsidR="00AA26E9">
              <w:rPr>
                <w:noProof/>
                <w:webHidden/>
              </w:rPr>
              <w:instrText xml:space="preserve"> PAGEREF _Toc59909999 \h </w:instrText>
            </w:r>
            <w:r w:rsidR="00AA26E9">
              <w:rPr>
                <w:noProof/>
                <w:webHidden/>
              </w:rPr>
            </w:r>
            <w:r w:rsidR="00AA26E9">
              <w:rPr>
                <w:noProof/>
                <w:webHidden/>
              </w:rPr>
              <w:fldChar w:fldCharType="separate"/>
            </w:r>
            <w:r w:rsidR="0037262D">
              <w:rPr>
                <w:noProof/>
                <w:webHidden/>
              </w:rPr>
              <w:t>28</w:t>
            </w:r>
            <w:r w:rsidR="00AA26E9">
              <w:rPr>
                <w:noProof/>
                <w:webHidden/>
              </w:rPr>
              <w:fldChar w:fldCharType="end"/>
            </w:r>
          </w:hyperlink>
        </w:p>
        <w:p w14:paraId="7DC29836" w14:textId="743F09CD" w:rsidR="00AA26E9" w:rsidRDefault="00000000">
          <w:pPr>
            <w:pStyle w:val="TOC2"/>
            <w:tabs>
              <w:tab w:val="right" w:leader="hyphen" w:pos="9592"/>
            </w:tabs>
            <w:rPr>
              <w:rFonts w:cstheme="minorBidi"/>
              <w:i w:val="0"/>
              <w:iCs w:val="0"/>
              <w:noProof/>
              <w:color w:val="auto"/>
              <w:sz w:val="22"/>
              <w:szCs w:val="22"/>
              <w:lang w:val="en-GB" w:eastAsia="en-GB"/>
            </w:rPr>
          </w:pPr>
          <w:hyperlink w:anchor="_Toc59910000" w:history="1">
            <w:r w:rsidR="00AA26E9" w:rsidRPr="00DF205D">
              <w:rPr>
                <w:rStyle w:val="Hyperlink"/>
                <w:noProof/>
              </w:rPr>
              <w:t>Programming DomeBuddy Buddy’s HC-05</w:t>
            </w:r>
            <w:r w:rsidR="00AA26E9">
              <w:rPr>
                <w:noProof/>
                <w:webHidden/>
              </w:rPr>
              <w:tab/>
            </w:r>
            <w:r w:rsidR="00AA26E9">
              <w:rPr>
                <w:noProof/>
                <w:webHidden/>
              </w:rPr>
              <w:fldChar w:fldCharType="begin"/>
            </w:r>
            <w:r w:rsidR="00AA26E9">
              <w:rPr>
                <w:noProof/>
                <w:webHidden/>
              </w:rPr>
              <w:instrText xml:space="preserve"> PAGEREF _Toc59910000 \h </w:instrText>
            </w:r>
            <w:r w:rsidR="00AA26E9">
              <w:rPr>
                <w:noProof/>
                <w:webHidden/>
              </w:rPr>
            </w:r>
            <w:r w:rsidR="00AA26E9">
              <w:rPr>
                <w:noProof/>
                <w:webHidden/>
              </w:rPr>
              <w:fldChar w:fldCharType="separate"/>
            </w:r>
            <w:r w:rsidR="0037262D">
              <w:rPr>
                <w:noProof/>
                <w:webHidden/>
              </w:rPr>
              <w:t>29</w:t>
            </w:r>
            <w:r w:rsidR="00AA26E9">
              <w:rPr>
                <w:noProof/>
                <w:webHidden/>
              </w:rPr>
              <w:fldChar w:fldCharType="end"/>
            </w:r>
          </w:hyperlink>
        </w:p>
        <w:p w14:paraId="2D5657EA" w14:textId="792059C5" w:rsidR="00AA26E9" w:rsidRDefault="00000000">
          <w:pPr>
            <w:pStyle w:val="TOC1"/>
            <w:tabs>
              <w:tab w:val="right" w:leader="hyphen" w:pos="9592"/>
            </w:tabs>
            <w:rPr>
              <w:rFonts w:cstheme="minorBidi"/>
              <w:b w:val="0"/>
              <w:bCs w:val="0"/>
              <w:noProof/>
              <w:color w:val="auto"/>
              <w:sz w:val="22"/>
              <w:szCs w:val="22"/>
              <w:lang w:val="en-GB" w:eastAsia="en-GB"/>
            </w:rPr>
          </w:pPr>
          <w:hyperlink w:anchor="_Toc59910001" w:history="1">
            <w:r w:rsidR="00AA26E9" w:rsidRPr="00DF205D">
              <w:rPr>
                <w:rStyle w:val="Hyperlink"/>
                <w:noProof/>
              </w:rPr>
              <w:t>DomeBuddy Components</w:t>
            </w:r>
            <w:r w:rsidR="00AA26E9">
              <w:rPr>
                <w:noProof/>
                <w:webHidden/>
              </w:rPr>
              <w:tab/>
            </w:r>
            <w:r w:rsidR="00AA26E9">
              <w:rPr>
                <w:noProof/>
                <w:webHidden/>
              </w:rPr>
              <w:fldChar w:fldCharType="begin"/>
            </w:r>
            <w:r w:rsidR="00AA26E9">
              <w:rPr>
                <w:noProof/>
                <w:webHidden/>
              </w:rPr>
              <w:instrText xml:space="preserve"> PAGEREF _Toc59910001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64776F11" w14:textId="2B983359" w:rsidR="00AA26E9" w:rsidRDefault="00000000">
          <w:pPr>
            <w:pStyle w:val="TOC2"/>
            <w:tabs>
              <w:tab w:val="right" w:leader="hyphen" w:pos="9592"/>
            </w:tabs>
            <w:rPr>
              <w:rFonts w:cstheme="minorBidi"/>
              <w:i w:val="0"/>
              <w:iCs w:val="0"/>
              <w:noProof/>
              <w:color w:val="auto"/>
              <w:sz w:val="22"/>
              <w:szCs w:val="22"/>
              <w:lang w:val="en-GB" w:eastAsia="en-GB"/>
            </w:rPr>
          </w:pPr>
          <w:hyperlink w:anchor="_Toc59910002" w:history="1">
            <w:r w:rsidR="00AA26E9" w:rsidRPr="00DF205D">
              <w:rPr>
                <w:rStyle w:val="Hyperlink"/>
                <w:noProof/>
              </w:rPr>
              <w:t>DomeBuddy Controller</w:t>
            </w:r>
            <w:r w:rsidR="00AA26E9">
              <w:rPr>
                <w:noProof/>
                <w:webHidden/>
              </w:rPr>
              <w:tab/>
            </w:r>
            <w:r w:rsidR="00AA26E9">
              <w:rPr>
                <w:noProof/>
                <w:webHidden/>
              </w:rPr>
              <w:fldChar w:fldCharType="begin"/>
            </w:r>
            <w:r w:rsidR="00AA26E9">
              <w:rPr>
                <w:noProof/>
                <w:webHidden/>
              </w:rPr>
              <w:instrText xml:space="preserve"> PAGEREF _Toc59910002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54ECCED1" w14:textId="79B31D9D" w:rsidR="00AA26E9" w:rsidRDefault="00000000">
          <w:pPr>
            <w:pStyle w:val="TOC3"/>
            <w:tabs>
              <w:tab w:val="right" w:leader="hyphen" w:pos="9592"/>
            </w:tabs>
            <w:rPr>
              <w:rFonts w:cstheme="minorBidi"/>
              <w:noProof/>
              <w:color w:val="auto"/>
              <w:sz w:val="22"/>
              <w:szCs w:val="22"/>
              <w:lang w:val="en-GB" w:eastAsia="en-GB"/>
            </w:rPr>
          </w:pPr>
          <w:hyperlink w:anchor="_Toc59910003" w:history="1">
            <w:r w:rsidR="00AA26E9" w:rsidRPr="00DF205D">
              <w:rPr>
                <w:rStyle w:val="Hyperlink"/>
                <w:noProof/>
              </w:rPr>
              <w:t>Arduino Nano</w:t>
            </w:r>
            <w:r w:rsidR="00AA26E9">
              <w:rPr>
                <w:noProof/>
                <w:webHidden/>
              </w:rPr>
              <w:tab/>
            </w:r>
            <w:r w:rsidR="00AA26E9">
              <w:rPr>
                <w:noProof/>
                <w:webHidden/>
              </w:rPr>
              <w:fldChar w:fldCharType="begin"/>
            </w:r>
            <w:r w:rsidR="00AA26E9">
              <w:rPr>
                <w:noProof/>
                <w:webHidden/>
              </w:rPr>
              <w:instrText xml:space="preserve"> PAGEREF _Toc59910003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1BC71A7E" w14:textId="4ED4B853" w:rsidR="00AA26E9" w:rsidRDefault="00000000">
          <w:pPr>
            <w:pStyle w:val="TOC3"/>
            <w:tabs>
              <w:tab w:val="right" w:leader="hyphen" w:pos="9592"/>
            </w:tabs>
            <w:rPr>
              <w:rFonts w:cstheme="minorBidi"/>
              <w:noProof/>
              <w:color w:val="auto"/>
              <w:sz w:val="22"/>
              <w:szCs w:val="22"/>
              <w:lang w:val="en-GB" w:eastAsia="en-GB"/>
            </w:rPr>
          </w:pPr>
          <w:hyperlink w:anchor="_Toc59910004" w:history="1">
            <w:r w:rsidR="00AA26E9" w:rsidRPr="00DF205D">
              <w:rPr>
                <w:rStyle w:val="Hyperlink"/>
                <w:noProof/>
              </w:rPr>
              <w:t>HC-05 Bluetooth Module</w:t>
            </w:r>
            <w:r w:rsidR="00AA26E9">
              <w:rPr>
                <w:noProof/>
                <w:webHidden/>
              </w:rPr>
              <w:tab/>
            </w:r>
            <w:r w:rsidR="00AA26E9">
              <w:rPr>
                <w:noProof/>
                <w:webHidden/>
              </w:rPr>
              <w:fldChar w:fldCharType="begin"/>
            </w:r>
            <w:r w:rsidR="00AA26E9">
              <w:rPr>
                <w:noProof/>
                <w:webHidden/>
              </w:rPr>
              <w:instrText xml:space="preserve"> PAGEREF _Toc59910004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40502333" w14:textId="6F1767CB" w:rsidR="00AA26E9" w:rsidRDefault="00000000">
          <w:pPr>
            <w:pStyle w:val="TOC3"/>
            <w:tabs>
              <w:tab w:val="right" w:leader="hyphen" w:pos="9592"/>
            </w:tabs>
            <w:rPr>
              <w:rFonts w:cstheme="minorBidi"/>
              <w:noProof/>
              <w:color w:val="auto"/>
              <w:sz w:val="22"/>
              <w:szCs w:val="22"/>
              <w:lang w:val="en-GB" w:eastAsia="en-GB"/>
            </w:rPr>
          </w:pPr>
          <w:hyperlink w:anchor="_Toc59910005" w:history="1">
            <w:r w:rsidR="00AA26E9" w:rsidRPr="00DF205D">
              <w:rPr>
                <w:rStyle w:val="Hyperlink"/>
                <w:noProof/>
              </w:rPr>
              <w:t>Cytron Motor Driver</w:t>
            </w:r>
            <w:r w:rsidR="00AA26E9">
              <w:rPr>
                <w:noProof/>
                <w:webHidden/>
              </w:rPr>
              <w:tab/>
            </w:r>
            <w:r w:rsidR="00AA26E9">
              <w:rPr>
                <w:noProof/>
                <w:webHidden/>
              </w:rPr>
              <w:fldChar w:fldCharType="begin"/>
            </w:r>
            <w:r w:rsidR="00AA26E9">
              <w:rPr>
                <w:noProof/>
                <w:webHidden/>
              </w:rPr>
              <w:instrText xml:space="preserve"> PAGEREF _Toc59910005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5D6323AF" w14:textId="43E269DB" w:rsidR="00AA26E9" w:rsidRDefault="00000000">
          <w:pPr>
            <w:pStyle w:val="TOC3"/>
            <w:tabs>
              <w:tab w:val="right" w:leader="hyphen" w:pos="9592"/>
            </w:tabs>
            <w:rPr>
              <w:rFonts w:cstheme="minorBidi"/>
              <w:noProof/>
              <w:color w:val="auto"/>
              <w:sz w:val="22"/>
              <w:szCs w:val="22"/>
              <w:lang w:val="en-GB" w:eastAsia="en-GB"/>
            </w:rPr>
          </w:pPr>
          <w:hyperlink w:anchor="_Toc59910006" w:history="1">
            <w:r w:rsidR="00AA26E9" w:rsidRPr="00DF205D">
              <w:rPr>
                <w:rStyle w:val="Hyperlink"/>
                <w:noProof/>
              </w:rPr>
              <w:t>DC-DC Converter</w:t>
            </w:r>
            <w:r w:rsidR="00AA26E9">
              <w:rPr>
                <w:noProof/>
                <w:webHidden/>
              </w:rPr>
              <w:tab/>
            </w:r>
            <w:r w:rsidR="00AA26E9">
              <w:rPr>
                <w:noProof/>
                <w:webHidden/>
              </w:rPr>
              <w:fldChar w:fldCharType="begin"/>
            </w:r>
            <w:r w:rsidR="00AA26E9">
              <w:rPr>
                <w:noProof/>
                <w:webHidden/>
              </w:rPr>
              <w:instrText xml:space="preserve"> PAGEREF _Toc59910006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3F5CC757" w14:textId="0E899D48" w:rsidR="00AA26E9" w:rsidRDefault="00000000">
          <w:pPr>
            <w:pStyle w:val="TOC3"/>
            <w:tabs>
              <w:tab w:val="right" w:leader="hyphen" w:pos="9592"/>
            </w:tabs>
            <w:rPr>
              <w:rFonts w:cstheme="minorBidi"/>
              <w:noProof/>
              <w:color w:val="auto"/>
              <w:sz w:val="22"/>
              <w:szCs w:val="22"/>
              <w:lang w:val="en-GB" w:eastAsia="en-GB"/>
            </w:rPr>
          </w:pPr>
          <w:hyperlink w:anchor="_Toc59910007" w:history="1">
            <w:r w:rsidR="00AA26E9" w:rsidRPr="00DF205D">
              <w:rPr>
                <w:rStyle w:val="Hyperlink"/>
                <w:noProof/>
              </w:rPr>
              <w:t>Connectors</w:t>
            </w:r>
            <w:r w:rsidR="00AA26E9">
              <w:rPr>
                <w:noProof/>
                <w:webHidden/>
              </w:rPr>
              <w:tab/>
            </w:r>
            <w:r w:rsidR="00AA26E9">
              <w:rPr>
                <w:noProof/>
                <w:webHidden/>
              </w:rPr>
              <w:fldChar w:fldCharType="begin"/>
            </w:r>
            <w:r w:rsidR="00AA26E9">
              <w:rPr>
                <w:noProof/>
                <w:webHidden/>
              </w:rPr>
              <w:instrText xml:space="preserve"> PAGEREF _Toc59910007 \h </w:instrText>
            </w:r>
            <w:r w:rsidR="00AA26E9">
              <w:rPr>
                <w:noProof/>
                <w:webHidden/>
              </w:rPr>
            </w:r>
            <w:r w:rsidR="00AA26E9">
              <w:rPr>
                <w:noProof/>
                <w:webHidden/>
              </w:rPr>
              <w:fldChar w:fldCharType="separate"/>
            </w:r>
            <w:r w:rsidR="0037262D">
              <w:rPr>
                <w:noProof/>
                <w:webHidden/>
              </w:rPr>
              <w:t>31</w:t>
            </w:r>
            <w:r w:rsidR="00AA26E9">
              <w:rPr>
                <w:noProof/>
                <w:webHidden/>
              </w:rPr>
              <w:fldChar w:fldCharType="end"/>
            </w:r>
          </w:hyperlink>
        </w:p>
        <w:p w14:paraId="65583B7B" w14:textId="142292AF" w:rsidR="00AA26E9" w:rsidRDefault="00000000">
          <w:pPr>
            <w:pStyle w:val="TOC2"/>
            <w:tabs>
              <w:tab w:val="right" w:leader="hyphen" w:pos="9592"/>
            </w:tabs>
            <w:rPr>
              <w:rFonts w:cstheme="minorBidi"/>
              <w:i w:val="0"/>
              <w:iCs w:val="0"/>
              <w:noProof/>
              <w:color w:val="auto"/>
              <w:sz w:val="22"/>
              <w:szCs w:val="22"/>
              <w:lang w:val="en-GB" w:eastAsia="en-GB"/>
            </w:rPr>
          </w:pPr>
          <w:hyperlink w:anchor="_Toc59910008" w:history="1">
            <w:r w:rsidR="00AA26E9" w:rsidRPr="00DF205D">
              <w:rPr>
                <w:rStyle w:val="Hyperlink"/>
                <w:noProof/>
              </w:rPr>
              <w:t>DomeBuddy Dongle</w:t>
            </w:r>
            <w:r w:rsidR="00AA26E9">
              <w:rPr>
                <w:noProof/>
                <w:webHidden/>
              </w:rPr>
              <w:tab/>
            </w:r>
            <w:r w:rsidR="00AA26E9">
              <w:rPr>
                <w:noProof/>
                <w:webHidden/>
              </w:rPr>
              <w:fldChar w:fldCharType="begin"/>
            </w:r>
            <w:r w:rsidR="00AA26E9">
              <w:rPr>
                <w:noProof/>
                <w:webHidden/>
              </w:rPr>
              <w:instrText xml:space="preserve"> PAGEREF _Toc59910008 \h </w:instrText>
            </w:r>
            <w:r w:rsidR="00AA26E9">
              <w:rPr>
                <w:noProof/>
                <w:webHidden/>
              </w:rPr>
            </w:r>
            <w:r w:rsidR="00AA26E9">
              <w:rPr>
                <w:noProof/>
                <w:webHidden/>
              </w:rPr>
              <w:fldChar w:fldCharType="separate"/>
            </w:r>
            <w:r w:rsidR="0037262D">
              <w:rPr>
                <w:noProof/>
                <w:webHidden/>
              </w:rPr>
              <w:t>31</w:t>
            </w:r>
            <w:r w:rsidR="00AA26E9">
              <w:rPr>
                <w:noProof/>
                <w:webHidden/>
              </w:rPr>
              <w:fldChar w:fldCharType="end"/>
            </w:r>
          </w:hyperlink>
        </w:p>
        <w:p w14:paraId="04EEC696" w14:textId="02CDF9B5" w:rsidR="00AA26E9" w:rsidRDefault="00000000">
          <w:pPr>
            <w:pStyle w:val="TOC3"/>
            <w:tabs>
              <w:tab w:val="right" w:leader="hyphen" w:pos="9592"/>
            </w:tabs>
            <w:rPr>
              <w:rFonts w:cstheme="minorBidi"/>
              <w:noProof/>
              <w:color w:val="auto"/>
              <w:sz w:val="22"/>
              <w:szCs w:val="22"/>
              <w:lang w:val="en-GB" w:eastAsia="en-GB"/>
            </w:rPr>
          </w:pPr>
          <w:hyperlink w:anchor="_Toc59910009" w:history="1">
            <w:r w:rsidR="00AA26E9" w:rsidRPr="00DF205D">
              <w:rPr>
                <w:rStyle w:val="Hyperlink"/>
                <w:noProof/>
              </w:rPr>
              <w:t>Arduino Nano</w:t>
            </w:r>
            <w:r w:rsidR="00AA26E9">
              <w:rPr>
                <w:noProof/>
                <w:webHidden/>
              </w:rPr>
              <w:tab/>
            </w:r>
            <w:r w:rsidR="00AA26E9">
              <w:rPr>
                <w:noProof/>
                <w:webHidden/>
              </w:rPr>
              <w:fldChar w:fldCharType="begin"/>
            </w:r>
            <w:r w:rsidR="00AA26E9">
              <w:rPr>
                <w:noProof/>
                <w:webHidden/>
              </w:rPr>
              <w:instrText xml:space="preserve"> PAGEREF _Toc59910009 \h </w:instrText>
            </w:r>
            <w:r w:rsidR="00AA26E9">
              <w:rPr>
                <w:noProof/>
                <w:webHidden/>
              </w:rPr>
            </w:r>
            <w:r w:rsidR="00AA26E9">
              <w:rPr>
                <w:noProof/>
                <w:webHidden/>
              </w:rPr>
              <w:fldChar w:fldCharType="separate"/>
            </w:r>
            <w:r w:rsidR="0037262D">
              <w:rPr>
                <w:noProof/>
                <w:webHidden/>
              </w:rPr>
              <w:t>31</w:t>
            </w:r>
            <w:r w:rsidR="00AA26E9">
              <w:rPr>
                <w:noProof/>
                <w:webHidden/>
              </w:rPr>
              <w:fldChar w:fldCharType="end"/>
            </w:r>
          </w:hyperlink>
        </w:p>
        <w:p w14:paraId="5745275B" w14:textId="6EEDFFC7" w:rsidR="00AA26E9" w:rsidRDefault="00000000">
          <w:pPr>
            <w:pStyle w:val="TOC3"/>
            <w:tabs>
              <w:tab w:val="right" w:leader="hyphen" w:pos="9592"/>
            </w:tabs>
            <w:rPr>
              <w:rFonts w:cstheme="minorBidi"/>
              <w:noProof/>
              <w:color w:val="auto"/>
              <w:sz w:val="22"/>
              <w:szCs w:val="22"/>
              <w:lang w:val="en-GB" w:eastAsia="en-GB"/>
            </w:rPr>
          </w:pPr>
          <w:hyperlink w:anchor="_Toc59910010" w:history="1">
            <w:r w:rsidR="00AA26E9" w:rsidRPr="00DF205D">
              <w:rPr>
                <w:rStyle w:val="Hyperlink"/>
                <w:noProof/>
              </w:rPr>
              <w:t>HC-05 Bluetooth Module</w:t>
            </w:r>
            <w:r w:rsidR="00AA26E9">
              <w:rPr>
                <w:noProof/>
                <w:webHidden/>
              </w:rPr>
              <w:tab/>
            </w:r>
            <w:r w:rsidR="00AA26E9">
              <w:rPr>
                <w:noProof/>
                <w:webHidden/>
              </w:rPr>
              <w:fldChar w:fldCharType="begin"/>
            </w:r>
            <w:r w:rsidR="00AA26E9">
              <w:rPr>
                <w:noProof/>
                <w:webHidden/>
              </w:rPr>
              <w:instrText xml:space="preserve"> PAGEREF _Toc59910010 \h </w:instrText>
            </w:r>
            <w:r w:rsidR="00AA26E9">
              <w:rPr>
                <w:noProof/>
                <w:webHidden/>
              </w:rPr>
            </w:r>
            <w:r w:rsidR="00AA26E9">
              <w:rPr>
                <w:noProof/>
                <w:webHidden/>
              </w:rPr>
              <w:fldChar w:fldCharType="separate"/>
            </w:r>
            <w:r w:rsidR="0037262D">
              <w:rPr>
                <w:noProof/>
                <w:webHidden/>
              </w:rPr>
              <w:t>31</w:t>
            </w:r>
            <w:r w:rsidR="00AA26E9">
              <w:rPr>
                <w:noProof/>
                <w:webHidden/>
              </w:rPr>
              <w:fldChar w:fldCharType="end"/>
            </w:r>
          </w:hyperlink>
        </w:p>
        <w:p w14:paraId="1303B71C" w14:textId="5F57305E" w:rsidR="00AA26E9" w:rsidRDefault="00000000">
          <w:pPr>
            <w:pStyle w:val="TOC3"/>
            <w:tabs>
              <w:tab w:val="right" w:leader="hyphen" w:pos="9592"/>
            </w:tabs>
            <w:rPr>
              <w:rFonts w:cstheme="minorBidi"/>
              <w:noProof/>
              <w:color w:val="auto"/>
              <w:sz w:val="22"/>
              <w:szCs w:val="22"/>
              <w:lang w:val="en-GB" w:eastAsia="en-GB"/>
            </w:rPr>
          </w:pPr>
          <w:hyperlink w:anchor="_Toc59910011" w:history="1">
            <w:r w:rsidR="00AA26E9" w:rsidRPr="00DF205D">
              <w:rPr>
                <w:rStyle w:val="Hyperlink"/>
                <w:noProof/>
              </w:rPr>
              <w:t>RJ12 6P6C plug</w:t>
            </w:r>
            <w:r w:rsidR="00AA26E9">
              <w:rPr>
                <w:noProof/>
                <w:webHidden/>
              </w:rPr>
              <w:tab/>
            </w:r>
            <w:r w:rsidR="00AA26E9">
              <w:rPr>
                <w:noProof/>
                <w:webHidden/>
              </w:rPr>
              <w:fldChar w:fldCharType="begin"/>
            </w:r>
            <w:r w:rsidR="00AA26E9">
              <w:rPr>
                <w:noProof/>
                <w:webHidden/>
              </w:rPr>
              <w:instrText xml:space="preserve"> PAGEREF _Toc59910011 \h </w:instrText>
            </w:r>
            <w:r w:rsidR="00AA26E9">
              <w:rPr>
                <w:noProof/>
                <w:webHidden/>
              </w:rPr>
            </w:r>
            <w:r w:rsidR="00AA26E9">
              <w:rPr>
                <w:noProof/>
                <w:webHidden/>
              </w:rPr>
              <w:fldChar w:fldCharType="separate"/>
            </w:r>
            <w:r w:rsidR="0037262D">
              <w:rPr>
                <w:noProof/>
                <w:webHidden/>
              </w:rPr>
              <w:t>32</w:t>
            </w:r>
            <w:r w:rsidR="00AA26E9">
              <w:rPr>
                <w:noProof/>
                <w:webHidden/>
              </w:rPr>
              <w:fldChar w:fldCharType="end"/>
            </w:r>
          </w:hyperlink>
        </w:p>
        <w:p w14:paraId="109479FA" w14:textId="01792F20" w:rsidR="00AA26E9" w:rsidRDefault="00000000">
          <w:pPr>
            <w:pStyle w:val="TOC2"/>
            <w:tabs>
              <w:tab w:val="right" w:leader="hyphen" w:pos="9592"/>
            </w:tabs>
            <w:rPr>
              <w:rFonts w:cstheme="minorBidi"/>
              <w:i w:val="0"/>
              <w:iCs w:val="0"/>
              <w:noProof/>
              <w:color w:val="auto"/>
              <w:sz w:val="22"/>
              <w:szCs w:val="22"/>
              <w:lang w:val="en-GB" w:eastAsia="en-GB"/>
            </w:rPr>
          </w:pPr>
          <w:hyperlink w:anchor="_Toc59910012" w:history="1">
            <w:r w:rsidR="00AA26E9" w:rsidRPr="00DF205D">
              <w:rPr>
                <w:rStyle w:val="Hyperlink"/>
                <w:noProof/>
              </w:rPr>
              <w:t>Motors and Rotary Encoder</w:t>
            </w:r>
            <w:r w:rsidR="00AA26E9">
              <w:rPr>
                <w:noProof/>
                <w:webHidden/>
              </w:rPr>
              <w:tab/>
            </w:r>
            <w:r w:rsidR="00AA26E9">
              <w:rPr>
                <w:noProof/>
                <w:webHidden/>
              </w:rPr>
              <w:fldChar w:fldCharType="begin"/>
            </w:r>
            <w:r w:rsidR="00AA26E9">
              <w:rPr>
                <w:noProof/>
                <w:webHidden/>
              </w:rPr>
              <w:instrText xml:space="preserve"> PAGEREF _Toc59910012 \h </w:instrText>
            </w:r>
            <w:r w:rsidR="00AA26E9">
              <w:rPr>
                <w:noProof/>
                <w:webHidden/>
              </w:rPr>
            </w:r>
            <w:r w:rsidR="00AA26E9">
              <w:rPr>
                <w:noProof/>
                <w:webHidden/>
              </w:rPr>
              <w:fldChar w:fldCharType="separate"/>
            </w:r>
            <w:r w:rsidR="0037262D">
              <w:rPr>
                <w:noProof/>
                <w:webHidden/>
              </w:rPr>
              <w:t>32</w:t>
            </w:r>
            <w:r w:rsidR="00AA26E9">
              <w:rPr>
                <w:noProof/>
                <w:webHidden/>
              </w:rPr>
              <w:fldChar w:fldCharType="end"/>
            </w:r>
          </w:hyperlink>
        </w:p>
        <w:p w14:paraId="2B182644" w14:textId="379DBDF5" w:rsidR="00AA26E9" w:rsidRDefault="00000000">
          <w:pPr>
            <w:pStyle w:val="TOC3"/>
            <w:tabs>
              <w:tab w:val="right" w:leader="hyphen" w:pos="9592"/>
            </w:tabs>
            <w:rPr>
              <w:rFonts w:cstheme="minorBidi"/>
              <w:noProof/>
              <w:color w:val="auto"/>
              <w:sz w:val="22"/>
              <w:szCs w:val="22"/>
              <w:lang w:val="en-GB" w:eastAsia="en-GB"/>
            </w:rPr>
          </w:pPr>
          <w:hyperlink w:anchor="_Toc59910013" w:history="1">
            <w:r w:rsidR="00AA26E9" w:rsidRPr="00DF205D">
              <w:rPr>
                <w:rStyle w:val="Hyperlink"/>
                <w:noProof/>
              </w:rPr>
              <w:t>Windscreen Wiper Motor</w:t>
            </w:r>
            <w:r w:rsidR="00AA26E9">
              <w:rPr>
                <w:noProof/>
                <w:webHidden/>
              </w:rPr>
              <w:tab/>
            </w:r>
            <w:r w:rsidR="00AA26E9">
              <w:rPr>
                <w:noProof/>
                <w:webHidden/>
              </w:rPr>
              <w:fldChar w:fldCharType="begin"/>
            </w:r>
            <w:r w:rsidR="00AA26E9">
              <w:rPr>
                <w:noProof/>
                <w:webHidden/>
              </w:rPr>
              <w:instrText xml:space="preserve"> PAGEREF _Toc59910013 \h </w:instrText>
            </w:r>
            <w:r w:rsidR="00AA26E9">
              <w:rPr>
                <w:noProof/>
                <w:webHidden/>
              </w:rPr>
            </w:r>
            <w:r w:rsidR="00AA26E9">
              <w:rPr>
                <w:noProof/>
                <w:webHidden/>
              </w:rPr>
              <w:fldChar w:fldCharType="separate"/>
            </w:r>
            <w:r w:rsidR="0037262D">
              <w:rPr>
                <w:noProof/>
                <w:webHidden/>
              </w:rPr>
              <w:t>32</w:t>
            </w:r>
            <w:r w:rsidR="00AA26E9">
              <w:rPr>
                <w:noProof/>
                <w:webHidden/>
              </w:rPr>
              <w:fldChar w:fldCharType="end"/>
            </w:r>
          </w:hyperlink>
        </w:p>
        <w:p w14:paraId="5880CC41" w14:textId="7B56C500" w:rsidR="00AA26E9" w:rsidRDefault="00000000">
          <w:pPr>
            <w:pStyle w:val="TOC3"/>
            <w:tabs>
              <w:tab w:val="right" w:leader="hyphen" w:pos="9592"/>
            </w:tabs>
            <w:rPr>
              <w:rFonts w:cstheme="minorBidi"/>
              <w:noProof/>
              <w:color w:val="auto"/>
              <w:sz w:val="22"/>
              <w:szCs w:val="22"/>
              <w:lang w:val="en-GB" w:eastAsia="en-GB"/>
            </w:rPr>
          </w:pPr>
          <w:hyperlink w:anchor="_Toc59910014" w:history="1">
            <w:r w:rsidR="00AA26E9" w:rsidRPr="00DF205D">
              <w:rPr>
                <w:rStyle w:val="Hyperlink"/>
                <w:noProof/>
              </w:rPr>
              <w:t>Rotary Encoder</w:t>
            </w:r>
            <w:r w:rsidR="00AA26E9">
              <w:rPr>
                <w:noProof/>
                <w:webHidden/>
              </w:rPr>
              <w:tab/>
            </w:r>
            <w:r w:rsidR="00AA26E9">
              <w:rPr>
                <w:noProof/>
                <w:webHidden/>
              </w:rPr>
              <w:fldChar w:fldCharType="begin"/>
            </w:r>
            <w:r w:rsidR="00AA26E9">
              <w:rPr>
                <w:noProof/>
                <w:webHidden/>
              </w:rPr>
              <w:instrText xml:space="preserve"> PAGEREF _Toc59910014 \h </w:instrText>
            </w:r>
            <w:r w:rsidR="00AA26E9">
              <w:rPr>
                <w:noProof/>
                <w:webHidden/>
              </w:rPr>
            </w:r>
            <w:r w:rsidR="00AA26E9">
              <w:rPr>
                <w:noProof/>
                <w:webHidden/>
              </w:rPr>
              <w:fldChar w:fldCharType="separate"/>
            </w:r>
            <w:r w:rsidR="0037262D">
              <w:rPr>
                <w:noProof/>
                <w:webHidden/>
              </w:rPr>
              <w:t>32</w:t>
            </w:r>
            <w:r w:rsidR="00AA26E9">
              <w:rPr>
                <w:noProof/>
                <w:webHidden/>
              </w:rPr>
              <w:fldChar w:fldCharType="end"/>
            </w:r>
          </w:hyperlink>
        </w:p>
        <w:p w14:paraId="6028B360" w14:textId="3BA1E932" w:rsidR="00AA26E9" w:rsidRDefault="00000000">
          <w:pPr>
            <w:pStyle w:val="TOC3"/>
            <w:tabs>
              <w:tab w:val="right" w:leader="hyphen" w:pos="9592"/>
            </w:tabs>
            <w:rPr>
              <w:rFonts w:cstheme="minorBidi"/>
              <w:noProof/>
              <w:color w:val="auto"/>
              <w:sz w:val="22"/>
              <w:szCs w:val="22"/>
              <w:lang w:val="en-GB" w:eastAsia="en-GB"/>
            </w:rPr>
          </w:pPr>
          <w:hyperlink w:anchor="_Toc59910015" w:history="1">
            <w:r w:rsidR="00AA26E9" w:rsidRPr="00DF205D">
              <w:rPr>
                <w:rStyle w:val="Hyperlink"/>
                <w:noProof/>
              </w:rPr>
              <w:t>Rotary Encoder Plug and Socket</w:t>
            </w:r>
            <w:r w:rsidR="00AA26E9">
              <w:rPr>
                <w:noProof/>
                <w:webHidden/>
              </w:rPr>
              <w:tab/>
            </w:r>
            <w:r w:rsidR="00AA26E9">
              <w:rPr>
                <w:noProof/>
                <w:webHidden/>
              </w:rPr>
              <w:fldChar w:fldCharType="begin"/>
            </w:r>
            <w:r w:rsidR="00AA26E9">
              <w:rPr>
                <w:noProof/>
                <w:webHidden/>
              </w:rPr>
              <w:instrText xml:space="preserve"> PAGEREF _Toc59910015 \h </w:instrText>
            </w:r>
            <w:r w:rsidR="00AA26E9">
              <w:rPr>
                <w:noProof/>
                <w:webHidden/>
              </w:rPr>
            </w:r>
            <w:r w:rsidR="00AA26E9">
              <w:rPr>
                <w:noProof/>
                <w:webHidden/>
              </w:rPr>
              <w:fldChar w:fldCharType="separate"/>
            </w:r>
            <w:r w:rsidR="0037262D">
              <w:rPr>
                <w:noProof/>
                <w:webHidden/>
              </w:rPr>
              <w:t>33</w:t>
            </w:r>
            <w:r w:rsidR="00AA26E9">
              <w:rPr>
                <w:noProof/>
                <w:webHidden/>
              </w:rPr>
              <w:fldChar w:fldCharType="end"/>
            </w:r>
          </w:hyperlink>
        </w:p>
        <w:p w14:paraId="14765AF2" w14:textId="2516AA09" w:rsidR="00AA26E9" w:rsidRDefault="00000000">
          <w:pPr>
            <w:pStyle w:val="TOC1"/>
            <w:tabs>
              <w:tab w:val="right" w:leader="hyphen" w:pos="9592"/>
            </w:tabs>
            <w:rPr>
              <w:rFonts w:cstheme="minorBidi"/>
              <w:b w:val="0"/>
              <w:bCs w:val="0"/>
              <w:noProof/>
              <w:color w:val="auto"/>
              <w:sz w:val="22"/>
              <w:szCs w:val="22"/>
              <w:lang w:val="en-GB" w:eastAsia="en-GB"/>
            </w:rPr>
          </w:pPr>
          <w:hyperlink w:anchor="_Toc59910016" w:history="1">
            <w:r w:rsidR="00AA26E9" w:rsidRPr="00DF205D">
              <w:rPr>
                <w:rStyle w:val="Hyperlink"/>
                <w:noProof/>
              </w:rPr>
              <w:t>Sketches (Source Code)</w:t>
            </w:r>
            <w:r w:rsidR="00AA26E9">
              <w:rPr>
                <w:noProof/>
                <w:webHidden/>
              </w:rPr>
              <w:tab/>
            </w:r>
            <w:r w:rsidR="00AA26E9">
              <w:rPr>
                <w:noProof/>
                <w:webHidden/>
              </w:rPr>
              <w:fldChar w:fldCharType="begin"/>
            </w:r>
            <w:r w:rsidR="00AA26E9">
              <w:rPr>
                <w:noProof/>
                <w:webHidden/>
              </w:rPr>
              <w:instrText xml:space="preserve"> PAGEREF _Toc59910016 \h </w:instrText>
            </w:r>
            <w:r w:rsidR="00AA26E9">
              <w:rPr>
                <w:noProof/>
                <w:webHidden/>
              </w:rPr>
            </w:r>
            <w:r w:rsidR="00AA26E9">
              <w:rPr>
                <w:noProof/>
                <w:webHidden/>
              </w:rPr>
              <w:fldChar w:fldCharType="separate"/>
            </w:r>
            <w:r w:rsidR="0037262D">
              <w:rPr>
                <w:noProof/>
                <w:webHidden/>
              </w:rPr>
              <w:t>34</w:t>
            </w:r>
            <w:r w:rsidR="00AA26E9">
              <w:rPr>
                <w:noProof/>
                <w:webHidden/>
              </w:rPr>
              <w:fldChar w:fldCharType="end"/>
            </w:r>
          </w:hyperlink>
        </w:p>
        <w:p w14:paraId="1B8BAD10" w14:textId="3595A458" w:rsidR="00AA26E9" w:rsidRDefault="00000000">
          <w:pPr>
            <w:pStyle w:val="TOC2"/>
            <w:tabs>
              <w:tab w:val="right" w:leader="hyphen" w:pos="9592"/>
            </w:tabs>
            <w:rPr>
              <w:rFonts w:cstheme="minorBidi"/>
              <w:i w:val="0"/>
              <w:iCs w:val="0"/>
              <w:noProof/>
              <w:color w:val="auto"/>
              <w:sz w:val="22"/>
              <w:szCs w:val="22"/>
              <w:lang w:val="en-GB" w:eastAsia="en-GB"/>
            </w:rPr>
          </w:pPr>
          <w:hyperlink w:anchor="_Toc59910017" w:history="1">
            <w:r w:rsidR="00AA26E9" w:rsidRPr="00DF205D">
              <w:rPr>
                <w:rStyle w:val="Hyperlink"/>
                <w:noProof/>
              </w:rPr>
              <w:t>DomeBuddy Controller</w:t>
            </w:r>
            <w:r w:rsidR="00AA26E9">
              <w:rPr>
                <w:noProof/>
                <w:webHidden/>
              </w:rPr>
              <w:tab/>
            </w:r>
            <w:r w:rsidR="00AA26E9">
              <w:rPr>
                <w:noProof/>
                <w:webHidden/>
              </w:rPr>
              <w:fldChar w:fldCharType="begin"/>
            </w:r>
            <w:r w:rsidR="00AA26E9">
              <w:rPr>
                <w:noProof/>
                <w:webHidden/>
              </w:rPr>
              <w:instrText xml:space="preserve"> PAGEREF _Toc59910017 \h </w:instrText>
            </w:r>
            <w:r w:rsidR="00AA26E9">
              <w:rPr>
                <w:noProof/>
                <w:webHidden/>
              </w:rPr>
            </w:r>
            <w:r w:rsidR="00AA26E9">
              <w:rPr>
                <w:noProof/>
                <w:webHidden/>
              </w:rPr>
              <w:fldChar w:fldCharType="separate"/>
            </w:r>
            <w:r w:rsidR="0037262D">
              <w:rPr>
                <w:noProof/>
                <w:webHidden/>
              </w:rPr>
              <w:t>34</w:t>
            </w:r>
            <w:r w:rsidR="00AA26E9">
              <w:rPr>
                <w:noProof/>
                <w:webHidden/>
              </w:rPr>
              <w:fldChar w:fldCharType="end"/>
            </w:r>
          </w:hyperlink>
        </w:p>
        <w:p w14:paraId="587B0CA9" w14:textId="3801F176" w:rsidR="00AA26E9" w:rsidRDefault="00000000">
          <w:pPr>
            <w:pStyle w:val="TOC2"/>
            <w:tabs>
              <w:tab w:val="right" w:leader="hyphen" w:pos="9592"/>
            </w:tabs>
            <w:rPr>
              <w:rFonts w:cstheme="minorBidi"/>
              <w:i w:val="0"/>
              <w:iCs w:val="0"/>
              <w:noProof/>
              <w:color w:val="auto"/>
              <w:sz w:val="22"/>
              <w:szCs w:val="22"/>
              <w:lang w:val="en-GB" w:eastAsia="en-GB"/>
            </w:rPr>
          </w:pPr>
          <w:hyperlink w:anchor="_Toc59910018" w:history="1">
            <w:r w:rsidR="00AA26E9" w:rsidRPr="00DF205D">
              <w:rPr>
                <w:rStyle w:val="Hyperlink"/>
                <w:noProof/>
              </w:rPr>
              <w:t>DomeBuddy Dongle</w:t>
            </w:r>
            <w:r w:rsidR="00AA26E9">
              <w:rPr>
                <w:noProof/>
                <w:webHidden/>
              </w:rPr>
              <w:tab/>
            </w:r>
            <w:r w:rsidR="00AA26E9">
              <w:rPr>
                <w:noProof/>
                <w:webHidden/>
              </w:rPr>
              <w:fldChar w:fldCharType="begin"/>
            </w:r>
            <w:r w:rsidR="00AA26E9">
              <w:rPr>
                <w:noProof/>
                <w:webHidden/>
              </w:rPr>
              <w:instrText xml:space="preserve"> PAGEREF _Toc59910018 \h </w:instrText>
            </w:r>
            <w:r w:rsidR="00AA26E9">
              <w:rPr>
                <w:noProof/>
                <w:webHidden/>
              </w:rPr>
            </w:r>
            <w:r w:rsidR="00AA26E9">
              <w:rPr>
                <w:noProof/>
                <w:webHidden/>
              </w:rPr>
              <w:fldChar w:fldCharType="separate"/>
            </w:r>
            <w:r w:rsidR="0037262D">
              <w:rPr>
                <w:noProof/>
                <w:webHidden/>
              </w:rPr>
              <w:t>40</w:t>
            </w:r>
            <w:r w:rsidR="00AA26E9">
              <w:rPr>
                <w:noProof/>
                <w:webHidden/>
              </w:rPr>
              <w:fldChar w:fldCharType="end"/>
            </w:r>
          </w:hyperlink>
        </w:p>
        <w:p w14:paraId="363153D6" w14:textId="03A1A509" w:rsidR="00CE5F01" w:rsidRDefault="005E538B" w:rsidP="005E538B">
          <w:pPr>
            <w:pStyle w:val="TOCHeading"/>
          </w:pPr>
          <w:r>
            <w:fldChar w:fldCharType="end"/>
          </w:r>
        </w:p>
      </w:sdtContent>
    </w:sdt>
    <w:p w14:paraId="6CC0B3B1" w14:textId="77777777" w:rsidR="00CE5F01" w:rsidRDefault="00CE5F01" w:rsidP="00DF027C"/>
    <w:p w14:paraId="16513BDD" w14:textId="4572415C" w:rsidR="00636B53" w:rsidRPr="00636B53" w:rsidRDefault="00636B53" w:rsidP="00636B53"/>
    <w:p w14:paraId="4B42497A" w14:textId="3503BA07" w:rsidR="00636B53" w:rsidRDefault="00636B53">
      <w:pPr>
        <w:spacing w:after="200"/>
      </w:pPr>
      <w:r>
        <w:br w:type="page"/>
      </w:r>
    </w:p>
    <w:p w14:paraId="12588D42" w14:textId="7F9ABFC6" w:rsidR="00636B53" w:rsidRPr="00636B53" w:rsidRDefault="00636B53" w:rsidP="00636B53">
      <w:pPr>
        <w:pStyle w:val="Heading1"/>
      </w:pPr>
      <w:bookmarkStart w:id="2" w:name="_Toc59909964"/>
      <w:r w:rsidRPr="00B135C9">
        <w:lastRenderedPageBreak/>
        <w:t>I</w:t>
      </w:r>
      <w:r w:rsidR="00AB4C97">
        <w:t>ntroduction</w:t>
      </w:r>
      <w:bookmarkEnd w:id="2"/>
    </w:p>
    <w:p w14:paraId="12571148" w14:textId="260F832C" w:rsidR="00F716D8" w:rsidRDefault="00E26E2C" w:rsidP="00000E3B">
      <w:pPr>
        <w:pStyle w:val="NoSpacing"/>
        <w:ind w:left="1440"/>
      </w:pPr>
      <w:r>
        <w:rPr>
          <w:noProof/>
        </w:rPr>
        <w:drawing>
          <wp:anchor distT="0" distB="0" distL="114300" distR="114300" simplePos="0" relativeHeight="251667456" behindDoc="1" locked="0" layoutInCell="1" allowOverlap="1" wp14:anchorId="1FFCDB69" wp14:editId="011235A5">
            <wp:simplePos x="0" y="0"/>
            <wp:positionH relativeFrom="margin">
              <wp:posOffset>2694305</wp:posOffset>
            </wp:positionH>
            <wp:positionV relativeFrom="paragraph">
              <wp:posOffset>4445</wp:posOffset>
            </wp:positionV>
            <wp:extent cx="3401060" cy="1913255"/>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1060" cy="1913255"/>
                    </a:xfrm>
                    <a:prstGeom prst="rect">
                      <a:avLst/>
                    </a:prstGeom>
                  </pic:spPr>
                </pic:pic>
              </a:graphicData>
            </a:graphic>
            <wp14:sizeRelH relativeFrom="margin">
              <wp14:pctWidth>0</wp14:pctWidth>
            </wp14:sizeRelH>
            <wp14:sizeRelV relativeFrom="margin">
              <wp14:pctHeight>0</wp14:pctHeight>
            </wp14:sizeRelV>
          </wp:anchor>
        </w:drawing>
      </w:r>
      <w:r w:rsidR="00636B53" w:rsidRPr="00F716D8">
        <w:rPr>
          <w:b/>
          <w:bCs/>
        </w:rPr>
        <w:t>DomeBuddy</w:t>
      </w:r>
      <w:r w:rsidR="00636B53" w:rsidRPr="003A5744">
        <w:t xml:space="preserve"> is a controller whose primary function is to </w:t>
      </w:r>
      <w:r w:rsidR="00F716D8">
        <w:t>rotate</w:t>
      </w:r>
      <w:r w:rsidR="00636B53" w:rsidRPr="003A5744">
        <w:t xml:space="preserve"> an observatory dome so </w:t>
      </w:r>
      <w:r w:rsidR="00636B53" w:rsidRPr="00000E3B">
        <w:t>that</w:t>
      </w:r>
      <w:r w:rsidR="00636B53" w:rsidRPr="003A5744">
        <w:t xml:space="preserve"> its opening </w:t>
      </w:r>
      <w:r w:rsidR="00E24EDF">
        <w:t xml:space="preserve">(slit) </w:t>
      </w:r>
      <w:r w:rsidR="00636B53" w:rsidRPr="003A5744">
        <w:t>is always aligned to the direction of where the housed telescope is pointing.  It ensures that the dome will keep up with telescope’s tracking and rotate it to the telescope’s new position after slewing.</w:t>
      </w:r>
      <w:r w:rsidR="00636B53" w:rsidRPr="003A5744">
        <w:br/>
      </w:r>
      <w:r w:rsidR="00636B53" w:rsidRPr="003A5744">
        <w:br/>
        <w:t>The controller is connected to the following:</w:t>
      </w:r>
      <w:r w:rsidR="00000E3B">
        <w:br/>
      </w:r>
    </w:p>
    <w:p w14:paraId="248A862E" w14:textId="77777777" w:rsidR="00F716D8" w:rsidRDefault="00636B53" w:rsidP="00F716D8">
      <w:pPr>
        <w:pStyle w:val="NoSpacing"/>
        <w:numPr>
          <w:ilvl w:val="0"/>
          <w:numId w:val="5"/>
        </w:numPr>
      </w:pPr>
      <w:r w:rsidRPr="003A5744">
        <w:t>12V power source (PC power supply unit</w:t>
      </w:r>
      <w:r w:rsidR="00F716D8">
        <w:t>)</w:t>
      </w:r>
    </w:p>
    <w:p w14:paraId="1E9D0A31" w14:textId="7636849E" w:rsidR="00F716D8" w:rsidRDefault="00636B53" w:rsidP="00F716D8">
      <w:pPr>
        <w:pStyle w:val="NoSpacing"/>
        <w:numPr>
          <w:ilvl w:val="0"/>
          <w:numId w:val="5"/>
        </w:numPr>
      </w:pPr>
      <w:r w:rsidRPr="003A5744">
        <w:t xml:space="preserve">Two car </w:t>
      </w:r>
      <w:r w:rsidRPr="00AB4C97">
        <w:t>windscreen</w:t>
      </w:r>
      <w:r w:rsidRPr="003A5744">
        <w:t xml:space="preserve"> wiper motors which directly turn the dome</w:t>
      </w:r>
    </w:p>
    <w:p w14:paraId="2AB41988" w14:textId="714A5206" w:rsidR="00F716D8" w:rsidRDefault="00636B53" w:rsidP="00F716D8">
      <w:pPr>
        <w:pStyle w:val="NoSpacing"/>
        <w:numPr>
          <w:ilvl w:val="0"/>
          <w:numId w:val="5"/>
        </w:numPr>
      </w:pPr>
      <w:r w:rsidRPr="003A5744">
        <w:t>A rotary encoder with a wheel in contact with the dome rim to accurately measure the dome’s direction and distance of travel.</w:t>
      </w:r>
      <w:r w:rsidRPr="003A5744">
        <w:br/>
      </w:r>
    </w:p>
    <w:p w14:paraId="31455601" w14:textId="5C3CFC9E" w:rsidR="00636B53" w:rsidRDefault="00636B53" w:rsidP="00F716D8">
      <w:pPr>
        <w:pStyle w:val="NoSpacing"/>
        <w:ind w:left="1440"/>
      </w:pPr>
      <w:r w:rsidRPr="003A5744">
        <w:t>Other features include:</w:t>
      </w:r>
    </w:p>
    <w:p w14:paraId="4C0136C9" w14:textId="77777777" w:rsidR="00636B53" w:rsidRPr="003A5744" w:rsidRDefault="00636B53" w:rsidP="003A5744">
      <w:pPr>
        <w:pStyle w:val="NoSpacing"/>
      </w:pPr>
    </w:p>
    <w:p w14:paraId="7A59AD6F" w14:textId="77777777" w:rsidR="00AB4C97" w:rsidRDefault="00636B53" w:rsidP="003A5744">
      <w:pPr>
        <w:pStyle w:val="NoSpacing"/>
        <w:numPr>
          <w:ilvl w:val="0"/>
          <w:numId w:val="3"/>
        </w:numPr>
      </w:pPr>
      <w:r w:rsidRPr="003A5744">
        <w:t xml:space="preserve">Parking / unparking the dome, </w:t>
      </w:r>
      <w:proofErr w:type="gramStart"/>
      <w:r w:rsidRPr="003A5744">
        <w:t>i.e.</w:t>
      </w:r>
      <w:proofErr w:type="gramEnd"/>
      <w:r w:rsidRPr="003A5744">
        <w:t xml:space="preserve"> stop and starting the dome</w:t>
      </w:r>
    </w:p>
    <w:p w14:paraId="23387910" w14:textId="633BB471" w:rsidR="00AB4C97" w:rsidRDefault="00636B53" w:rsidP="003A5744">
      <w:pPr>
        <w:pStyle w:val="NoSpacing"/>
        <w:numPr>
          <w:ilvl w:val="0"/>
          <w:numId w:val="3"/>
        </w:numPr>
      </w:pPr>
      <w:r w:rsidRPr="003A5744">
        <w:t xml:space="preserve">Rotate and park the dome </w:t>
      </w:r>
      <w:r w:rsidR="007903FB">
        <w:t>at</w:t>
      </w:r>
      <w:r w:rsidRPr="003A5744">
        <w:t xml:space="preserve"> its home position</w:t>
      </w:r>
    </w:p>
    <w:p w14:paraId="39250E8B" w14:textId="540A1E47" w:rsidR="00636B53" w:rsidRPr="003A5744" w:rsidRDefault="00636B53" w:rsidP="003A5744">
      <w:pPr>
        <w:pStyle w:val="NoSpacing"/>
        <w:numPr>
          <w:ilvl w:val="0"/>
          <w:numId w:val="3"/>
        </w:numPr>
      </w:pPr>
      <w:r w:rsidRPr="003A5744">
        <w:t>Synchronise the dome’s opening with the direction the telescope is pointing</w:t>
      </w:r>
      <w:r w:rsidRPr="003A5744">
        <w:br/>
      </w:r>
    </w:p>
    <w:p w14:paraId="5131ADCC" w14:textId="78451BE6" w:rsidR="00AB4C97" w:rsidRDefault="00636B53" w:rsidP="00000E3B">
      <w:pPr>
        <w:pStyle w:val="NoSpacing"/>
        <w:ind w:left="1440"/>
      </w:pPr>
      <w:r w:rsidRPr="003A5744">
        <w:t>In order for</w:t>
      </w:r>
      <w:r w:rsidR="00E64B4E">
        <w:t xml:space="preserve"> the</w:t>
      </w:r>
      <w:r w:rsidRPr="003A5744">
        <w:t xml:space="preserve"> </w:t>
      </w:r>
      <w:r w:rsidRPr="00F716D8">
        <w:rPr>
          <w:b/>
          <w:bCs/>
        </w:rPr>
        <w:t>DomeBuddy Controller</w:t>
      </w:r>
      <w:r w:rsidRPr="003A5744">
        <w:t xml:space="preserve"> to know where the telescope is pointing, the </w:t>
      </w:r>
      <w:r w:rsidRPr="00E26E2C">
        <w:rPr>
          <w:b/>
          <w:bCs/>
        </w:rPr>
        <w:t>DomeBuddy Dongle</w:t>
      </w:r>
      <w:r w:rsidRPr="003A5744">
        <w:t xml:space="preserve"> is connected to the telescope’s mount with its plug.  In the case of the Celestron Nexstar this is either</w:t>
      </w:r>
      <w:r w:rsidR="00E652F9">
        <w:t xml:space="preserve"> of</w:t>
      </w:r>
      <w:r w:rsidRPr="003A5744">
        <w:t xml:space="preserve"> the AUX1 or AUX2 ports.  The </w:t>
      </w:r>
      <w:r w:rsidRPr="00E26E2C">
        <w:rPr>
          <w:b/>
          <w:bCs/>
        </w:rPr>
        <w:t>Dongle</w:t>
      </w:r>
      <w:r w:rsidRPr="003A5744">
        <w:t xml:space="preserve"> communicates with the telescope’s on-board computer and periodically asks it for</w:t>
      </w:r>
      <w:r w:rsidR="00E26E2C">
        <w:t xml:space="preserve"> the telescope’s</w:t>
      </w:r>
      <w:r w:rsidRPr="003A5744">
        <w:t xml:space="preserve"> azimuth and its slew/track status.  It then sends this information to the </w:t>
      </w:r>
      <w:r w:rsidRPr="00F716D8">
        <w:rPr>
          <w:b/>
          <w:bCs/>
        </w:rPr>
        <w:t>Controller</w:t>
      </w:r>
      <w:r w:rsidRPr="003A5744">
        <w:t xml:space="preserve"> via Bluetooth so that </w:t>
      </w:r>
      <w:r w:rsidRPr="00E26E2C">
        <w:rPr>
          <w:b/>
          <w:bCs/>
        </w:rPr>
        <w:t>Controller</w:t>
      </w:r>
      <w:r w:rsidRPr="003A5744">
        <w:t xml:space="preserve"> can act on this information accordingly.</w:t>
      </w:r>
      <w:r w:rsidRPr="003A5744">
        <w:br/>
      </w:r>
      <w:r w:rsidRPr="003A5744">
        <w:br/>
      </w:r>
      <w:r w:rsidRPr="00F716D8">
        <w:rPr>
          <w:b/>
          <w:bCs/>
        </w:rPr>
        <w:t>DomeBuddy</w:t>
      </w:r>
      <w:r w:rsidRPr="003A5744">
        <w:t xml:space="preserve"> is self-sufficient and will </w:t>
      </w:r>
      <w:proofErr w:type="spellStart"/>
      <w:r w:rsidRPr="003A5744">
        <w:t>slave</w:t>
      </w:r>
      <w:proofErr w:type="spellEnd"/>
      <w:r w:rsidRPr="003A5744">
        <w:t xml:space="preserve"> itself with the telescope without any intervention of driver software such as ASCOM.</w:t>
      </w:r>
    </w:p>
    <w:p w14:paraId="1E15E94D" w14:textId="49A3EF30" w:rsidR="00AB4C97" w:rsidRDefault="00AB4C97">
      <w:pPr>
        <w:spacing w:after="200"/>
        <w:rPr>
          <w:rFonts w:ascii="Times New Roman" w:eastAsiaTheme="minorHAnsi" w:hAnsi="Times New Roman"/>
          <w:b w:val="0"/>
          <w:color w:val="auto"/>
          <w:lang w:val="en-GB"/>
        </w:rPr>
      </w:pPr>
      <w:r>
        <w:br w:type="page"/>
      </w:r>
    </w:p>
    <w:p w14:paraId="37328F16" w14:textId="1263EACC" w:rsidR="000F12AB" w:rsidRDefault="00AB4C97" w:rsidP="00AB4C97">
      <w:pPr>
        <w:pStyle w:val="Heading1"/>
      </w:pPr>
      <w:bookmarkStart w:id="3" w:name="_Toc59909965"/>
      <w:r>
        <w:lastRenderedPageBreak/>
        <w:t>Schematic</w:t>
      </w:r>
      <w:bookmarkEnd w:id="3"/>
    </w:p>
    <w:p w14:paraId="10CB8762" w14:textId="45965E34" w:rsidR="000F12AB" w:rsidRPr="000F12AB" w:rsidRDefault="000F12AB" w:rsidP="00FA11FB">
      <w:pPr>
        <w:pStyle w:val="NoSpacing"/>
        <w:ind w:left="1440"/>
      </w:pPr>
      <w:r>
        <w:t xml:space="preserve">Here is a block diagram of </w:t>
      </w:r>
      <w:r w:rsidR="00FA11FB">
        <w:t xml:space="preserve">the how the components of the </w:t>
      </w:r>
      <w:r w:rsidR="00FA11FB" w:rsidRPr="00E652F9">
        <w:rPr>
          <w:b/>
          <w:bCs/>
        </w:rPr>
        <w:t xml:space="preserve">DomeBuddy </w:t>
      </w:r>
      <w:r w:rsidR="00FA11FB">
        <w:t>system are connected.</w:t>
      </w:r>
      <w:r w:rsidR="00FA11FB">
        <w:br/>
      </w:r>
    </w:p>
    <w:p w14:paraId="71A83092" w14:textId="78E2C4A7" w:rsidR="00FA11FB" w:rsidRDefault="00E75B35" w:rsidP="00FA11FB">
      <w:pPr>
        <w:pStyle w:val="NoSpacing"/>
        <w:jc w:val="center"/>
      </w:pPr>
      <w:r>
        <w:softHyphen/>
      </w:r>
      <w:r>
        <w:softHyphen/>
      </w:r>
      <w:r w:rsidR="00CB69B6">
        <w:rPr>
          <w:noProof/>
        </w:rPr>
        <w:drawing>
          <wp:inline distT="0" distB="0" distL="0" distR="0" wp14:anchorId="2E9F2E22" wp14:editId="1F9FD99C">
            <wp:extent cx="4337042" cy="579755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3255" cy="5845958"/>
                    </a:xfrm>
                    <a:prstGeom prst="rect">
                      <a:avLst/>
                    </a:prstGeom>
                  </pic:spPr>
                </pic:pic>
              </a:graphicData>
            </a:graphic>
          </wp:inline>
        </w:drawing>
      </w:r>
    </w:p>
    <w:p w14:paraId="0DC431E1" w14:textId="7BE685C7" w:rsidR="00FA11FB" w:rsidRDefault="00543AE6">
      <w:pPr>
        <w:spacing w:after="200"/>
        <w:rPr>
          <w:rFonts w:eastAsiaTheme="minorHAnsi"/>
          <w:b w:val="0"/>
          <w:color w:val="auto"/>
          <w:lang w:val="en-GB"/>
        </w:rPr>
      </w:pPr>
      <w:r>
        <w:t xml:space="preserve">                                                                                                                                                                                                                                                                                                                                                                                                                  </w:t>
      </w:r>
      <w:r w:rsidR="00FA11FB">
        <w:br w:type="page"/>
      </w:r>
    </w:p>
    <w:p w14:paraId="0AC1277D" w14:textId="2521126B" w:rsidR="00FA11FB" w:rsidRDefault="00870DB0" w:rsidP="00870DB0">
      <w:pPr>
        <w:pStyle w:val="Heading1"/>
      </w:pPr>
      <w:bookmarkStart w:id="4" w:name="_Toc59909966"/>
      <w:r>
        <w:lastRenderedPageBreak/>
        <w:t>Installation</w:t>
      </w:r>
      <w:bookmarkEnd w:id="4"/>
    </w:p>
    <w:p w14:paraId="7867C29E" w14:textId="77975F18" w:rsidR="0025591D" w:rsidRDefault="0025591D" w:rsidP="005A1EC4">
      <w:pPr>
        <w:pStyle w:val="NoSpacing"/>
        <w:ind w:left="1440"/>
      </w:pPr>
      <w:r>
        <w:t>The following information assumes the dome drive motors and rotary encoder ha</w:t>
      </w:r>
      <w:r w:rsidR="00FA7F9E">
        <w:t>ve</w:t>
      </w:r>
      <w:r w:rsidR="00E26E2C">
        <w:t xml:space="preserve"> already</w:t>
      </w:r>
      <w:r>
        <w:t xml:space="preserve"> been installed</w:t>
      </w:r>
      <w:r w:rsidR="00E26E2C">
        <w:t xml:space="preserve"> inside the dome.</w:t>
      </w:r>
    </w:p>
    <w:p w14:paraId="54F3E69C" w14:textId="28419E6F" w:rsidR="005A1EC4" w:rsidRDefault="0025591D" w:rsidP="0025591D">
      <w:pPr>
        <w:pStyle w:val="NoSpacing"/>
        <w:ind w:left="1440"/>
        <w:jc w:val="center"/>
      </w:pPr>
      <w:r>
        <w:br/>
      </w:r>
      <w:r>
        <w:rPr>
          <w:noProof/>
        </w:rPr>
        <w:drawing>
          <wp:inline distT="0" distB="0" distL="0" distR="0" wp14:anchorId="2B8183D9" wp14:editId="3B1C9B28">
            <wp:extent cx="3181289" cy="2386133"/>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4804" cy="2396270"/>
                    </a:xfrm>
                    <a:prstGeom prst="rect">
                      <a:avLst/>
                    </a:prstGeom>
                  </pic:spPr>
                </pic:pic>
              </a:graphicData>
            </a:graphic>
          </wp:inline>
        </w:drawing>
      </w:r>
    </w:p>
    <w:p w14:paraId="7492634E" w14:textId="77777777" w:rsidR="005A1EC4" w:rsidRDefault="005A1EC4" w:rsidP="005A1EC4">
      <w:pPr>
        <w:pStyle w:val="NoSpacing"/>
        <w:ind w:left="1440"/>
      </w:pPr>
    </w:p>
    <w:p w14:paraId="0A1275FE" w14:textId="4BD48991" w:rsidR="00870DB0" w:rsidRDefault="00870DB0" w:rsidP="00870DB0">
      <w:pPr>
        <w:pStyle w:val="Heading2"/>
      </w:pPr>
      <w:bookmarkStart w:id="5" w:name="_Toc59909967"/>
      <w:r>
        <w:t>Power Source</w:t>
      </w:r>
      <w:bookmarkEnd w:id="5"/>
    </w:p>
    <w:p w14:paraId="70F215ED" w14:textId="49DDB7F6" w:rsidR="00B20C30" w:rsidRDefault="00870DB0" w:rsidP="00B20C30">
      <w:pPr>
        <w:pStyle w:val="NoSpacing"/>
        <w:ind w:left="1440"/>
      </w:pPr>
      <w:r>
        <w:t>DomeBuddy requires a</w:t>
      </w:r>
      <w:r w:rsidR="00B20C30">
        <w:t xml:space="preserve"> 12V power source to power the 12V car windscreen wipers which turn the dome.  These motors require about 3.5 amps each under no load.  The DomeBuddy control box can provide 30 amps momentarily to the motors, but only </w:t>
      </w:r>
      <w:r w:rsidR="00BF23DB">
        <w:t>8-10</w:t>
      </w:r>
      <w:r w:rsidR="00B20C30">
        <w:t xml:space="preserve"> amps maximum are require</w:t>
      </w:r>
      <w:r w:rsidR="00BF23DB">
        <w:t>d</w:t>
      </w:r>
      <w:r w:rsidR="00B20C30">
        <w:t xml:space="preserve"> to get the dome turning at full speed.</w:t>
      </w:r>
    </w:p>
    <w:p w14:paraId="0C2A8663" w14:textId="56723A49" w:rsidR="00B056F9" w:rsidRDefault="00B056F9" w:rsidP="00B20C30">
      <w:pPr>
        <w:pStyle w:val="NoSpacing"/>
        <w:ind w:left="1440"/>
      </w:pPr>
    </w:p>
    <w:p w14:paraId="7732F6CE" w14:textId="0C1D4B04" w:rsidR="00B056F9" w:rsidRDefault="00B056F9" w:rsidP="00B056F9">
      <w:pPr>
        <w:pStyle w:val="Heading3"/>
      </w:pPr>
      <w:bookmarkStart w:id="6" w:name="_Toc59909968"/>
      <w:r>
        <w:t>Power Supply Unit (PSU)</w:t>
      </w:r>
      <w:bookmarkEnd w:id="6"/>
    </w:p>
    <w:p w14:paraId="062C7170" w14:textId="72087B7C" w:rsidR="00B20C30" w:rsidRDefault="00B20C30" w:rsidP="00B20C30">
      <w:pPr>
        <w:pStyle w:val="NoSpacing"/>
        <w:ind w:left="1440"/>
      </w:pPr>
    </w:p>
    <w:p w14:paraId="4A764988" w14:textId="48872CA5" w:rsidR="00B20C30" w:rsidRDefault="00B20C30" w:rsidP="00B20C30">
      <w:pPr>
        <w:pStyle w:val="NoSpacing"/>
        <w:ind w:left="1440"/>
      </w:pPr>
      <w:r>
        <w:t xml:space="preserve">An excellent power source is a PC ATX power supply unit (PSU) as many can supply the amperage required to drive the motors.  A PSU which can supply 30 amps to its </w:t>
      </w:r>
      <w:proofErr w:type="gramStart"/>
      <w:r w:rsidR="00E26E2C">
        <w:t>+</w:t>
      </w:r>
      <w:r>
        <w:t>12 volt</w:t>
      </w:r>
      <w:proofErr w:type="gramEnd"/>
      <w:r>
        <w:t xml:space="preserve"> lines should suffice.  A PSU with an on/off switch on its case is a good choice.  PSUs from disused PCs are </w:t>
      </w:r>
      <w:r w:rsidR="00E26E2C">
        <w:t xml:space="preserve">a </w:t>
      </w:r>
      <w:r>
        <w:t xml:space="preserve">useful </w:t>
      </w:r>
      <w:r w:rsidR="00E26E2C">
        <w:t>source</w:t>
      </w:r>
      <w:r>
        <w:t xml:space="preserve">. </w:t>
      </w:r>
      <w:r>
        <w:br/>
      </w:r>
      <w:r>
        <w:br/>
        <w:t>The PSU will have large number of wires coming out of it which are use</w:t>
      </w:r>
      <w:r w:rsidR="00A32432">
        <w:t>d</w:t>
      </w:r>
      <w:r>
        <w:t xml:space="preserve"> to connect to a computer motherboard, hard drives, etc.  The</w:t>
      </w:r>
      <w:r w:rsidR="002C6935">
        <w:t xml:space="preserve"> large rectangular mother board plug comes in two versions - the following shows these pinouts:</w:t>
      </w:r>
      <w:r w:rsidR="002C6935">
        <w:br/>
      </w:r>
      <w:r w:rsidR="002C6935">
        <w:br/>
      </w:r>
      <w:r w:rsidR="002C6935">
        <w:rPr>
          <w:noProof/>
        </w:rPr>
        <w:lastRenderedPageBreak/>
        <w:drawing>
          <wp:inline distT="0" distB="0" distL="0" distR="0" wp14:anchorId="151A6459" wp14:editId="30886501">
            <wp:extent cx="4286250"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3067050"/>
                    </a:xfrm>
                    <a:prstGeom prst="rect">
                      <a:avLst/>
                    </a:prstGeom>
                  </pic:spPr>
                </pic:pic>
              </a:graphicData>
            </a:graphic>
          </wp:inline>
        </w:drawing>
      </w:r>
      <w:r w:rsidR="002C6935">
        <w:br/>
      </w:r>
    </w:p>
    <w:p w14:paraId="311A82F2" w14:textId="31C64F4D" w:rsidR="002C6935" w:rsidRDefault="002C6935" w:rsidP="00B20C30">
      <w:pPr>
        <w:pStyle w:val="NoSpacing"/>
        <w:ind w:left="1440"/>
      </w:pPr>
      <w:r>
        <w:t xml:space="preserve">Before modification, the PSU should be tested on a bench.  With mains power to the PSU turned off, the </w:t>
      </w:r>
      <w:proofErr w:type="gramStart"/>
      <w:r>
        <w:rPr>
          <w:b/>
          <w:bCs/>
        </w:rPr>
        <w:t>Green</w:t>
      </w:r>
      <w:proofErr w:type="gramEnd"/>
      <w:r>
        <w:t xml:space="preserve"> wire (</w:t>
      </w:r>
      <w:r w:rsidRPr="002C6935">
        <w:rPr>
          <w:b/>
          <w:bCs/>
        </w:rPr>
        <w:t>PS_ON</w:t>
      </w:r>
      <w:r>
        <w:t xml:space="preserve">) should be grounded by connecting it to a </w:t>
      </w:r>
      <w:r>
        <w:rPr>
          <w:b/>
          <w:bCs/>
        </w:rPr>
        <w:t>Black</w:t>
      </w:r>
      <w:r>
        <w:t xml:space="preserve"> wire (</w:t>
      </w:r>
      <w:r>
        <w:rPr>
          <w:b/>
          <w:bCs/>
        </w:rPr>
        <w:t>COM</w:t>
      </w:r>
      <w:r>
        <w:t xml:space="preserve">).  An unfolded paper clip can be inserted into the </w:t>
      </w:r>
      <w:r w:rsidR="00597AB5">
        <w:t>appropriate wire sockets of the plug.  Turning on the mains should power up the PSU and start the fan inside turning.  A mult</w:t>
      </w:r>
      <w:r w:rsidR="003603E9">
        <w:t>i</w:t>
      </w:r>
      <w:r w:rsidR="00597AB5">
        <w:t xml:space="preserve">meter can be used to test the voltages on each wire.  Connect the negative probe to a </w:t>
      </w:r>
      <w:r w:rsidR="00597AB5">
        <w:rPr>
          <w:b/>
          <w:bCs/>
        </w:rPr>
        <w:t>Black</w:t>
      </w:r>
      <w:r w:rsidR="00597AB5">
        <w:t xml:space="preserve"> wire (</w:t>
      </w:r>
      <w:r w:rsidR="00597AB5">
        <w:rPr>
          <w:b/>
          <w:bCs/>
        </w:rPr>
        <w:t>COM</w:t>
      </w:r>
      <w:r w:rsidR="00597AB5">
        <w:t>) and then connect the positive probe to each of the following wires in turn to get the corresponding give value:</w:t>
      </w:r>
      <w:r w:rsidR="00597AB5">
        <w:br/>
      </w:r>
    </w:p>
    <w:p w14:paraId="07B3EABC" w14:textId="6A6436B6" w:rsidR="00597AB5" w:rsidRDefault="00597AB5" w:rsidP="00597AB5">
      <w:pPr>
        <w:pStyle w:val="NoSpacing"/>
        <w:numPr>
          <w:ilvl w:val="0"/>
          <w:numId w:val="4"/>
        </w:numPr>
      </w:pPr>
      <w:r>
        <w:t>Yellow wire</w:t>
      </w:r>
      <w:r>
        <w:tab/>
      </w:r>
      <w:r>
        <w:tab/>
      </w:r>
      <w:r>
        <w:tab/>
        <w:t>+12V</w:t>
      </w:r>
    </w:p>
    <w:p w14:paraId="40B59DC7" w14:textId="0FB9EA75" w:rsidR="00597AB5" w:rsidRDefault="00597AB5" w:rsidP="00597AB5">
      <w:pPr>
        <w:pStyle w:val="NoSpacing"/>
        <w:numPr>
          <w:ilvl w:val="0"/>
          <w:numId w:val="4"/>
        </w:numPr>
      </w:pPr>
      <w:r>
        <w:t>Red wire</w:t>
      </w:r>
      <w:r>
        <w:tab/>
      </w:r>
      <w:r>
        <w:tab/>
      </w:r>
      <w:r>
        <w:tab/>
        <w:t>+5V</w:t>
      </w:r>
    </w:p>
    <w:p w14:paraId="23CD70E4" w14:textId="37ECBA75" w:rsidR="00597AB5" w:rsidRDefault="00597AB5" w:rsidP="00597AB5">
      <w:pPr>
        <w:pStyle w:val="NoSpacing"/>
        <w:numPr>
          <w:ilvl w:val="0"/>
          <w:numId w:val="4"/>
        </w:numPr>
      </w:pPr>
      <w:r>
        <w:t>Orange wire</w:t>
      </w:r>
      <w:r>
        <w:tab/>
      </w:r>
      <w:r>
        <w:tab/>
      </w:r>
      <w:r>
        <w:tab/>
        <w:t>+3.3V</w:t>
      </w:r>
    </w:p>
    <w:p w14:paraId="51FDC6ED" w14:textId="6343B7BD" w:rsidR="00597AB5" w:rsidRDefault="00597AB5" w:rsidP="00597AB5">
      <w:pPr>
        <w:pStyle w:val="NoSpacing"/>
        <w:numPr>
          <w:ilvl w:val="0"/>
          <w:numId w:val="4"/>
        </w:numPr>
      </w:pPr>
      <w:r>
        <w:t>Blue wire</w:t>
      </w:r>
      <w:r>
        <w:tab/>
      </w:r>
      <w:r>
        <w:tab/>
      </w:r>
      <w:r>
        <w:tab/>
        <w:t>-12V</w:t>
      </w:r>
    </w:p>
    <w:p w14:paraId="6CFFC1EC" w14:textId="2193C467" w:rsidR="00597AB5" w:rsidRDefault="00597AB5" w:rsidP="00597AB5">
      <w:pPr>
        <w:pStyle w:val="NoSpacing"/>
        <w:numPr>
          <w:ilvl w:val="0"/>
          <w:numId w:val="4"/>
        </w:numPr>
      </w:pPr>
      <w:r>
        <w:t>White wire (if it exists)</w:t>
      </w:r>
      <w:r>
        <w:tab/>
        <w:t>-5V</w:t>
      </w:r>
    </w:p>
    <w:p w14:paraId="7E478E81" w14:textId="17835A6C" w:rsidR="00597AB5" w:rsidRDefault="00597AB5" w:rsidP="00597AB5">
      <w:pPr>
        <w:pStyle w:val="NoSpacing"/>
        <w:numPr>
          <w:ilvl w:val="0"/>
          <w:numId w:val="4"/>
        </w:numPr>
      </w:pPr>
      <w:r>
        <w:t>Purple</w:t>
      </w:r>
      <w:r>
        <w:tab/>
      </w:r>
      <w:r>
        <w:tab/>
      </w:r>
      <w:r>
        <w:tab/>
        <w:t>+5V</w:t>
      </w:r>
      <w:r>
        <w:br/>
      </w:r>
    </w:p>
    <w:p w14:paraId="2BBD3437" w14:textId="77777777" w:rsidR="00B056F9" w:rsidRDefault="00597AB5" w:rsidP="00597AB5">
      <w:pPr>
        <w:pStyle w:val="NoSpacing"/>
        <w:ind w:left="1440"/>
      </w:pPr>
      <w:r>
        <w:t xml:space="preserve">If all the above lines provide close to these </w:t>
      </w:r>
      <w:proofErr w:type="gramStart"/>
      <w:r>
        <w:t>voltages</w:t>
      </w:r>
      <w:proofErr w:type="gramEnd"/>
      <w:r>
        <w:t xml:space="preserve"> then the PSU should be good to use.</w:t>
      </w:r>
    </w:p>
    <w:p w14:paraId="629102BB" w14:textId="77777777" w:rsidR="00B056F9" w:rsidRDefault="00B056F9" w:rsidP="00597AB5">
      <w:pPr>
        <w:pStyle w:val="NoSpacing"/>
        <w:ind w:left="1440"/>
      </w:pPr>
    </w:p>
    <w:p w14:paraId="2530AB44" w14:textId="537A4E2A" w:rsidR="00597AB5" w:rsidRDefault="00B056F9" w:rsidP="00B056F9">
      <w:pPr>
        <w:pStyle w:val="Heading3"/>
      </w:pPr>
      <w:bookmarkStart w:id="7" w:name="_Toc59909969"/>
      <w:r>
        <w:t>PSU Resistor</w:t>
      </w:r>
      <w:bookmarkEnd w:id="7"/>
      <w:r w:rsidR="00597AB5">
        <w:br/>
      </w:r>
    </w:p>
    <w:p w14:paraId="3308DC01" w14:textId="61850880" w:rsidR="006B5EB9" w:rsidRPr="006B5EB9" w:rsidRDefault="00597AB5" w:rsidP="00597AB5">
      <w:pPr>
        <w:pStyle w:val="NoSpacing"/>
        <w:ind w:left="1440"/>
      </w:pPr>
      <w:r>
        <w:t xml:space="preserve">If the PSU fails to fire up then it may need to have </w:t>
      </w:r>
      <w:r w:rsidR="00B056F9">
        <w:t>a load resistor attached to activate it.  Look at the label on the side of the PSU</w:t>
      </w:r>
      <w:r w:rsidR="00A32432">
        <w:t xml:space="preserve"> to see</w:t>
      </w:r>
      <w:r w:rsidR="00B056F9">
        <w:t xml:space="preserve"> which gives details about the amperage</w:t>
      </w:r>
      <w:r w:rsidR="00A32432">
        <w:t xml:space="preserve"> of </w:t>
      </w:r>
      <w:r w:rsidR="00B056F9">
        <w:t xml:space="preserve">the </w:t>
      </w:r>
      <w:r w:rsidR="00A32432">
        <w:t>+</w:t>
      </w:r>
      <w:r w:rsidR="00B056F9">
        <w:t xml:space="preserve">5V and </w:t>
      </w:r>
      <w:r w:rsidR="00A32432">
        <w:t>+</w:t>
      </w:r>
      <w:r w:rsidR="00B056F9">
        <w:t xml:space="preserve">12V lines.  The lines which give the highest amperage are the ones to use to connect a </w:t>
      </w:r>
      <w:r w:rsidR="00B056F9">
        <w:lastRenderedPageBreak/>
        <w:t xml:space="preserve">resistor to – most commonly, this will be the </w:t>
      </w:r>
      <w:r w:rsidR="00B056F9">
        <w:rPr>
          <w:b/>
          <w:bCs/>
        </w:rPr>
        <w:t>Red</w:t>
      </w:r>
      <w:r w:rsidR="00B056F9" w:rsidRPr="00354DDB">
        <w:rPr>
          <w:b/>
          <w:bCs/>
        </w:rPr>
        <w:t xml:space="preserve"> 5V</w:t>
      </w:r>
      <w:r w:rsidR="00B056F9">
        <w:t xml:space="preserve"> wires.  Use a </w:t>
      </w:r>
      <w:proofErr w:type="gramStart"/>
      <w:r w:rsidR="00B056F9">
        <w:t>22 ohm</w:t>
      </w:r>
      <w:proofErr w:type="gramEnd"/>
      <w:r w:rsidR="00B056F9">
        <w:t xml:space="preserve"> ceramic resistor to connect one of these wires to one end and a </w:t>
      </w:r>
      <w:r w:rsidR="006B5EB9">
        <w:rPr>
          <w:b/>
          <w:bCs/>
        </w:rPr>
        <w:t>Black</w:t>
      </w:r>
      <w:r w:rsidR="006B5EB9">
        <w:t xml:space="preserve"> wire (</w:t>
      </w:r>
      <w:r w:rsidR="006B5EB9">
        <w:rPr>
          <w:b/>
          <w:bCs/>
        </w:rPr>
        <w:t>COM</w:t>
      </w:r>
      <w:r w:rsidR="006B5EB9">
        <w:t>) to the other.  The resistor will get hot so fixing it to the PSU case will help to sink and dissipate its heat.</w:t>
      </w:r>
      <w:r w:rsidR="006B5EB9">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7"/>
        <w:gridCol w:w="4635"/>
      </w:tblGrid>
      <w:tr w:rsidR="006B5EB9" w14:paraId="7785D30C" w14:textId="77777777" w:rsidTr="006B5EB9">
        <w:tc>
          <w:tcPr>
            <w:tcW w:w="3517" w:type="dxa"/>
          </w:tcPr>
          <w:p w14:paraId="2A638E98" w14:textId="63FE598F" w:rsidR="006B5EB9" w:rsidRDefault="006B5EB9" w:rsidP="006B5EB9">
            <w:pPr>
              <w:pStyle w:val="NoSpacing"/>
              <w:jc w:val="right"/>
            </w:pPr>
            <w:r>
              <w:rPr>
                <w:noProof/>
              </w:rPr>
              <w:drawing>
                <wp:inline distT="0" distB="0" distL="0" distR="0" wp14:anchorId="2FBEB9DD" wp14:editId="71C7A79A">
                  <wp:extent cx="942975" cy="942975"/>
                  <wp:effectExtent l="0" t="0" r="9525" b="9525"/>
                  <wp:docPr id="9" name="Picture 9" descr="0R22 (0.22 Ohm) 10W Ceramic WW - Click Image to 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R22 (0.22 Ohm) 10W Ceramic WW - Click Image to Clo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50239" cy="950239"/>
                          </a:xfrm>
                          <a:prstGeom prst="rect">
                            <a:avLst/>
                          </a:prstGeom>
                          <a:noFill/>
                          <a:ln>
                            <a:noFill/>
                          </a:ln>
                        </pic:spPr>
                      </pic:pic>
                    </a:graphicData>
                  </a:graphic>
                </wp:inline>
              </w:drawing>
            </w:r>
          </w:p>
        </w:tc>
        <w:tc>
          <w:tcPr>
            <w:tcW w:w="4635" w:type="dxa"/>
          </w:tcPr>
          <w:p w14:paraId="50B224CC" w14:textId="77777777" w:rsidR="006B5EB9" w:rsidRDefault="006B5EB9" w:rsidP="00597AB5">
            <w:pPr>
              <w:pStyle w:val="NoSpacing"/>
              <w:rPr>
                <w:i/>
                <w:iCs/>
                <w:sz w:val="24"/>
                <w:szCs w:val="20"/>
              </w:rPr>
            </w:pPr>
          </w:p>
          <w:p w14:paraId="269D6D47" w14:textId="77777777" w:rsidR="003603E9" w:rsidRDefault="003603E9" w:rsidP="00597AB5">
            <w:pPr>
              <w:pStyle w:val="NoSpacing"/>
              <w:rPr>
                <w:i/>
                <w:iCs/>
                <w:sz w:val="22"/>
                <w:szCs w:val="18"/>
              </w:rPr>
            </w:pPr>
          </w:p>
          <w:p w14:paraId="48622081" w14:textId="1375BB41" w:rsidR="006B5EB9" w:rsidRPr="006B5EB9" w:rsidRDefault="006B5EB9" w:rsidP="00597AB5">
            <w:pPr>
              <w:pStyle w:val="NoSpacing"/>
              <w:rPr>
                <w:i/>
                <w:iCs/>
              </w:rPr>
            </w:pPr>
            <w:r w:rsidRPr="00023E14">
              <w:rPr>
                <w:i/>
                <w:iCs/>
                <w:sz w:val="22"/>
                <w:szCs w:val="18"/>
              </w:rPr>
              <w:t>22 Ohm Resistor</w:t>
            </w:r>
          </w:p>
        </w:tc>
      </w:tr>
    </w:tbl>
    <w:p w14:paraId="7D467188" w14:textId="40E89C7D" w:rsidR="006B5EB9" w:rsidRDefault="006B5EB9" w:rsidP="006B5EB9">
      <w:pPr>
        <w:pStyle w:val="Heading2"/>
      </w:pPr>
      <w:bookmarkStart w:id="8" w:name="_Toc59909970"/>
      <w:r>
        <w:t>Connector Box</w:t>
      </w:r>
      <w:bookmarkEnd w:id="8"/>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4027"/>
      </w:tblGrid>
      <w:tr w:rsidR="00D67590" w14:paraId="64FF573F" w14:textId="77777777" w:rsidTr="00540C3F">
        <w:tc>
          <w:tcPr>
            <w:tcW w:w="4796" w:type="dxa"/>
          </w:tcPr>
          <w:p w14:paraId="4C5F2CDE" w14:textId="162803EF" w:rsidR="006B5EB9" w:rsidRDefault="006B5EB9" w:rsidP="00540C3F">
            <w:pPr>
              <w:pStyle w:val="NoSpacing"/>
              <w:jc w:val="center"/>
            </w:pPr>
            <w:r>
              <w:rPr>
                <w:noProof/>
              </w:rPr>
              <w:drawing>
                <wp:inline distT="0" distB="0" distL="0" distR="0" wp14:anchorId="182B9EAD" wp14:editId="431032BF">
                  <wp:extent cx="1229097" cy="1092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1687" cy="1121091"/>
                          </a:xfrm>
                          <a:prstGeom prst="rect">
                            <a:avLst/>
                          </a:prstGeom>
                        </pic:spPr>
                      </pic:pic>
                    </a:graphicData>
                  </a:graphic>
                </wp:inline>
              </w:drawing>
            </w:r>
          </w:p>
        </w:tc>
        <w:tc>
          <w:tcPr>
            <w:tcW w:w="4796" w:type="dxa"/>
          </w:tcPr>
          <w:p w14:paraId="725E3870" w14:textId="77777777" w:rsidR="00540C3F" w:rsidRDefault="00540C3F" w:rsidP="006B5EB9">
            <w:pPr>
              <w:pStyle w:val="NoSpacing"/>
            </w:pPr>
          </w:p>
          <w:p w14:paraId="7A493190" w14:textId="23A81248" w:rsidR="006B5EB9" w:rsidRDefault="006B5EB9" w:rsidP="00540C3F">
            <w:pPr>
              <w:pStyle w:val="NoSpacing"/>
              <w:jc w:val="center"/>
            </w:pPr>
            <w:r>
              <w:rPr>
                <w:noProof/>
              </w:rPr>
              <w:drawing>
                <wp:inline distT="0" distB="0" distL="0" distR="0" wp14:anchorId="4FAEB9B2" wp14:editId="1D44FD1F">
                  <wp:extent cx="955964" cy="4640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95582" cy="483274"/>
                          </a:xfrm>
                          <a:prstGeom prst="rect">
                            <a:avLst/>
                          </a:prstGeom>
                        </pic:spPr>
                      </pic:pic>
                    </a:graphicData>
                  </a:graphic>
                </wp:inline>
              </w:drawing>
            </w:r>
          </w:p>
        </w:tc>
      </w:tr>
      <w:tr w:rsidR="00D67590" w14:paraId="7BDB2B2D" w14:textId="77777777" w:rsidTr="00540C3F">
        <w:tc>
          <w:tcPr>
            <w:tcW w:w="4796" w:type="dxa"/>
          </w:tcPr>
          <w:p w14:paraId="32C3087E" w14:textId="28BB8274" w:rsidR="006B5EB9" w:rsidRPr="00540C3F" w:rsidRDefault="00540C3F" w:rsidP="00540C3F">
            <w:pPr>
              <w:pStyle w:val="NoSpacing"/>
              <w:jc w:val="center"/>
              <w:rPr>
                <w:i/>
                <w:iCs/>
              </w:rPr>
            </w:pPr>
            <w:r w:rsidRPr="00023E14">
              <w:rPr>
                <w:i/>
                <w:iCs/>
                <w:sz w:val="22"/>
                <w:szCs w:val="18"/>
              </w:rPr>
              <w:t>Junction Box</w:t>
            </w:r>
          </w:p>
        </w:tc>
        <w:tc>
          <w:tcPr>
            <w:tcW w:w="4796" w:type="dxa"/>
          </w:tcPr>
          <w:p w14:paraId="7F29A63B" w14:textId="485D3E12" w:rsidR="006B5EB9" w:rsidRPr="00540C3F" w:rsidRDefault="00540C3F" w:rsidP="00540C3F">
            <w:pPr>
              <w:pStyle w:val="NoSpacing"/>
              <w:jc w:val="center"/>
              <w:rPr>
                <w:i/>
                <w:iCs/>
              </w:rPr>
            </w:pPr>
            <w:r w:rsidRPr="00023E14">
              <w:rPr>
                <w:i/>
                <w:iCs/>
                <w:sz w:val="22"/>
                <w:szCs w:val="18"/>
              </w:rPr>
              <w:t>M20 Cable Glands</w:t>
            </w:r>
          </w:p>
        </w:tc>
      </w:tr>
    </w:tbl>
    <w:p w14:paraId="3B9E2840" w14:textId="77777777" w:rsidR="00540C3F" w:rsidRDefault="00540C3F" w:rsidP="006B5EB9">
      <w:pPr>
        <w:pStyle w:val="NoSpacing"/>
        <w:ind w:left="1440"/>
      </w:pPr>
    </w:p>
    <w:p w14:paraId="6B48C15B" w14:textId="77777777" w:rsidR="00DC732B" w:rsidRDefault="00540C3F" w:rsidP="0022280D">
      <w:pPr>
        <w:pStyle w:val="NoSpacing"/>
        <w:ind w:left="1440"/>
      </w:pPr>
      <w:r>
        <w:t xml:space="preserve">The use of a junction box with a cable gland at each end is an excellent way to connect the </w:t>
      </w:r>
      <w:r w:rsidR="00E63389">
        <w:t xml:space="preserve">PSU wires to a </w:t>
      </w:r>
      <w:proofErr w:type="gramStart"/>
      <w:r w:rsidR="00E63389">
        <w:t>13 amp</w:t>
      </w:r>
      <w:proofErr w:type="gramEnd"/>
      <w:r w:rsidR="00E63389">
        <w:t xml:space="preserve"> </w:t>
      </w:r>
      <w:r w:rsidR="0022280D">
        <w:t xml:space="preserve">mains </w:t>
      </w:r>
      <w:r w:rsidR="00E63389">
        <w:t>flex cable.  The flex goes to the DomeBuddy controller box.</w:t>
      </w:r>
      <w:r w:rsidR="00872DE6">
        <w:br/>
      </w:r>
      <w:r w:rsidR="00872DE6">
        <w:br/>
        <w:t xml:space="preserve">All the connectors on the end of the PSU wires need to be cut off, leaving cables cut to length.  If necessary, connect a </w:t>
      </w:r>
      <w:r w:rsidR="00872DE6">
        <w:rPr>
          <w:b/>
          <w:bCs/>
        </w:rPr>
        <w:t>Red</w:t>
      </w:r>
      <w:r w:rsidR="00872DE6">
        <w:t xml:space="preserve"> (</w:t>
      </w:r>
      <w:r w:rsidR="00872DE6" w:rsidRPr="00872DE6">
        <w:rPr>
          <w:b/>
          <w:bCs/>
        </w:rPr>
        <w:t>+5V</w:t>
      </w:r>
      <w:r w:rsidR="00872DE6">
        <w:t xml:space="preserve">) or </w:t>
      </w:r>
      <w:r w:rsidR="00872DE6">
        <w:rPr>
          <w:b/>
          <w:bCs/>
        </w:rPr>
        <w:t>Yellow</w:t>
      </w:r>
      <w:r w:rsidR="00872DE6">
        <w:t xml:space="preserve"> (</w:t>
      </w:r>
      <w:r w:rsidR="00872DE6" w:rsidRPr="00872DE6">
        <w:rPr>
          <w:b/>
          <w:bCs/>
        </w:rPr>
        <w:t>+12V</w:t>
      </w:r>
      <w:r w:rsidR="00872DE6">
        <w:t xml:space="preserve">) wire to a </w:t>
      </w:r>
      <w:proofErr w:type="gramStart"/>
      <w:r w:rsidR="00872DE6">
        <w:t>22 ohm</w:t>
      </w:r>
      <w:proofErr w:type="gramEnd"/>
      <w:r w:rsidR="00872DE6">
        <w:t xml:space="preserve"> resistor and a </w:t>
      </w:r>
      <w:r w:rsidR="00872DE6">
        <w:rPr>
          <w:b/>
          <w:bCs/>
        </w:rPr>
        <w:t>Black</w:t>
      </w:r>
      <w:r w:rsidR="00872DE6">
        <w:t xml:space="preserve"> (</w:t>
      </w:r>
      <w:r w:rsidR="00872DE6">
        <w:rPr>
          <w:b/>
          <w:bCs/>
        </w:rPr>
        <w:t>COM</w:t>
      </w:r>
      <w:r w:rsidR="00872DE6">
        <w:t xml:space="preserve">) wire to the other end (please see the </w:t>
      </w:r>
      <w:r w:rsidR="00872DE6">
        <w:rPr>
          <w:b/>
          <w:bCs/>
        </w:rPr>
        <w:t>PSU Resistor</w:t>
      </w:r>
      <w:r w:rsidR="00872DE6">
        <w:t xml:space="preserve"> section above for more information).</w:t>
      </w:r>
    </w:p>
    <w:p w14:paraId="59563EE0" w14:textId="77777777" w:rsidR="00DC732B" w:rsidRDefault="00DC732B" w:rsidP="0022280D">
      <w:pPr>
        <w:pStyle w:val="NoSpacing"/>
        <w:ind w:left="1440"/>
      </w:pPr>
    </w:p>
    <w:p w14:paraId="77D63F7B" w14:textId="2416BD7F" w:rsidR="0022280D" w:rsidRPr="006B5EB9" w:rsidRDefault="00DC732B" w:rsidP="0022280D">
      <w:pPr>
        <w:pStyle w:val="NoSpacing"/>
        <w:ind w:left="1440"/>
      </w:pPr>
      <w:r>
        <w:t xml:space="preserve">All the remaining wires are fed through the one of the cable glands.  The cables that are not used are insulated at their ends.  The </w:t>
      </w:r>
      <w:r>
        <w:rPr>
          <w:b/>
          <w:bCs/>
        </w:rPr>
        <w:t xml:space="preserve">Green </w:t>
      </w:r>
      <w:r>
        <w:t>(</w:t>
      </w:r>
      <w:r>
        <w:rPr>
          <w:b/>
          <w:bCs/>
        </w:rPr>
        <w:t>PS_ON</w:t>
      </w:r>
      <w:r>
        <w:t xml:space="preserve">), seven </w:t>
      </w:r>
      <w:r>
        <w:rPr>
          <w:b/>
          <w:bCs/>
        </w:rPr>
        <w:t xml:space="preserve">Yellow </w:t>
      </w:r>
      <w:r>
        <w:t>(</w:t>
      </w:r>
      <w:r>
        <w:rPr>
          <w:b/>
          <w:bCs/>
        </w:rPr>
        <w:t>+12V</w:t>
      </w:r>
      <w:r>
        <w:t xml:space="preserve">) and seven </w:t>
      </w:r>
      <w:r>
        <w:rPr>
          <w:b/>
          <w:bCs/>
        </w:rPr>
        <w:t>Black</w:t>
      </w:r>
      <w:r>
        <w:t xml:space="preserve"> (</w:t>
      </w:r>
      <w:r>
        <w:rPr>
          <w:b/>
          <w:bCs/>
        </w:rPr>
        <w:t>COM</w:t>
      </w:r>
      <w:r>
        <w:t>) wires will be used</w:t>
      </w:r>
      <w:r w:rsidR="00D34003">
        <w:t>.  All of these wires need to have their ends stripped leaving about 5mm bare wire.</w:t>
      </w:r>
      <w:r w:rsidR="0022280D">
        <w:br/>
      </w:r>
      <w:r w:rsidR="0022280D">
        <w:br/>
        <w:t xml:space="preserve">Connect seven </w:t>
      </w:r>
      <w:r w:rsidR="0022280D">
        <w:rPr>
          <w:b/>
          <w:bCs/>
        </w:rPr>
        <w:t xml:space="preserve">Black </w:t>
      </w:r>
      <w:r w:rsidR="0022280D">
        <w:t>(</w:t>
      </w:r>
      <w:r w:rsidR="0022280D" w:rsidRPr="0022280D">
        <w:rPr>
          <w:b/>
          <w:bCs/>
        </w:rPr>
        <w:t>COM</w:t>
      </w:r>
      <w:r w:rsidR="0022280D">
        <w:t xml:space="preserve">) </w:t>
      </w:r>
      <w:r w:rsidR="0022280D" w:rsidRPr="0022280D">
        <w:t>wires</w:t>
      </w:r>
      <w:r w:rsidR="0022280D">
        <w:t xml:space="preserve"> together using </w:t>
      </w:r>
      <w:r w:rsidR="008F2739">
        <w:t xml:space="preserve">two </w:t>
      </w:r>
      <w:proofErr w:type="gramStart"/>
      <w:r w:rsidR="0022280D">
        <w:t>5 way</w:t>
      </w:r>
      <w:proofErr w:type="gramEnd"/>
      <w:r w:rsidR="0022280D">
        <w:t xml:space="preserve"> </w:t>
      </w:r>
      <w:proofErr w:type="spellStart"/>
      <w:r w:rsidR="0022280D">
        <w:t>Wago</w:t>
      </w:r>
      <w:proofErr w:type="spellEnd"/>
      <w:r w:rsidR="0022280D">
        <w:t xml:space="preserve"> connectors, and do the same with the seven</w:t>
      </w:r>
      <w:r w:rsidR="0022280D">
        <w:rPr>
          <w:b/>
          <w:bCs/>
        </w:rPr>
        <w:t xml:space="preserve"> Yellow</w:t>
      </w:r>
      <w:r w:rsidR="00872DE6">
        <w:rPr>
          <w:b/>
          <w:bCs/>
        </w:rPr>
        <w:t xml:space="preserve"> </w:t>
      </w:r>
      <w:r w:rsidR="00872DE6">
        <w:t>(</w:t>
      </w:r>
      <w:r w:rsidR="00872DE6">
        <w:rPr>
          <w:b/>
          <w:bCs/>
        </w:rPr>
        <w:t>+12V</w:t>
      </w:r>
      <w:r w:rsidR="00872DE6">
        <w:t>)</w:t>
      </w:r>
      <w:r w:rsidR="0022280D">
        <w:t xml:space="preserve"> wires</w:t>
      </w:r>
      <w:r w:rsidR="00872DE6">
        <w:t>.</w:t>
      </w:r>
      <w:r w:rsidR="00E75B35">
        <w:t xml:space="preserve">  Lifting an orange lever on the </w:t>
      </w:r>
      <w:proofErr w:type="spellStart"/>
      <w:r w:rsidR="00E75B35">
        <w:t>Wago</w:t>
      </w:r>
      <w:proofErr w:type="spellEnd"/>
      <w:r w:rsidR="00E75B35">
        <w:t xml:space="preserve"> connector allows the wire to be inserted.</w:t>
      </w:r>
      <w:r w:rsidR="0022280D">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071"/>
      </w:tblGrid>
      <w:tr w:rsidR="00D67590" w14:paraId="479EA0D2" w14:textId="77777777" w:rsidTr="00872DE6">
        <w:tc>
          <w:tcPr>
            <w:tcW w:w="4796" w:type="dxa"/>
          </w:tcPr>
          <w:p w14:paraId="67973582" w14:textId="50DF7B11" w:rsidR="0022280D" w:rsidRDefault="0022280D" w:rsidP="00872DE6">
            <w:pPr>
              <w:pStyle w:val="NoSpacing"/>
              <w:jc w:val="center"/>
            </w:pPr>
            <w:r>
              <w:rPr>
                <w:noProof/>
              </w:rPr>
              <w:lastRenderedPageBreak/>
              <w:drawing>
                <wp:inline distT="0" distB="0" distL="0" distR="0" wp14:anchorId="28811DB5" wp14:editId="5A1B8966">
                  <wp:extent cx="950026" cy="76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16083" cy="815020"/>
                          </a:xfrm>
                          <a:prstGeom prst="rect">
                            <a:avLst/>
                          </a:prstGeom>
                        </pic:spPr>
                      </pic:pic>
                    </a:graphicData>
                  </a:graphic>
                </wp:inline>
              </w:drawing>
            </w:r>
          </w:p>
        </w:tc>
        <w:tc>
          <w:tcPr>
            <w:tcW w:w="4796" w:type="dxa"/>
          </w:tcPr>
          <w:p w14:paraId="2EECA5BA" w14:textId="00CE1B3F" w:rsidR="0022280D" w:rsidRDefault="00872DE6" w:rsidP="00872DE6">
            <w:pPr>
              <w:pStyle w:val="NoSpacing"/>
              <w:jc w:val="center"/>
            </w:pPr>
            <w:r>
              <w:rPr>
                <w:noProof/>
              </w:rPr>
              <w:drawing>
                <wp:inline distT="0" distB="0" distL="0" distR="0" wp14:anchorId="7DF7E99E" wp14:editId="2ACA5946">
                  <wp:extent cx="899770" cy="73864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7734" cy="778018"/>
                          </a:xfrm>
                          <a:prstGeom prst="rect">
                            <a:avLst/>
                          </a:prstGeom>
                        </pic:spPr>
                      </pic:pic>
                    </a:graphicData>
                  </a:graphic>
                </wp:inline>
              </w:drawing>
            </w:r>
          </w:p>
        </w:tc>
      </w:tr>
      <w:tr w:rsidR="00D67590" w14:paraId="6BCB7DB2" w14:textId="77777777" w:rsidTr="00872DE6">
        <w:tc>
          <w:tcPr>
            <w:tcW w:w="4796" w:type="dxa"/>
          </w:tcPr>
          <w:p w14:paraId="2B8C605F" w14:textId="66562F7B" w:rsidR="0022280D" w:rsidRPr="00872DE6" w:rsidRDefault="00872DE6" w:rsidP="00872DE6">
            <w:pPr>
              <w:pStyle w:val="NoSpacing"/>
              <w:jc w:val="center"/>
              <w:rPr>
                <w:i/>
                <w:iCs/>
                <w:sz w:val="24"/>
                <w:szCs w:val="20"/>
              </w:rPr>
            </w:pPr>
            <w:r w:rsidRPr="00023E14">
              <w:rPr>
                <w:i/>
                <w:iCs/>
                <w:sz w:val="22"/>
                <w:szCs w:val="18"/>
              </w:rPr>
              <w:t xml:space="preserve">5-way </w:t>
            </w:r>
            <w:proofErr w:type="spellStart"/>
            <w:r w:rsidRPr="00023E14">
              <w:rPr>
                <w:i/>
                <w:iCs/>
                <w:sz w:val="22"/>
                <w:szCs w:val="18"/>
              </w:rPr>
              <w:t>Wago</w:t>
            </w:r>
            <w:proofErr w:type="spellEnd"/>
            <w:r w:rsidRPr="00023E14">
              <w:rPr>
                <w:i/>
                <w:iCs/>
                <w:sz w:val="22"/>
                <w:szCs w:val="18"/>
              </w:rPr>
              <w:t xml:space="preserve"> Connector</w:t>
            </w:r>
          </w:p>
        </w:tc>
        <w:tc>
          <w:tcPr>
            <w:tcW w:w="4796" w:type="dxa"/>
          </w:tcPr>
          <w:p w14:paraId="4359EC4F" w14:textId="7018C445" w:rsidR="0022280D" w:rsidRPr="00872DE6" w:rsidRDefault="00872DE6" w:rsidP="00872DE6">
            <w:pPr>
              <w:pStyle w:val="NoSpacing"/>
              <w:jc w:val="center"/>
              <w:rPr>
                <w:i/>
                <w:iCs/>
              </w:rPr>
            </w:pPr>
            <w:r w:rsidRPr="00023E14">
              <w:rPr>
                <w:i/>
                <w:iCs/>
                <w:sz w:val="22"/>
                <w:szCs w:val="18"/>
              </w:rPr>
              <w:t>Automotive Fuse Holder</w:t>
            </w:r>
          </w:p>
        </w:tc>
      </w:tr>
    </w:tbl>
    <w:p w14:paraId="4CDC5136" w14:textId="012E8EF2" w:rsidR="006B5EB9" w:rsidRDefault="006B5EB9" w:rsidP="0022280D">
      <w:pPr>
        <w:pStyle w:val="NoSpacing"/>
        <w:ind w:left="1440"/>
      </w:pPr>
    </w:p>
    <w:p w14:paraId="7BC96FA1" w14:textId="210D58F5" w:rsidR="00D67590" w:rsidRPr="00872DE6" w:rsidRDefault="00DC732B" w:rsidP="00872DE6">
      <w:pPr>
        <w:pStyle w:val="NoSpacing"/>
        <w:ind w:left="1440"/>
      </w:pPr>
      <w:r>
        <w:t>The flex cable is inserted through the opposite cable gland.</w:t>
      </w:r>
      <w:r w:rsidR="00D34003">
        <w:t xml:space="preserve">  T</w:t>
      </w:r>
      <w:r w:rsidR="00872DE6">
        <w:t xml:space="preserve">he </w:t>
      </w:r>
      <w:r w:rsidR="00872DE6">
        <w:rPr>
          <w:b/>
          <w:bCs/>
        </w:rPr>
        <w:t>Blue</w:t>
      </w:r>
      <w:r w:rsidR="00D67590">
        <w:rPr>
          <w:b/>
          <w:bCs/>
        </w:rPr>
        <w:t xml:space="preserve"> </w:t>
      </w:r>
      <w:r w:rsidR="00D67590">
        <w:t>(</w:t>
      </w:r>
      <w:r w:rsidR="00D67590">
        <w:rPr>
          <w:b/>
          <w:bCs/>
        </w:rPr>
        <w:t>Neutral</w:t>
      </w:r>
      <w:r w:rsidR="00D67590">
        <w:t>)</w:t>
      </w:r>
      <w:r w:rsidR="00872DE6">
        <w:t xml:space="preserve">wire of the flex cable </w:t>
      </w:r>
      <w:r w:rsidR="00D34003">
        <w:t xml:space="preserve">is connected </w:t>
      </w:r>
      <w:r w:rsidR="00872DE6">
        <w:t xml:space="preserve">to the </w:t>
      </w:r>
      <w:r w:rsidR="00872DE6">
        <w:rPr>
          <w:b/>
          <w:bCs/>
        </w:rPr>
        <w:t xml:space="preserve">Black </w:t>
      </w:r>
      <w:r w:rsidR="00872DE6">
        <w:t xml:space="preserve">wires, and the </w:t>
      </w:r>
      <w:r w:rsidR="00872DE6">
        <w:rPr>
          <w:b/>
          <w:bCs/>
        </w:rPr>
        <w:t>Brown</w:t>
      </w:r>
      <w:r w:rsidR="00D67590">
        <w:rPr>
          <w:b/>
          <w:bCs/>
        </w:rPr>
        <w:t xml:space="preserve"> </w:t>
      </w:r>
      <w:r w:rsidR="00D67590">
        <w:t>(</w:t>
      </w:r>
      <w:r w:rsidR="00D67590">
        <w:rPr>
          <w:b/>
          <w:bCs/>
        </w:rPr>
        <w:t>Live</w:t>
      </w:r>
      <w:r w:rsidR="00D67590">
        <w:t>)</w:t>
      </w:r>
      <w:r w:rsidR="00872DE6">
        <w:rPr>
          <w:b/>
          <w:bCs/>
        </w:rPr>
        <w:t xml:space="preserve"> </w:t>
      </w:r>
      <w:r w:rsidR="00872DE6">
        <w:t xml:space="preserve">wire to the </w:t>
      </w:r>
      <w:proofErr w:type="gramStart"/>
      <w:r w:rsidR="00872DE6">
        <w:rPr>
          <w:b/>
          <w:bCs/>
        </w:rPr>
        <w:t>Yellow</w:t>
      </w:r>
      <w:proofErr w:type="gramEnd"/>
      <w:r w:rsidR="00872DE6">
        <w:t xml:space="preserve"> wires.  </w:t>
      </w:r>
      <w:r w:rsidR="00D34003">
        <w:t>A</w:t>
      </w:r>
      <w:r w:rsidR="00D67590">
        <w:t xml:space="preserve"> piece of the </w:t>
      </w:r>
      <w:r w:rsidR="00D67590">
        <w:rPr>
          <w:b/>
          <w:bCs/>
        </w:rPr>
        <w:t xml:space="preserve">Blue </w:t>
      </w:r>
      <w:r w:rsidR="00D67590">
        <w:t xml:space="preserve">and </w:t>
      </w:r>
      <w:r w:rsidR="00D67590">
        <w:rPr>
          <w:b/>
          <w:bCs/>
        </w:rPr>
        <w:t xml:space="preserve">Brown </w:t>
      </w:r>
      <w:r w:rsidR="00D67590">
        <w:t xml:space="preserve">wires </w:t>
      </w:r>
      <w:proofErr w:type="gramStart"/>
      <w:r w:rsidR="00D34003">
        <w:t>are</w:t>
      </w:r>
      <w:proofErr w:type="gramEnd"/>
      <w:r w:rsidR="00D34003">
        <w:t xml:space="preserve"> used </w:t>
      </w:r>
      <w:r w:rsidR="00D67590">
        <w:t xml:space="preserve">to join the </w:t>
      </w:r>
      <w:proofErr w:type="spellStart"/>
      <w:r w:rsidR="00D67590">
        <w:t>Wago</w:t>
      </w:r>
      <w:proofErr w:type="spellEnd"/>
      <w:r w:rsidR="00D67590">
        <w:t xml:space="preserve"> connectors together.  </w:t>
      </w:r>
      <w:r w:rsidR="00872DE6">
        <w:t xml:space="preserve">The following illustrates </w:t>
      </w:r>
      <w:r w:rsidR="00D67590">
        <w:t>how these wires should be connected.</w:t>
      </w:r>
      <w:r w:rsidR="00D67590">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089"/>
      </w:tblGrid>
      <w:tr w:rsidR="00D67590" w14:paraId="76D88F25" w14:textId="77777777" w:rsidTr="00DC732B">
        <w:tc>
          <w:tcPr>
            <w:tcW w:w="4796" w:type="dxa"/>
          </w:tcPr>
          <w:p w14:paraId="348B9BFC" w14:textId="367FB70F" w:rsidR="00D67590" w:rsidRDefault="00D67590" w:rsidP="00872DE6">
            <w:pPr>
              <w:pStyle w:val="NoSpacing"/>
            </w:pPr>
            <w:r>
              <w:rPr>
                <w:noProof/>
              </w:rPr>
              <w:drawing>
                <wp:inline distT="0" distB="0" distL="0" distR="0" wp14:anchorId="5C9E7D82" wp14:editId="39CF1EBA">
                  <wp:extent cx="2143227" cy="180643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1924" cy="1830623"/>
                          </a:xfrm>
                          <a:prstGeom prst="rect">
                            <a:avLst/>
                          </a:prstGeom>
                        </pic:spPr>
                      </pic:pic>
                    </a:graphicData>
                  </a:graphic>
                </wp:inline>
              </w:drawing>
            </w:r>
          </w:p>
        </w:tc>
        <w:tc>
          <w:tcPr>
            <w:tcW w:w="4796" w:type="dxa"/>
          </w:tcPr>
          <w:p w14:paraId="6AEBE5B7" w14:textId="77EEB58E" w:rsidR="00D67590" w:rsidRDefault="00D67590" w:rsidP="00DC732B">
            <w:pPr>
              <w:pStyle w:val="NoSpacing"/>
              <w:jc w:val="center"/>
            </w:pPr>
            <w:r>
              <w:rPr>
                <w:noProof/>
              </w:rPr>
              <w:drawing>
                <wp:inline distT="0" distB="0" distL="0" distR="0" wp14:anchorId="1BB80066" wp14:editId="45D04F94">
                  <wp:extent cx="2160791" cy="180863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5036" cy="1837301"/>
                          </a:xfrm>
                          <a:prstGeom prst="rect">
                            <a:avLst/>
                          </a:prstGeom>
                        </pic:spPr>
                      </pic:pic>
                    </a:graphicData>
                  </a:graphic>
                </wp:inline>
              </w:drawing>
            </w:r>
          </w:p>
        </w:tc>
      </w:tr>
      <w:tr w:rsidR="00DC732B" w14:paraId="1E3AD034" w14:textId="77777777" w:rsidTr="00DC732B">
        <w:tc>
          <w:tcPr>
            <w:tcW w:w="4796" w:type="dxa"/>
          </w:tcPr>
          <w:p w14:paraId="5CA89C1D" w14:textId="7553E974" w:rsidR="00DC732B" w:rsidRPr="00DC732B" w:rsidRDefault="00DC732B" w:rsidP="00872DE6">
            <w:pPr>
              <w:pStyle w:val="NoSpacing"/>
              <w:rPr>
                <w:i/>
                <w:iCs/>
                <w:noProof/>
              </w:rPr>
            </w:pPr>
            <w:r w:rsidRPr="00DC732B">
              <w:rPr>
                <w:i/>
                <w:iCs/>
                <w:noProof/>
                <w:sz w:val="24"/>
                <w:szCs w:val="20"/>
              </w:rPr>
              <w:t>Connecting the Black &amp; Blue wires</w:t>
            </w:r>
          </w:p>
        </w:tc>
        <w:tc>
          <w:tcPr>
            <w:tcW w:w="4796" w:type="dxa"/>
          </w:tcPr>
          <w:p w14:paraId="4B79E45E" w14:textId="1ADF5A50" w:rsidR="00DC732B" w:rsidRPr="00DC732B" w:rsidRDefault="00DC732B" w:rsidP="00D67590">
            <w:pPr>
              <w:pStyle w:val="NoSpacing"/>
              <w:jc w:val="right"/>
              <w:rPr>
                <w:i/>
                <w:iCs/>
                <w:noProof/>
              </w:rPr>
            </w:pPr>
            <w:r w:rsidRPr="00DC732B">
              <w:rPr>
                <w:i/>
                <w:iCs/>
                <w:noProof/>
                <w:sz w:val="24"/>
                <w:szCs w:val="20"/>
              </w:rPr>
              <w:t>Connecting the Yellow &amp; Brown Wires</w:t>
            </w:r>
          </w:p>
        </w:tc>
      </w:tr>
    </w:tbl>
    <w:p w14:paraId="722E8166" w14:textId="05987952" w:rsidR="00872DE6" w:rsidRDefault="00872DE6" w:rsidP="00872DE6">
      <w:pPr>
        <w:pStyle w:val="NoSpacing"/>
        <w:ind w:left="1440"/>
      </w:pPr>
    </w:p>
    <w:p w14:paraId="5D984B21" w14:textId="0947082D" w:rsidR="000B79A5" w:rsidRDefault="00DC732B" w:rsidP="00872DE6">
      <w:pPr>
        <w:pStyle w:val="NoSpacing"/>
        <w:ind w:left="1440"/>
      </w:pPr>
      <w:r>
        <w:t xml:space="preserve">The </w:t>
      </w:r>
      <w:r>
        <w:rPr>
          <w:b/>
          <w:bCs/>
        </w:rPr>
        <w:t>Brown</w:t>
      </w:r>
      <w:r>
        <w:t xml:space="preserve"> wire leaving the connectors is connected to an inline automotive fuse using </w:t>
      </w:r>
      <w:r>
        <w:rPr>
          <w:b/>
          <w:bCs/>
        </w:rPr>
        <w:t>Blue</w:t>
      </w:r>
      <w:r>
        <w:t xml:space="preserve"> </w:t>
      </w:r>
      <w:r w:rsidR="000B79A5">
        <w:t>female spade</w:t>
      </w:r>
      <w:r>
        <w:t xml:space="preserve"> connectors.  The other end of the fuse holder is connected to the flex cable.</w:t>
      </w:r>
      <w:r w:rsidR="00F716D8">
        <w:br/>
      </w:r>
      <w:r w:rsidR="00F716D8">
        <w:br/>
        <w:t xml:space="preserve">A </w:t>
      </w:r>
      <w:proofErr w:type="gramStart"/>
      <w:r w:rsidR="00F716D8">
        <w:t>15</w:t>
      </w:r>
      <w:r w:rsidR="00DD2116">
        <w:t xml:space="preserve"> amp</w:t>
      </w:r>
      <w:proofErr w:type="gramEnd"/>
      <w:r w:rsidR="00DD2116">
        <w:t xml:space="preserve"> fuse should be used.  If this fuse blows while the motors start turning the dome, then try replacing it with a </w:t>
      </w:r>
      <w:proofErr w:type="gramStart"/>
      <w:r w:rsidR="00DD2116">
        <w:t>20 amp</w:t>
      </w:r>
      <w:proofErr w:type="gramEnd"/>
      <w:r w:rsidR="00DD2116">
        <w:t xml:space="preserve"> fuse, and so on up to 30 amps.</w:t>
      </w:r>
      <w:r w:rsidR="00D34003">
        <w:br/>
      </w:r>
      <w:r w:rsidR="00D34003">
        <w:br/>
        <w:t xml:space="preserve">Finally, the </w:t>
      </w:r>
      <w:r w:rsidR="00D34003">
        <w:rPr>
          <w:b/>
          <w:bCs/>
        </w:rPr>
        <w:t>Green</w:t>
      </w:r>
      <w:r w:rsidR="00D34003">
        <w:t xml:space="preserve"> (</w:t>
      </w:r>
      <w:r w:rsidR="00D34003">
        <w:rPr>
          <w:b/>
          <w:bCs/>
        </w:rPr>
        <w:t>PS_ON</w:t>
      </w:r>
      <w:r w:rsidR="00D34003">
        <w:t>) wire is connected to the</w:t>
      </w:r>
      <w:r w:rsidR="00D34003">
        <w:rPr>
          <w:b/>
          <w:bCs/>
        </w:rPr>
        <w:t xml:space="preserve"> </w:t>
      </w:r>
      <w:r w:rsidR="00D34003">
        <w:t xml:space="preserve">flex cable’s </w:t>
      </w:r>
      <w:r w:rsidR="00D34003">
        <w:rPr>
          <w:b/>
          <w:bCs/>
        </w:rPr>
        <w:t xml:space="preserve">Yellow/Green </w:t>
      </w:r>
      <w:r w:rsidR="00D34003">
        <w:t>(</w:t>
      </w:r>
      <w:r w:rsidR="00D34003">
        <w:rPr>
          <w:b/>
          <w:bCs/>
        </w:rPr>
        <w:t>Earth</w:t>
      </w:r>
      <w:r w:rsidR="00D34003">
        <w:t>) wire.  This can simply be connect</w:t>
      </w:r>
      <w:r w:rsidR="000B79A5">
        <w:t>ed</w:t>
      </w:r>
      <w:r w:rsidR="00D34003">
        <w:t xml:space="preserve"> to a 2-way </w:t>
      </w:r>
      <w:proofErr w:type="spellStart"/>
      <w:r w:rsidR="00D34003">
        <w:t>Wago</w:t>
      </w:r>
      <w:proofErr w:type="spellEnd"/>
      <w:r w:rsidR="00D34003">
        <w:t xml:space="preserve"> connector or one piece of a terminal connector strip</w:t>
      </w:r>
      <w:r w:rsidR="000B79A5">
        <w:t>.</w:t>
      </w:r>
      <w:r w:rsidR="000B79A5">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2731"/>
        <w:gridCol w:w="2732"/>
      </w:tblGrid>
      <w:tr w:rsidR="000B79A5" w14:paraId="5ECEEF30" w14:textId="77777777" w:rsidTr="000B79A5">
        <w:tc>
          <w:tcPr>
            <w:tcW w:w="3197" w:type="dxa"/>
          </w:tcPr>
          <w:p w14:paraId="6A9F2B16" w14:textId="7231BAC9" w:rsidR="000B79A5" w:rsidRDefault="000B79A5" w:rsidP="000B79A5">
            <w:pPr>
              <w:pStyle w:val="NoSpacing"/>
              <w:jc w:val="center"/>
            </w:pPr>
            <w:r>
              <w:rPr>
                <w:noProof/>
              </w:rPr>
              <w:drawing>
                <wp:inline distT="0" distB="0" distL="0" distR="0" wp14:anchorId="78D7A6A7" wp14:editId="3438DE68">
                  <wp:extent cx="1009758" cy="83587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63391" cy="880276"/>
                          </a:xfrm>
                          <a:prstGeom prst="rect">
                            <a:avLst/>
                          </a:prstGeom>
                        </pic:spPr>
                      </pic:pic>
                    </a:graphicData>
                  </a:graphic>
                </wp:inline>
              </w:drawing>
            </w:r>
          </w:p>
        </w:tc>
        <w:tc>
          <w:tcPr>
            <w:tcW w:w="3197" w:type="dxa"/>
          </w:tcPr>
          <w:p w14:paraId="7744E5B9" w14:textId="3F83B691" w:rsidR="000B79A5" w:rsidRDefault="000B79A5" w:rsidP="000B79A5">
            <w:pPr>
              <w:pStyle w:val="NoSpacing"/>
              <w:jc w:val="center"/>
            </w:pPr>
            <w:r>
              <w:rPr>
                <w:noProof/>
              </w:rPr>
              <w:drawing>
                <wp:inline distT="0" distB="0" distL="0" distR="0" wp14:anchorId="3AFFA960" wp14:editId="16E6A24E">
                  <wp:extent cx="1061192" cy="847207"/>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84793" cy="866049"/>
                          </a:xfrm>
                          <a:prstGeom prst="rect">
                            <a:avLst/>
                          </a:prstGeom>
                        </pic:spPr>
                      </pic:pic>
                    </a:graphicData>
                  </a:graphic>
                </wp:inline>
              </w:drawing>
            </w:r>
          </w:p>
        </w:tc>
        <w:tc>
          <w:tcPr>
            <w:tcW w:w="3198" w:type="dxa"/>
          </w:tcPr>
          <w:p w14:paraId="292DD847" w14:textId="7097F46C" w:rsidR="000B79A5" w:rsidRDefault="000B79A5" w:rsidP="000B79A5">
            <w:pPr>
              <w:pStyle w:val="NoSpacing"/>
              <w:jc w:val="center"/>
            </w:pPr>
            <w:r>
              <w:rPr>
                <w:noProof/>
              </w:rPr>
              <w:drawing>
                <wp:inline distT="0" distB="0" distL="0" distR="0" wp14:anchorId="1088BF5C" wp14:editId="6A59A3E8">
                  <wp:extent cx="1066108" cy="70801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87322" cy="722098"/>
                          </a:xfrm>
                          <a:prstGeom prst="rect">
                            <a:avLst/>
                          </a:prstGeom>
                        </pic:spPr>
                      </pic:pic>
                    </a:graphicData>
                  </a:graphic>
                </wp:inline>
              </w:drawing>
            </w:r>
          </w:p>
        </w:tc>
      </w:tr>
      <w:tr w:rsidR="000B79A5" w14:paraId="4756AC5F" w14:textId="77777777" w:rsidTr="000B79A5">
        <w:tc>
          <w:tcPr>
            <w:tcW w:w="3197" w:type="dxa"/>
          </w:tcPr>
          <w:p w14:paraId="43BAE4A5" w14:textId="354B7210" w:rsidR="000B79A5" w:rsidRPr="000B79A5" w:rsidRDefault="000B79A5" w:rsidP="00023E14">
            <w:pPr>
              <w:pStyle w:val="NoSpacing"/>
              <w:jc w:val="center"/>
              <w:rPr>
                <w:i/>
                <w:iCs/>
                <w:sz w:val="24"/>
                <w:szCs w:val="24"/>
              </w:rPr>
            </w:pPr>
            <w:r w:rsidRPr="00023E14">
              <w:rPr>
                <w:i/>
                <w:iCs/>
                <w:sz w:val="22"/>
              </w:rPr>
              <w:t>Terminal connector strip</w:t>
            </w:r>
          </w:p>
        </w:tc>
        <w:tc>
          <w:tcPr>
            <w:tcW w:w="3197" w:type="dxa"/>
          </w:tcPr>
          <w:p w14:paraId="73E27078" w14:textId="34A9C0C9" w:rsidR="000B79A5" w:rsidRPr="000B79A5" w:rsidRDefault="000B79A5" w:rsidP="00023E14">
            <w:pPr>
              <w:pStyle w:val="NoSpacing"/>
              <w:jc w:val="center"/>
              <w:rPr>
                <w:i/>
                <w:iCs/>
              </w:rPr>
            </w:pPr>
            <w:r w:rsidRPr="00023E14">
              <w:rPr>
                <w:i/>
                <w:iCs/>
                <w:sz w:val="22"/>
                <w:szCs w:val="18"/>
              </w:rPr>
              <w:t>Female spade connector</w:t>
            </w:r>
          </w:p>
        </w:tc>
        <w:tc>
          <w:tcPr>
            <w:tcW w:w="3198" w:type="dxa"/>
          </w:tcPr>
          <w:p w14:paraId="5101A653" w14:textId="2F113167" w:rsidR="000B79A5" w:rsidRPr="000B79A5" w:rsidRDefault="000B79A5" w:rsidP="000B79A5">
            <w:pPr>
              <w:pStyle w:val="NoSpacing"/>
              <w:jc w:val="center"/>
              <w:rPr>
                <w:i/>
                <w:iCs/>
              </w:rPr>
            </w:pPr>
            <w:r w:rsidRPr="00023E14">
              <w:rPr>
                <w:i/>
                <w:iCs/>
                <w:sz w:val="22"/>
                <w:szCs w:val="18"/>
              </w:rPr>
              <w:t>Automotive blade fuse</w:t>
            </w:r>
          </w:p>
        </w:tc>
      </w:tr>
    </w:tbl>
    <w:p w14:paraId="6C4546CA" w14:textId="63AD2D13" w:rsidR="00D34003" w:rsidRDefault="00D34003" w:rsidP="00023E14">
      <w:pPr>
        <w:pStyle w:val="NoSpacing"/>
        <w:ind w:left="1440"/>
      </w:pPr>
    </w:p>
    <w:p w14:paraId="30A50725" w14:textId="77777777" w:rsidR="000B79A5" w:rsidRDefault="00D34003" w:rsidP="00872DE6">
      <w:pPr>
        <w:pStyle w:val="NoSpacing"/>
        <w:ind w:left="1440"/>
      </w:pPr>
      <w:r>
        <w:t>Here is a picture of the Connection Box before the PSU cables a</w:t>
      </w:r>
      <w:r w:rsidR="000B79A5">
        <w:t>re connected:</w:t>
      </w:r>
    </w:p>
    <w:p w14:paraId="0DDB370F" w14:textId="1412B4E8" w:rsidR="00D34003" w:rsidRDefault="000B79A5" w:rsidP="000B79A5">
      <w:pPr>
        <w:pStyle w:val="NoSpacing"/>
        <w:ind w:left="1440"/>
        <w:jc w:val="center"/>
      </w:pPr>
      <w:r>
        <w:lastRenderedPageBreak/>
        <w:br/>
      </w:r>
      <w:r>
        <w:rPr>
          <w:noProof/>
        </w:rPr>
        <w:drawing>
          <wp:inline distT="0" distB="0" distL="0" distR="0" wp14:anchorId="621D26D4" wp14:editId="586771DA">
            <wp:extent cx="3043423" cy="1801311"/>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5773" cy="1808621"/>
                    </a:xfrm>
                    <a:prstGeom prst="rect">
                      <a:avLst/>
                    </a:prstGeom>
                  </pic:spPr>
                </pic:pic>
              </a:graphicData>
            </a:graphic>
          </wp:inline>
        </w:drawing>
      </w:r>
    </w:p>
    <w:p w14:paraId="2CB2E80C" w14:textId="667CDDF0" w:rsidR="00023E14" w:rsidRDefault="00023E14" w:rsidP="000B79A5">
      <w:pPr>
        <w:pStyle w:val="NoSpacing"/>
        <w:ind w:left="1440"/>
        <w:jc w:val="center"/>
      </w:pPr>
    </w:p>
    <w:p w14:paraId="5F5B2843" w14:textId="64F7CB2B" w:rsidR="00023E14" w:rsidRDefault="00023E14" w:rsidP="00023E14">
      <w:pPr>
        <w:pStyle w:val="NoSpacing"/>
        <w:ind w:left="1440"/>
      </w:pPr>
      <w:r>
        <w:t>The junction box maybe connected to a wall, or similar.  When done, the cable glands should be tightened up and the box’s cover fitted on.</w:t>
      </w:r>
    </w:p>
    <w:p w14:paraId="113A2823" w14:textId="672CD6F7" w:rsidR="00023E14" w:rsidRDefault="00023E14">
      <w:pPr>
        <w:spacing w:after="200"/>
        <w:rPr>
          <w:rFonts w:eastAsiaTheme="minorHAnsi"/>
          <w:b w:val="0"/>
          <w:color w:val="auto"/>
          <w:lang w:val="en-GB"/>
        </w:rPr>
      </w:pPr>
    </w:p>
    <w:p w14:paraId="44BEC0D0" w14:textId="3BC75AFE" w:rsidR="00023E14" w:rsidRDefault="00023E14" w:rsidP="00023E14">
      <w:pPr>
        <w:pStyle w:val="Heading2"/>
      </w:pPr>
      <w:bookmarkStart w:id="9" w:name="_Toc59909971"/>
      <w:r>
        <w:t>DomeBuddy Controller Box</w:t>
      </w:r>
      <w:bookmarkEnd w:id="9"/>
    </w:p>
    <w:p w14:paraId="28D13B69" w14:textId="122354A0" w:rsidR="005A1EC4" w:rsidRDefault="005A1EC4" w:rsidP="005A1EC4">
      <w:pPr>
        <w:pStyle w:val="NoSpacing"/>
        <w:ind w:left="1440"/>
        <w:jc w:val="center"/>
      </w:pPr>
      <w:r>
        <w:rPr>
          <w:noProof/>
        </w:rPr>
        <w:drawing>
          <wp:inline distT="0" distB="0" distL="0" distR="0" wp14:anchorId="3C1EAE01" wp14:editId="000634DC">
            <wp:extent cx="3977524" cy="2284943"/>
            <wp:effectExtent l="0" t="0" r="444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4788" cy="2289116"/>
                    </a:xfrm>
                    <a:prstGeom prst="rect">
                      <a:avLst/>
                    </a:prstGeom>
                  </pic:spPr>
                </pic:pic>
              </a:graphicData>
            </a:graphic>
          </wp:inline>
        </w:drawing>
      </w:r>
    </w:p>
    <w:p w14:paraId="707236EB" w14:textId="77777777" w:rsidR="005A1EC4" w:rsidRDefault="005A1EC4" w:rsidP="005A1EC4">
      <w:pPr>
        <w:pStyle w:val="NoSpacing"/>
        <w:ind w:left="1440"/>
      </w:pPr>
    </w:p>
    <w:p w14:paraId="3DF389E1" w14:textId="304A2DF1" w:rsidR="006C75B9" w:rsidRDefault="00E75B35" w:rsidP="00706DAE">
      <w:pPr>
        <w:pStyle w:val="NoSpacing"/>
        <w:ind w:left="1440"/>
      </w:pPr>
      <w:r>
        <w:t xml:space="preserve">The </w:t>
      </w:r>
      <w:r w:rsidRPr="00706DAE">
        <w:rPr>
          <w:b/>
          <w:bCs/>
        </w:rPr>
        <w:t>DomeBuddy Controller</w:t>
      </w:r>
      <w:r>
        <w:t xml:space="preserve"> </w:t>
      </w:r>
      <w:r w:rsidR="006C75B9">
        <w:t xml:space="preserve">box </w:t>
      </w:r>
      <w:r>
        <w:t>needs to be sited so that its buttons, switch and USB port are easily accessible, ideally inside the dome room</w:t>
      </w:r>
      <w:r w:rsidR="00706DAE">
        <w:t>.</w:t>
      </w:r>
    </w:p>
    <w:p w14:paraId="0A59EFAD" w14:textId="77777777" w:rsidR="006C75B9" w:rsidRDefault="006C75B9" w:rsidP="00706DAE">
      <w:pPr>
        <w:pStyle w:val="NoSpacing"/>
        <w:ind w:left="1440"/>
      </w:pPr>
    </w:p>
    <w:p w14:paraId="509D5C62" w14:textId="2429AFA5" w:rsidR="00706DAE" w:rsidRDefault="006C75B9" w:rsidP="00706DAE">
      <w:pPr>
        <w:pStyle w:val="NoSpacing"/>
        <w:ind w:left="1440"/>
      </w:pPr>
      <w:r w:rsidRPr="006C75B9">
        <w:t>The inside of the box has a lot of wires, cables, connectors, etc.  Please take careful note of what is connected to what - better still take several pictures - in case something becomes disconnected.</w:t>
      </w:r>
      <w:r w:rsidR="00706DAE">
        <w:br/>
      </w:r>
    </w:p>
    <w:p w14:paraId="5E801274" w14:textId="0CEB3408" w:rsidR="00706DAE" w:rsidRDefault="00E75B35" w:rsidP="00706DAE">
      <w:pPr>
        <w:pStyle w:val="NoSpacing"/>
        <w:ind w:left="1440"/>
      </w:pPr>
      <w:r>
        <w:t xml:space="preserve">The flange base should be screwed to a wall, or similar.  The flex cable from the power supply unit </w:t>
      </w:r>
      <w:r w:rsidR="008D3243">
        <w:t xml:space="preserve">is inserted </w:t>
      </w:r>
      <w:r>
        <w:t>through the POWER IN gland of the controller box and connected inside</w:t>
      </w:r>
      <w:r w:rsidR="008D3243">
        <w:t xml:space="preserve"> after it has been cut to length</w:t>
      </w:r>
      <w:r>
        <w:t>.</w:t>
      </w:r>
      <w:r w:rsidR="008D3243">
        <w:t xml:space="preserve">  The cable needs to be stripped to leave 50mm length wire.  All the wires need to be stripped to leave 5mm bared ends.</w:t>
      </w:r>
      <w:r w:rsidR="00706DAE">
        <w:br/>
      </w:r>
      <w:r w:rsidR="00706DAE">
        <w:br/>
      </w:r>
      <w:r>
        <w:lastRenderedPageBreak/>
        <w:t xml:space="preserve">The </w:t>
      </w:r>
      <w:r w:rsidRPr="00E75B35">
        <w:rPr>
          <w:b/>
          <w:bCs/>
        </w:rPr>
        <w:t>Brown</w:t>
      </w:r>
      <w:r>
        <w:t xml:space="preserve"> and </w:t>
      </w:r>
      <w:r w:rsidRPr="00E75B35">
        <w:rPr>
          <w:b/>
          <w:bCs/>
        </w:rPr>
        <w:t>Blue</w:t>
      </w:r>
      <w:r>
        <w:t xml:space="preserve"> wires</w:t>
      </w:r>
      <w:r w:rsidR="008F2739">
        <w:t xml:space="preserve"> of the flex cable</w:t>
      </w:r>
      <w:r>
        <w:t xml:space="preserve"> </w:t>
      </w:r>
      <w:r w:rsidR="008D3243">
        <w:t>are</w:t>
      </w:r>
      <w:r>
        <w:t xml:space="preserve"> inserted into an empty slot of the </w:t>
      </w:r>
      <w:proofErr w:type="spellStart"/>
      <w:r>
        <w:t>Wago</w:t>
      </w:r>
      <w:proofErr w:type="spellEnd"/>
      <w:r>
        <w:t xml:space="preserve"> connectors with the same colour wire coming out of them.  (The </w:t>
      </w:r>
      <w:r>
        <w:rPr>
          <w:b/>
          <w:bCs/>
        </w:rPr>
        <w:t>Brown</w:t>
      </w:r>
      <w:r>
        <w:t xml:space="preserve"> wire is connected to the 3-way connector and the </w:t>
      </w:r>
      <w:r>
        <w:rPr>
          <w:b/>
          <w:bCs/>
        </w:rPr>
        <w:t>Blue</w:t>
      </w:r>
      <w:r>
        <w:t xml:space="preserve"> to the 5-way one.)  This is done by lifting the orange lever of the connector, inserting the wire then pressing</w:t>
      </w:r>
      <w:r w:rsidR="008D3243">
        <w:t xml:space="preserve"> and snapping</w:t>
      </w:r>
      <w:r>
        <w:t xml:space="preserve"> the lever down again.</w:t>
      </w:r>
      <w:r w:rsidR="008D3243">
        <w:br/>
      </w:r>
    </w:p>
    <w:p w14:paraId="5F0CAD40" w14:textId="77777777" w:rsidR="00706DAE" w:rsidRDefault="008D3243" w:rsidP="00706DAE">
      <w:pPr>
        <w:pStyle w:val="NoSpacing"/>
        <w:ind w:left="1440"/>
      </w:pPr>
      <w:r>
        <w:t xml:space="preserve">The </w:t>
      </w:r>
      <w:r>
        <w:rPr>
          <w:b/>
          <w:bCs/>
        </w:rPr>
        <w:t xml:space="preserve">Yellow/Green </w:t>
      </w:r>
      <w:r>
        <w:t>wire is connected to the single terminal connector.  This wire is connected to the on/off switch.</w:t>
      </w:r>
      <w:r w:rsidR="00706DAE">
        <w:br/>
      </w:r>
    </w:p>
    <w:p w14:paraId="16AF21A7" w14:textId="77777777" w:rsidR="004A3977" w:rsidRDefault="008D3243" w:rsidP="006C75B9">
      <w:pPr>
        <w:pStyle w:val="NoSpacing"/>
        <w:ind w:left="1440"/>
      </w:pPr>
      <w:r>
        <w:t xml:space="preserve">Two core </w:t>
      </w:r>
      <w:r w:rsidR="00706DAE">
        <w:t xml:space="preserve">mains </w:t>
      </w:r>
      <w:r>
        <w:t>cable (1.25mm</w:t>
      </w:r>
      <w:r w:rsidRPr="00C26E35">
        <w:rPr>
          <w:vertAlign w:val="superscript"/>
        </w:rPr>
        <w:t>2</w:t>
      </w:r>
      <w:r>
        <w:t>)</w:t>
      </w:r>
      <w:r w:rsidR="00C26E35">
        <w:t xml:space="preserve"> is run between the </w:t>
      </w:r>
      <w:r w:rsidR="00C26E35" w:rsidRPr="00706DAE">
        <w:rPr>
          <w:b/>
          <w:bCs/>
        </w:rPr>
        <w:t>Controller</w:t>
      </w:r>
      <w:r w:rsidR="00C26E35">
        <w:t xml:space="preserve"> box and </w:t>
      </w:r>
      <w:r w:rsidR="00706DAE">
        <w:t xml:space="preserve">each of the wiper motors.  The bared ends of the </w:t>
      </w:r>
      <w:r w:rsidR="00706DAE">
        <w:rPr>
          <w:b/>
          <w:bCs/>
        </w:rPr>
        <w:t>Blue</w:t>
      </w:r>
      <w:r w:rsidR="00706DAE">
        <w:t xml:space="preserve"> and </w:t>
      </w:r>
      <w:r w:rsidR="00706DAE">
        <w:rPr>
          <w:b/>
          <w:bCs/>
        </w:rPr>
        <w:t xml:space="preserve">Brown </w:t>
      </w:r>
      <w:r w:rsidR="00706DAE">
        <w:t xml:space="preserve">cable wires are connected to the motor drive board inside the </w:t>
      </w:r>
      <w:r w:rsidR="00706DAE" w:rsidRPr="00706DAE">
        <w:rPr>
          <w:b/>
          <w:bCs/>
        </w:rPr>
        <w:t>Controller</w:t>
      </w:r>
      <w:r w:rsidR="00706DAE">
        <w:t xml:space="preserve"> box.  The wires are connected as follows:</w:t>
      </w:r>
    </w:p>
    <w:p w14:paraId="15907EF3" w14:textId="1692CCDF" w:rsidR="003603E9" w:rsidRPr="006C75B9" w:rsidRDefault="00CC6887" w:rsidP="004A3977">
      <w:pPr>
        <w:pStyle w:val="NoSpacing"/>
        <w:ind w:left="1440"/>
        <w:jc w:val="center"/>
      </w:pPr>
      <w:r>
        <w:br/>
      </w:r>
      <w:r>
        <w:rPr>
          <w:noProof/>
        </w:rPr>
        <w:drawing>
          <wp:inline distT="0" distB="0" distL="0" distR="0" wp14:anchorId="1B5567B8" wp14:editId="7136B7DB">
            <wp:extent cx="4821204" cy="203000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9822" cy="2063110"/>
                    </a:xfrm>
                    <a:prstGeom prst="rect">
                      <a:avLst/>
                    </a:prstGeom>
                  </pic:spPr>
                </pic:pic>
              </a:graphicData>
            </a:graphic>
          </wp:inline>
        </w:drawing>
      </w:r>
      <w:r w:rsidR="003603E9">
        <w:br/>
      </w:r>
    </w:p>
    <w:p w14:paraId="55B31D33" w14:textId="77777777" w:rsidR="005A1EC4" w:rsidRDefault="003603E9" w:rsidP="005A1EC4">
      <w:pPr>
        <w:pStyle w:val="NoSpacing"/>
        <w:ind w:left="1440"/>
      </w:pPr>
      <w:r>
        <w:t xml:space="preserve">Here is an example of how the wires are connected to the </w:t>
      </w:r>
      <w:r w:rsidRPr="006C75B9">
        <w:rPr>
          <w:b/>
          <w:bCs/>
        </w:rPr>
        <w:t>DomeBuddy Controller</w:t>
      </w:r>
      <w:r>
        <w:t>:</w:t>
      </w:r>
    </w:p>
    <w:p w14:paraId="3D6D1EE2" w14:textId="131CDF67" w:rsidR="00706DAE" w:rsidRDefault="003603E9" w:rsidP="005A1EC4">
      <w:pPr>
        <w:pStyle w:val="NoSpacing"/>
        <w:ind w:left="1440"/>
        <w:jc w:val="center"/>
      </w:pPr>
      <w:r>
        <w:br/>
      </w:r>
      <w:r>
        <w:rPr>
          <w:noProof/>
        </w:rPr>
        <w:drawing>
          <wp:inline distT="0" distB="0" distL="0" distR="0" wp14:anchorId="00072E95" wp14:editId="25E8734C">
            <wp:extent cx="3197426" cy="244185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9477" cy="2466335"/>
                    </a:xfrm>
                    <a:prstGeom prst="rect">
                      <a:avLst/>
                    </a:prstGeom>
                  </pic:spPr>
                </pic:pic>
              </a:graphicData>
            </a:graphic>
          </wp:inline>
        </w:drawing>
      </w:r>
    </w:p>
    <w:p w14:paraId="6A7EB3B7" w14:textId="19C15B2F" w:rsidR="003603E9" w:rsidRDefault="003603E9" w:rsidP="00706DAE">
      <w:pPr>
        <w:pStyle w:val="NoSpacing"/>
        <w:ind w:left="1440"/>
      </w:pPr>
    </w:p>
    <w:p w14:paraId="6E0835E3" w14:textId="77777777" w:rsidR="004A3977" w:rsidRDefault="003603E9" w:rsidP="004A3977">
      <w:pPr>
        <w:pStyle w:val="NoSpacing"/>
        <w:ind w:left="1440"/>
      </w:pPr>
      <w:r>
        <w:lastRenderedPageBreak/>
        <w:t xml:space="preserve">When everything has been connected correctly, screw the </w:t>
      </w:r>
      <w:r>
        <w:rPr>
          <w:b/>
          <w:bCs/>
        </w:rPr>
        <w:t>Controller</w:t>
      </w:r>
      <w:r>
        <w:t xml:space="preserve"> box’s lid on, take out the slack of the cables</w:t>
      </w:r>
      <w:r w:rsidR="006C75B9">
        <w:t xml:space="preserve"> and then tighten up the cable glands.</w:t>
      </w:r>
    </w:p>
    <w:p w14:paraId="7309B297" w14:textId="77777777" w:rsidR="004A3977" w:rsidRDefault="004A3977" w:rsidP="004A3977">
      <w:pPr>
        <w:pStyle w:val="NoSpacing"/>
        <w:ind w:left="1440"/>
      </w:pPr>
    </w:p>
    <w:p w14:paraId="6D56C495" w14:textId="3301D12D" w:rsidR="005A1EC4" w:rsidRDefault="006C75B9" w:rsidP="004A3977">
      <w:pPr>
        <w:pStyle w:val="NoSpacing"/>
        <w:ind w:left="1440"/>
      </w:pPr>
      <w:r>
        <w:t xml:space="preserve">Finally, insert the rotary encoder plug into the encoder socket of the </w:t>
      </w:r>
      <w:r>
        <w:rPr>
          <w:b/>
          <w:bCs/>
        </w:rPr>
        <w:t>Controller Box</w:t>
      </w:r>
      <w:r>
        <w:t>.</w:t>
      </w:r>
    </w:p>
    <w:p w14:paraId="67C283C3" w14:textId="2C45B691" w:rsidR="00DD2116" w:rsidRDefault="00DD2116" w:rsidP="004A3977">
      <w:pPr>
        <w:pStyle w:val="NoSpacing"/>
        <w:ind w:left="1440"/>
      </w:pPr>
    </w:p>
    <w:p w14:paraId="0979B3A4" w14:textId="60180A1E" w:rsidR="00DD2116" w:rsidRDefault="00DD2116" w:rsidP="00DD2116">
      <w:pPr>
        <w:pStyle w:val="Heading2"/>
      </w:pPr>
      <w:bookmarkStart w:id="10" w:name="_Toc59909972"/>
      <w:r>
        <w:t>Dome Motors</w:t>
      </w:r>
      <w:bookmarkEnd w:id="10"/>
    </w:p>
    <w:p w14:paraId="4058DBE9" w14:textId="265E7270" w:rsidR="006160A9" w:rsidRDefault="00012AA2" w:rsidP="006160A9">
      <w:pPr>
        <w:pStyle w:val="NoSpacing"/>
        <w:ind w:left="1440"/>
      </w:pPr>
      <w:r>
        <w:t>The two drive motors which turn the dome are car windscreen wiper motors with a rubber t</w:t>
      </w:r>
      <w:r w:rsidR="00CC6887">
        <w:t>y</w:t>
      </w:r>
      <w:r>
        <w:t>red wheel on the end of a special fabricated spindle.</w:t>
      </w:r>
    </w:p>
    <w:p w14:paraId="15A8BD5F" w14:textId="77777777" w:rsidR="006160A9" w:rsidRDefault="006160A9" w:rsidP="006160A9">
      <w:pPr>
        <w:pStyle w:val="NoSpacing"/>
        <w:ind w:left="1440"/>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5344"/>
      </w:tblGrid>
      <w:tr w:rsidR="006160A9" w14:paraId="68025D1D" w14:textId="77777777" w:rsidTr="006160A9">
        <w:tc>
          <w:tcPr>
            <w:tcW w:w="2808" w:type="dxa"/>
          </w:tcPr>
          <w:p w14:paraId="48DEEF2A" w14:textId="6A626474" w:rsidR="006160A9" w:rsidRDefault="006160A9" w:rsidP="006160A9">
            <w:pPr>
              <w:pStyle w:val="NoSpacing"/>
              <w:jc w:val="center"/>
            </w:pPr>
            <w:r>
              <w:rPr>
                <w:noProof/>
              </w:rPr>
              <w:drawing>
                <wp:inline distT="0" distB="0" distL="0" distR="0" wp14:anchorId="5BB4A34F" wp14:editId="3BEA007D">
                  <wp:extent cx="1527952" cy="160564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64576" cy="1644130"/>
                          </a:xfrm>
                          <a:prstGeom prst="rect">
                            <a:avLst/>
                          </a:prstGeom>
                        </pic:spPr>
                      </pic:pic>
                    </a:graphicData>
                  </a:graphic>
                </wp:inline>
              </w:drawing>
            </w:r>
          </w:p>
        </w:tc>
        <w:tc>
          <w:tcPr>
            <w:tcW w:w="5344" w:type="dxa"/>
          </w:tcPr>
          <w:p w14:paraId="2B89FED8" w14:textId="5C7CA2A8" w:rsidR="006160A9" w:rsidRDefault="006160A9" w:rsidP="006160A9">
            <w:pPr>
              <w:pStyle w:val="NoSpacing"/>
              <w:jc w:val="center"/>
            </w:pPr>
            <w:r>
              <w:rPr>
                <w:noProof/>
              </w:rPr>
              <w:drawing>
                <wp:inline distT="0" distB="0" distL="0" distR="0" wp14:anchorId="3478E943" wp14:editId="1D998E34">
                  <wp:extent cx="2857934" cy="162034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7639" cy="1659869"/>
                          </a:xfrm>
                          <a:prstGeom prst="rect">
                            <a:avLst/>
                          </a:prstGeom>
                        </pic:spPr>
                      </pic:pic>
                    </a:graphicData>
                  </a:graphic>
                </wp:inline>
              </w:drawing>
            </w:r>
          </w:p>
        </w:tc>
      </w:tr>
    </w:tbl>
    <w:p w14:paraId="35222FD3" w14:textId="25B78565" w:rsidR="00012AA2" w:rsidRDefault="00012AA2" w:rsidP="006160A9">
      <w:pPr>
        <w:pStyle w:val="NoSpacing"/>
      </w:pPr>
    </w:p>
    <w:p w14:paraId="6182252F" w14:textId="6DD6E4F1" w:rsidR="004362CC" w:rsidRDefault="00012AA2" w:rsidP="00012AA2">
      <w:pPr>
        <w:pStyle w:val="NoSpacing"/>
        <w:ind w:left="1440"/>
      </w:pPr>
      <w:r>
        <w:t xml:space="preserve">Wiper motors have high torque and can easily be driven by the motor driver board inside the </w:t>
      </w:r>
      <w:r>
        <w:rPr>
          <w:b/>
          <w:bCs/>
        </w:rPr>
        <w:t>DomeBuddy Controller</w:t>
      </w:r>
      <w:r w:rsidR="00E26E2C">
        <w:t xml:space="preserve"> box</w:t>
      </w:r>
      <w:r>
        <w:t>.</w:t>
      </w:r>
      <w:r w:rsidR="00E26E2C">
        <w:br/>
      </w:r>
      <w:r w:rsidR="00E26E2C">
        <w:br/>
        <w:t xml:space="preserve">The two core wires from the controller </w:t>
      </w:r>
      <w:r w:rsidR="004362CC">
        <w:t xml:space="preserve">need to have </w:t>
      </w:r>
      <w:r w:rsidR="004362CC" w:rsidRPr="004362CC">
        <w:rPr>
          <w:b/>
          <w:bCs/>
        </w:rPr>
        <w:t>Red</w:t>
      </w:r>
      <w:r w:rsidR="004362CC">
        <w:t xml:space="preserve"> 4.8mm female spade connector attached to the 5mm bared ends of the cable’s </w:t>
      </w:r>
      <w:r w:rsidR="004362CC">
        <w:rPr>
          <w:b/>
          <w:bCs/>
        </w:rPr>
        <w:t>Brown</w:t>
      </w:r>
      <w:r w:rsidR="004362CC">
        <w:t xml:space="preserve"> and </w:t>
      </w:r>
      <w:r w:rsidR="004362CC">
        <w:rPr>
          <w:b/>
          <w:bCs/>
        </w:rPr>
        <w:t>Blue</w:t>
      </w:r>
      <w:r w:rsidR="004362CC">
        <w:t xml:space="preserve"> wires.</w:t>
      </w:r>
      <w:r w:rsidR="004362CC">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gridCol w:w="3586"/>
      </w:tblGrid>
      <w:tr w:rsidR="004362CC" w14:paraId="001D1CFC" w14:textId="77777777" w:rsidTr="004362CC">
        <w:tc>
          <w:tcPr>
            <w:tcW w:w="4796" w:type="dxa"/>
          </w:tcPr>
          <w:p w14:paraId="771D7DCC" w14:textId="2E99277A" w:rsidR="004362CC" w:rsidRDefault="004362CC" w:rsidP="004362CC">
            <w:pPr>
              <w:pStyle w:val="NoSpacing"/>
              <w:jc w:val="center"/>
            </w:pPr>
            <w:r>
              <w:rPr>
                <w:noProof/>
              </w:rPr>
              <w:drawing>
                <wp:inline distT="0" distB="0" distL="0" distR="0" wp14:anchorId="448C34BC" wp14:editId="7C84F122">
                  <wp:extent cx="2557129" cy="1555668"/>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9725" cy="1599833"/>
                          </a:xfrm>
                          <a:prstGeom prst="rect">
                            <a:avLst/>
                          </a:prstGeom>
                        </pic:spPr>
                      </pic:pic>
                    </a:graphicData>
                  </a:graphic>
                </wp:inline>
              </w:drawing>
            </w:r>
          </w:p>
        </w:tc>
        <w:tc>
          <w:tcPr>
            <w:tcW w:w="4796" w:type="dxa"/>
          </w:tcPr>
          <w:p w14:paraId="42912DD1" w14:textId="77777777" w:rsidR="004362CC" w:rsidRDefault="004362CC" w:rsidP="00012AA2">
            <w:pPr>
              <w:pStyle w:val="NoSpacing"/>
            </w:pPr>
          </w:p>
          <w:p w14:paraId="451DC3ED" w14:textId="77777777" w:rsidR="004362CC" w:rsidRDefault="004362CC" w:rsidP="00012AA2">
            <w:pPr>
              <w:pStyle w:val="NoSpacing"/>
              <w:rPr>
                <w:noProof/>
              </w:rPr>
            </w:pPr>
          </w:p>
          <w:p w14:paraId="416FFBD6" w14:textId="3FC35EEF" w:rsidR="004362CC" w:rsidRDefault="004362CC" w:rsidP="004362CC">
            <w:pPr>
              <w:pStyle w:val="NoSpacing"/>
              <w:jc w:val="center"/>
            </w:pPr>
            <w:r>
              <w:rPr>
                <w:noProof/>
              </w:rPr>
              <w:drawing>
                <wp:inline distT="0" distB="0" distL="0" distR="0" wp14:anchorId="5FCAEE2F" wp14:editId="7182BE17">
                  <wp:extent cx="976130" cy="76595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0539" cy="785113"/>
                          </a:xfrm>
                          <a:prstGeom prst="rect">
                            <a:avLst/>
                          </a:prstGeom>
                        </pic:spPr>
                      </pic:pic>
                    </a:graphicData>
                  </a:graphic>
                </wp:inline>
              </w:drawing>
            </w:r>
          </w:p>
        </w:tc>
      </w:tr>
      <w:tr w:rsidR="004362CC" w14:paraId="61DC3D75" w14:textId="77777777" w:rsidTr="004362CC">
        <w:tc>
          <w:tcPr>
            <w:tcW w:w="4796" w:type="dxa"/>
          </w:tcPr>
          <w:p w14:paraId="77ED93A9" w14:textId="57769FB9" w:rsidR="004362CC" w:rsidRPr="004362CC" w:rsidRDefault="004362CC" w:rsidP="004362CC">
            <w:pPr>
              <w:pStyle w:val="NoSpacing"/>
              <w:jc w:val="center"/>
              <w:rPr>
                <w:i/>
                <w:iCs/>
              </w:rPr>
            </w:pPr>
            <w:r w:rsidRPr="004362CC">
              <w:rPr>
                <w:i/>
                <w:iCs/>
                <w:sz w:val="22"/>
                <w:szCs w:val="18"/>
              </w:rPr>
              <w:t>Connecting the motor</w:t>
            </w:r>
          </w:p>
        </w:tc>
        <w:tc>
          <w:tcPr>
            <w:tcW w:w="4796" w:type="dxa"/>
          </w:tcPr>
          <w:p w14:paraId="7046A95D" w14:textId="22B10623" w:rsidR="004362CC" w:rsidRPr="004362CC" w:rsidRDefault="004362CC" w:rsidP="004362CC">
            <w:pPr>
              <w:pStyle w:val="NoSpacing"/>
              <w:jc w:val="center"/>
              <w:rPr>
                <w:i/>
                <w:iCs/>
              </w:rPr>
            </w:pPr>
            <w:r w:rsidRPr="004362CC">
              <w:rPr>
                <w:i/>
                <w:iCs/>
                <w:sz w:val="22"/>
                <w:szCs w:val="18"/>
              </w:rPr>
              <w:t>4.8 mm female connector</w:t>
            </w:r>
          </w:p>
        </w:tc>
      </w:tr>
    </w:tbl>
    <w:p w14:paraId="268A5CE7" w14:textId="0C223F77" w:rsidR="00A132FA" w:rsidRDefault="00A132FA" w:rsidP="00012AA2">
      <w:pPr>
        <w:pStyle w:val="NoSpacing"/>
        <w:ind w:left="1440"/>
      </w:pPr>
    </w:p>
    <w:p w14:paraId="18E9621E" w14:textId="007A4020" w:rsidR="00E652F9" w:rsidRPr="00E652F9" w:rsidRDefault="00E652F9" w:rsidP="00012AA2">
      <w:pPr>
        <w:pStyle w:val="NoSpacing"/>
        <w:ind w:left="1440"/>
      </w:pPr>
      <w:r>
        <w:t xml:space="preserve">With the motor’s spindle pointing up, the </w:t>
      </w:r>
      <w:proofErr w:type="gramStart"/>
      <w:r>
        <w:rPr>
          <w:b/>
          <w:bCs/>
        </w:rPr>
        <w:t>Blue</w:t>
      </w:r>
      <w:proofErr w:type="gramEnd"/>
      <w:r>
        <w:rPr>
          <w:b/>
          <w:bCs/>
        </w:rPr>
        <w:t xml:space="preserve"> </w:t>
      </w:r>
      <w:r>
        <w:t xml:space="preserve">wire is connected to the left pin of the motor’s connector and the </w:t>
      </w:r>
      <w:r>
        <w:rPr>
          <w:b/>
          <w:bCs/>
        </w:rPr>
        <w:t>Brown</w:t>
      </w:r>
      <w:r>
        <w:t xml:space="preserve"> wire to the right pin.</w:t>
      </w:r>
    </w:p>
    <w:p w14:paraId="7B74CCFB" w14:textId="77777777" w:rsidR="00E652F9" w:rsidRDefault="00E652F9" w:rsidP="00012AA2">
      <w:pPr>
        <w:pStyle w:val="NoSpacing"/>
        <w:ind w:left="1440"/>
      </w:pPr>
    </w:p>
    <w:p w14:paraId="16E37CAA" w14:textId="1D0264F2" w:rsidR="00E652F9" w:rsidRPr="004143FD" w:rsidRDefault="00A132FA" w:rsidP="004143FD">
      <w:pPr>
        <w:pStyle w:val="Heading2"/>
      </w:pPr>
      <w:bookmarkStart w:id="11" w:name="_Toc59909973"/>
      <w:r>
        <w:lastRenderedPageBreak/>
        <w:t>DomeBuddy Dongle</w:t>
      </w:r>
      <w:bookmarkEnd w:id="11"/>
    </w:p>
    <w:p w14:paraId="5DECFD17" w14:textId="77777777" w:rsidR="004143FD" w:rsidRDefault="004143FD" w:rsidP="00E652F9">
      <w:pPr>
        <w:pStyle w:val="NoSpacing"/>
        <w:ind w:left="1440"/>
      </w:pPr>
    </w:p>
    <w:p w14:paraId="12F16B72" w14:textId="1610815E" w:rsidR="005347EE" w:rsidRDefault="005347EE" w:rsidP="00E652F9">
      <w:pPr>
        <w:pStyle w:val="NoSpacing"/>
        <w:ind w:left="1440"/>
      </w:pPr>
      <w:r>
        <w:rPr>
          <w:noProof/>
        </w:rPr>
        <w:drawing>
          <wp:inline distT="0" distB="0" distL="0" distR="0" wp14:anchorId="54AE0265" wp14:editId="6840D6E4">
            <wp:extent cx="5279452" cy="123512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200" cy="1262904"/>
                    </a:xfrm>
                    <a:prstGeom prst="rect">
                      <a:avLst/>
                    </a:prstGeom>
                    <a:noFill/>
                    <a:ln>
                      <a:noFill/>
                    </a:ln>
                  </pic:spPr>
                </pic:pic>
              </a:graphicData>
            </a:graphic>
          </wp:inline>
        </w:drawing>
      </w:r>
    </w:p>
    <w:p w14:paraId="53255184" w14:textId="6998ABD4" w:rsidR="005347EE" w:rsidRDefault="005347EE" w:rsidP="00E652F9">
      <w:pPr>
        <w:pStyle w:val="NoSpacing"/>
        <w:ind w:left="1440"/>
      </w:pPr>
    </w:p>
    <w:p w14:paraId="579AABAF" w14:textId="557F0EA7" w:rsidR="007373E5" w:rsidRPr="004143FD" w:rsidRDefault="004143FD" w:rsidP="00E652F9">
      <w:pPr>
        <w:pStyle w:val="NoSpacing"/>
        <w:ind w:left="1440"/>
      </w:pPr>
      <w:r>
        <w:t xml:space="preserve">The </w:t>
      </w:r>
      <w:r>
        <w:rPr>
          <w:b/>
          <w:bCs/>
        </w:rPr>
        <w:t>DomeBuddy Dongle’s</w:t>
      </w:r>
      <w:r>
        <w:t xml:space="preserve"> 6P6C RJ11 plug simply plugs into either </w:t>
      </w:r>
      <w:r>
        <w:rPr>
          <w:b/>
          <w:bCs/>
        </w:rPr>
        <w:t xml:space="preserve">AUX1 </w:t>
      </w:r>
      <w:r>
        <w:t xml:space="preserve">or </w:t>
      </w:r>
      <w:r>
        <w:rPr>
          <w:b/>
          <w:bCs/>
        </w:rPr>
        <w:t xml:space="preserve">AUX2 </w:t>
      </w:r>
      <w:r w:rsidR="00571CA1">
        <w:t>port</w:t>
      </w:r>
      <w:r>
        <w:t xml:space="preserve"> on control panel of </w:t>
      </w:r>
      <w:r w:rsidRPr="004143FD">
        <w:t>the</w:t>
      </w:r>
      <w:r>
        <w:t xml:space="preserve"> Celestron </w:t>
      </w:r>
      <w:proofErr w:type="spellStart"/>
      <w:r>
        <w:t>NexStar</w:t>
      </w:r>
      <w:proofErr w:type="spellEnd"/>
      <w:r>
        <w:t xml:space="preserve"> mount.</w:t>
      </w:r>
      <w:r>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2"/>
        <w:gridCol w:w="2530"/>
      </w:tblGrid>
      <w:tr w:rsidR="007373E5" w14:paraId="6FF20259" w14:textId="42F8762D" w:rsidTr="007373E5">
        <w:tc>
          <w:tcPr>
            <w:tcW w:w="5632" w:type="dxa"/>
          </w:tcPr>
          <w:p w14:paraId="52FDDC1C" w14:textId="6545A7A3" w:rsidR="007373E5" w:rsidRDefault="007373E5" w:rsidP="007373E5">
            <w:pPr>
              <w:pStyle w:val="NoSpacing"/>
              <w:jc w:val="center"/>
            </w:pPr>
            <w:r>
              <w:rPr>
                <w:noProof/>
              </w:rPr>
              <w:drawing>
                <wp:inline distT="0" distB="0" distL="0" distR="0" wp14:anchorId="3C3D1712" wp14:editId="7B525B66">
                  <wp:extent cx="2781726" cy="230130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1497" cy="2342475"/>
                          </a:xfrm>
                          <a:prstGeom prst="rect">
                            <a:avLst/>
                          </a:prstGeom>
                        </pic:spPr>
                      </pic:pic>
                    </a:graphicData>
                  </a:graphic>
                </wp:inline>
              </w:drawing>
            </w:r>
          </w:p>
        </w:tc>
        <w:tc>
          <w:tcPr>
            <w:tcW w:w="2530" w:type="dxa"/>
          </w:tcPr>
          <w:p w14:paraId="1B3EF6DF" w14:textId="31E3A37D" w:rsidR="007373E5" w:rsidRPr="007373E5" w:rsidRDefault="007373E5" w:rsidP="007373E5">
            <w:pPr>
              <w:pStyle w:val="NoSpacing"/>
              <w:rPr>
                <w:i/>
                <w:iCs/>
                <w:sz w:val="24"/>
                <w:szCs w:val="20"/>
              </w:rPr>
            </w:pPr>
            <w:r>
              <w:rPr>
                <w:i/>
                <w:iCs/>
                <w:sz w:val="24"/>
                <w:szCs w:val="20"/>
              </w:rPr>
              <w:br/>
            </w:r>
            <w:r>
              <w:rPr>
                <w:i/>
                <w:iCs/>
                <w:sz w:val="24"/>
                <w:szCs w:val="20"/>
              </w:rPr>
              <w:br/>
            </w:r>
            <w:r w:rsidRPr="007373E5">
              <w:rPr>
                <w:i/>
                <w:iCs/>
                <w:sz w:val="24"/>
                <w:szCs w:val="20"/>
              </w:rPr>
              <w:t>A = PC Interface Port</w:t>
            </w:r>
            <w:r w:rsidRPr="007373E5">
              <w:rPr>
                <w:i/>
                <w:iCs/>
                <w:sz w:val="24"/>
                <w:szCs w:val="20"/>
              </w:rPr>
              <w:br/>
              <w:t xml:space="preserve">B = </w:t>
            </w:r>
            <w:r w:rsidRPr="007373E5">
              <w:rPr>
                <w:b/>
                <w:bCs/>
                <w:i/>
                <w:iCs/>
                <w:sz w:val="24"/>
                <w:szCs w:val="20"/>
              </w:rPr>
              <w:t>AUX1</w:t>
            </w:r>
            <w:r w:rsidRPr="007373E5">
              <w:rPr>
                <w:i/>
                <w:iCs/>
                <w:sz w:val="24"/>
                <w:szCs w:val="20"/>
              </w:rPr>
              <w:t xml:space="preserve"> Port</w:t>
            </w:r>
            <w:r w:rsidRPr="007373E5">
              <w:rPr>
                <w:i/>
                <w:iCs/>
                <w:sz w:val="24"/>
                <w:szCs w:val="20"/>
              </w:rPr>
              <w:br/>
              <w:t xml:space="preserve">C = </w:t>
            </w:r>
            <w:r w:rsidRPr="007373E5">
              <w:rPr>
                <w:b/>
                <w:bCs/>
                <w:i/>
                <w:iCs/>
                <w:sz w:val="24"/>
                <w:szCs w:val="20"/>
              </w:rPr>
              <w:t>AUX2</w:t>
            </w:r>
            <w:r w:rsidRPr="007373E5">
              <w:rPr>
                <w:i/>
                <w:iCs/>
                <w:sz w:val="24"/>
                <w:szCs w:val="20"/>
              </w:rPr>
              <w:t xml:space="preserve"> Port</w:t>
            </w:r>
            <w:r w:rsidRPr="007373E5">
              <w:rPr>
                <w:i/>
                <w:iCs/>
                <w:sz w:val="24"/>
                <w:szCs w:val="20"/>
              </w:rPr>
              <w:br/>
              <w:t>D = +12V Output Jack</w:t>
            </w:r>
          </w:p>
          <w:p w14:paraId="50DA82A0" w14:textId="5991816E" w:rsidR="007373E5" w:rsidRDefault="007373E5" w:rsidP="007373E5">
            <w:pPr>
              <w:pStyle w:val="NoSpacing"/>
              <w:rPr>
                <w:noProof/>
              </w:rPr>
            </w:pPr>
            <w:r w:rsidRPr="007373E5">
              <w:rPr>
                <w:i/>
                <w:iCs/>
                <w:sz w:val="24"/>
                <w:szCs w:val="20"/>
              </w:rPr>
              <w:t>E = Auto Guider Port</w:t>
            </w:r>
          </w:p>
        </w:tc>
      </w:tr>
    </w:tbl>
    <w:p w14:paraId="7923FD11" w14:textId="77777777" w:rsidR="00DD488A" w:rsidRDefault="00DD488A" w:rsidP="00E652F9">
      <w:pPr>
        <w:pStyle w:val="NoSpacing"/>
        <w:ind w:left="1440"/>
      </w:pPr>
    </w:p>
    <w:p w14:paraId="2104D7B5" w14:textId="59C6131F" w:rsidR="004143FD" w:rsidRDefault="00571CA1" w:rsidP="00E652F9">
      <w:pPr>
        <w:pStyle w:val="NoSpacing"/>
        <w:ind w:left="1440"/>
      </w:pPr>
      <w:r>
        <w:t xml:space="preserve">The </w:t>
      </w:r>
      <w:r w:rsidR="00DD488A">
        <w:t xml:space="preserve">ports have a +12V line which powers the </w:t>
      </w:r>
      <w:r w:rsidR="00DD488A">
        <w:rPr>
          <w:b/>
          <w:bCs/>
        </w:rPr>
        <w:t>DomeBuddy Dongle</w:t>
      </w:r>
      <w:r w:rsidR="00DD488A">
        <w:t xml:space="preserve">.  The </w:t>
      </w:r>
      <w:r w:rsidR="00DD488A">
        <w:rPr>
          <w:b/>
          <w:bCs/>
        </w:rPr>
        <w:t>Dongle</w:t>
      </w:r>
      <w:r w:rsidR="00DD488A">
        <w:t xml:space="preserve"> can </w:t>
      </w:r>
      <w:r w:rsidR="00197D17">
        <w:t xml:space="preserve">be </w:t>
      </w:r>
      <w:r w:rsidR="00DD488A">
        <w:t>fixed to the mount</w:t>
      </w:r>
      <w:r w:rsidR="00CC6887">
        <w:t xml:space="preserve"> with self-adhesive pads or Velcro strips. </w:t>
      </w:r>
    </w:p>
    <w:p w14:paraId="1ED871CB" w14:textId="709230F1" w:rsidR="00197D17" w:rsidRDefault="00197D17">
      <w:pPr>
        <w:spacing w:after="200"/>
        <w:rPr>
          <w:rFonts w:eastAsiaTheme="minorHAnsi"/>
          <w:b w:val="0"/>
          <w:color w:val="auto"/>
          <w:lang w:val="en-GB"/>
        </w:rPr>
      </w:pPr>
      <w:r>
        <w:br w:type="page"/>
      </w:r>
    </w:p>
    <w:p w14:paraId="336C703C" w14:textId="498022E5" w:rsidR="00197D17" w:rsidRDefault="00197D17" w:rsidP="00197D17">
      <w:pPr>
        <w:pStyle w:val="Heading1"/>
      </w:pPr>
      <w:bookmarkStart w:id="12" w:name="_Toc59909974"/>
      <w:r>
        <w:lastRenderedPageBreak/>
        <w:t>Setting Up DomeBuddy</w:t>
      </w:r>
      <w:bookmarkEnd w:id="12"/>
    </w:p>
    <w:p w14:paraId="5E1AA408" w14:textId="1B6260E3" w:rsidR="00197D17" w:rsidRDefault="00197D17" w:rsidP="00197D17">
      <w:pPr>
        <w:pStyle w:val="Heading2"/>
      </w:pPr>
      <w:bookmarkStart w:id="13" w:name="_Toc59909975"/>
      <w:r>
        <w:t>Testing DomeBuddy</w:t>
      </w:r>
      <w:bookmarkEnd w:id="13"/>
    </w:p>
    <w:p w14:paraId="34A99FCF" w14:textId="3B137E68" w:rsidR="00197D17" w:rsidRPr="00AE161F" w:rsidRDefault="00AE161F" w:rsidP="00197D17">
      <w:pPr>
        <w:pStyle w:val="NoSpacing"/>
        <w:ind w:left="1440"/>
      </w:pPr>
      <w:r>
        <w:t xml:space="preserve">Below are </w:t>
      </w:r>
      <w:r w:rsidR="00197D17">
        <w:t>test</w:t>
      </w:r>
      <w:r>
        <w:t>s which should be carried</w:t>
      </w:r>
      <w:r w:rsidR="00197D17">
        <w:t xml:space="preserve"> </w:t>
      </w:r>
      <w:r>
        <w:t xml:space="preserve">out before using </w:t>
      </w:r>
      <w:r>
        <w:rPr>
          <w:b/>
          <w:bCs/>
        </w:rPr>
        <w:t>DomeBuddy</w:t>
      </w:r>
      <w:r>
        <w:t xml:space="preserve"> for the first time.</w:t>
      </w:r>
      <w:r w:rsidR="001F68D5">
        <w:t xml:space="preserve">  Make sure the dome is unlock</w:t>
      </w:r>
      <w:r w:rsidR="00AD58FA">
        <w:t>ed</w:t>
      </w:r>
      <w:r w:rsidR="001F68D5">
        <w:t xml:space="preserve"> and free to rotate!</w:t>
      </w:r>
    </w:p>
    <w:p w14:paraId="02C30632" w14:textId="0ED169FC" w:rsidR="00AE161F" w:rsidRDefault="00AE161F" w:rsidP="00197D17">
      <w:pPr>
        <w:pStyle w:val="NoSpacing"/>
        <w:ind w:left="1440"/>
      </w:pPr>
    </w:p>
    <w:p w14:paraId="575070BB" w14:textId="5B5B5C99" w:rsidR="00C4304E" w:rsidRDefault="00AE161F" w:rsidP="00C4304E">
      <w:pPr>
        <w:pStyle w:val="Heading3"/>
      </w:pPr>
      <w:bookmarkStart w:id="14" w:name="_Toc59909976"/>
      <w:r>
        <w:t>Motors</w:t>
      </w:r>
      <w:r w:rsidR="00C4304E">
        <w:t xml:space="preserve"> Connection</w:t>
      </w:r>
      <w:r>
        <w:t xml:space="preserve"> Test</w:t>
      </w:r>
      <w:bookmarkEnd w:id="14"/>
    </w:p>
    <w:p w14:paraId="64EABA01" w14:textId="0BDFB66F" w:rsidR="00C4304E" w:rsidRDefault="00C4304E" w:rsidP="00C4304E">
      <w:pPr>
        <w:pStyle w:val="NoSpacing"/>
      </w:pPr>
    </w:p>
    <w:p w14:paraId="206674ED" w14:textId="3283DE27" w:rsidR="00C4304E" w:rsidRPr="00C4304E" w:rsidRDefault="00C4304E" w:rsidP="00C4304E">
      <w:pPr>
        <w:pStyle w:val="NoSpacing"/>
        <w:ind w:left="1440"/>
      </w:pPr>
      <w:r>
        <w:t>This test checks that the motors</w:t>
      </w:r>
    </w:p>
    <w:p w14:paraId="1E830225" w14:textId="77777777" w:rsidR="00C4304E" w:rsidRPr="00C4304E" w:rsidRDefault="00C4304E" w:rsidP="00C4304E"/>
    <w:p w14:paraId="16021AF2" w14:textId="3C208B2B" w:rsidR="00197D17" w:rsidRPr="00C4304E" w:rsidRDefault="00197D17" w:rsidP="00197D17">
      <w:pPr>
        <w:pStyle w:val="NoSpacing"/>
        <w:numPr>
          <w:ilvl w:val="0"/>
          <w:numId w:val="6"/>
        </w:numPr>
        <w:rPr>
          <w:sz w:val="24"/>
          <w:szCs w:val="20"/>
        </w:rPr>
      </w:pPr>
      <w:r w:rsidRPr="00C4304E">
        <w:rPr>
          <w:sz w:val="24"/>
          <w:szCs w:val="20"/>
        </w:rPr>
        <w:t xml:space="preserve">Ensure the power to </w:t>
      </w:r>
      <w:r w:rsidRPr="00C4304E">
        <w:rPr>
          <w:b/>
          <w:bCs/>
          <w:sz w:val="24"/>
          <w:szCs w:val="20"/>
        </w:rPr>
        <w:t>DomeBuddy</w:t>
      </w:r>
      <w:r w:rsidRPr="00C4304E">
        <w:rPr>
          <w:sz w:val="24"/>
          <w:szCs w:val="20"/>
        </w:rPr>
        <w:t xml:space="preserve"> is </w:t>
      </w:r>
      <w:r w:rsidR="00AE161F" w:rsidRPr="00C4304E">
        <w:rPr>
          <w:sz w:val="24"/>
          <w:szCs w:val="20"/>
        </w:rPr>
        <w:t>switched off at the mains outlet.</w:t>
      </w:r>
    </w:p>
    <w:p w14:paraId="4787B1F5" w14:textId="6009584D" w:rsidR="00AE161F" w:rsidRPr="00C4304E" w:rsidRDefault="00AE161F" w:rsidP="00197D17">
      <w:pPr>
        <w:pStyle w:val="NoSpacing"/>
        <w:numPr>
          <w:ilvl w:val="0"/>
          <w:numId w:val="6"/>
        </w:numPr>
        <w:rPr>
          <w:sz w:val="24"/>
          <w:szCs w:val="20"/>
        </w:rPr>
      </w:pPr>
      <w:r w:rsidRPr="00C4304E">
        <w:rPr>
          <w:sz w:val="24"/>
          <w:szCs w:val="20"/>
        </w:rPr>
        <w:t>If the PSU has an on/off switch, turn this off too.</w:t>
      </w:r>
    </w:p>
    <w:p w14:paraId="5EE4B499" w14:textId="229CF869" w:rsidR="00197D17" w:rsidRPr="00C4304E" w:rsidRDefault="00197D17" w:rsidP="00197D17">
      <w:pPr>
        <w:pStyle w:val="NoSpacing"/>
        <w:numPr>
          <w:ilvl w:val="0"/>
          <w:numId w:val="6"/>
        </w:numPr>
        <w:rPr>
          <w:sz w:val="24"/>
          <w:szCs w:val="20"/>
        </w:rPr>
      </w:pPr>
      <w:r w:rsidRPr="00C4304E">
        <w:rPr>
          <w:sz w:val="24"/>
          <w:szCs w:val="20"/>
        </w:rPr>
        <w:t>Ensu</w:t>
      </w:r>
      <w:r w:rsidR="00AE161F" w:rsidRPr="00C4304E">
        <w:rPr>
          <w:sz w:val="24"/>
          <w:szCs w:val="20"/>
        </w:rPr>
        <w:t>r</w:t>
      </w:r>
      <w:r w:rsidRPr="00C4304E">
        <w:rPr>
          <w:sz w:val="24"/>
          <w:szCs w:val="20"/>
        </w:rPr>
        <w:t>e</w:t>
      </w:r>
      <w:r w:rsidR="00AE161F" w:rsidRPr="00C4304E">
        <w:rPr>
          <w:sz w:val="24"/>
          <w:szCs w:val="20"/>
        </w:rPr>
        <w:t xml:space="preserve"> the </w:t>
      </w:r>
      <w:r w:rsidR="00AE161F" w:rsidRPr="00C4304E">
        <w:rPr>
          <w:b/>
          <w:bCs/>
          <w:sz w:val="24"/>
          <w:szCs w:val="20"/>
        </w:rPr>
        <w:t>DomeBuddy Controller</w:t>
      </w:r>
      <w:r w:rsidR="00AE161F" w:rsidRPr="00C4304E">
        <w:rPr>
          <w:sz w:val="24"/>
          <w:szCs w:val="20"/>
        </w:rPr>
        <w:t xml:space="preserve"> on/off switch is turned off by pressing the top of the switch down.</w:t>
      </w:r>
    </w:p>
    <w:p w14:paraId="7AF2872B" w14:textId="4FE52F39" w:rsidR="00AE161F" w:rsidRPr="00C4304E" w:rsidRDefault="00AE161F" w:rsidP="00197D17">
      <w:pPr>
        <w:pStyle w:val="NoSpacing"/>
        <w:numPr>
          <w:ilvl w:val="0"/>
          <w:numId w:val="6"/>
        </w:numPr>
        <w:rPr>
          <w:sz w:val="24"/>
          <w:szCs w:val="20"/>
        </w:rPr>
      </w:pPr>
      <w:r w:rsidRPr="00C4304E">
        <w:rPr>
          <w:sz w:val="24"/>
          <w:szCs w:val="20"/>
        </w:rPr>
        <w:t xml:space="preserve">Ensure the </w:t>
      </w:r>
      <w:r w:rsidRPr="00C4304E">
        <w:rPr>
          <w:b/>
          <w:bCs/>
          <w:sz w:val="24"/>
          <w:szCs w:val="20"/>
        </w:rPr>
        <w:t>DomeBuddy Dongle</w:t>
      </w:r>
      <w:r w:rsidRPr="00C4304E">
        <w:rPr>
          <w:sz w:val="24"/>
          <w:szCs w:val="20"/>
        </w:rPr>
        <w:t xml:space="preserve"> is not power</w:t>
      </w:r>
      <w:r w:rsidR="004716D3">
        <w:rPr>
          <w:sz w:val="24"/>
          <w:szCs w:val="20"/>
        </w:rPr>
        <w:t>ed</w:t>
      </w:r>
      <w:r w:rsidRPr="00C4304E">
        <w:rPr>
          <w:sz w:val="24"/>
          <w:szCs w:val="20"/>
        </w:rPr>
        <w:t xml:space="preserve"> up.  Either unplug it from the telescope’s control panel or</w:t>
      </w:r>
      <w:r w:rsidR="005908E2">
        <w:rPr>
          <w:sz w:val="24"/>
          <w:szCs w:val="20"/>
        </w:rPr>
        <w:t xml:space="preserve"> switch of</w:t>
      </w:r>
      <w:r w:rsidRPr="00C4304E">
        <w:rPr>
          <w:sz w:val="24"/>
          <w:szCs w:val="20"/>
        </w:rPr>
        <w:t>f the telescope.</w:t>
      </w:r>
    </w:p>
    <w:p w14:paraId="74676BF3" w14:textId="642054E0" w:rsidR="00AE161F" w:rsidRPr="00C4304E" w:rsidRDefault="00AE161F" w:rsidP="00AE161F">
      <w:pPr>
        <w:pStyle w:val="NoSpacing"/>
        <w:numPr>
          <w:ilvl w:val="0"/>
          <w:numId w:val="6"/>
        </w:numPr>
        <w:rPr>
          <w:sz w:val="24"/>
          <w:szCs w:val="20"/>
        </w:rPr>
      </w:pPr>
      <w:r w:rsidRPr="00C4304E">
        <w:rPr>
          <w:sz w:val="24"/>
          <w:szCs w:val="20"/>
        </w:rPr>
        <w:t>Disengage the motors from the dome.</w:t>
      </w:r>
    </w:p>
    <w:p w14:paraId="47651221" w14:textId="43189509" w:rsidR="00AE161F" w:rsidRPr="00C4304E" w:rsidRDefault="00AE161F" w:rsidP="00AE161F">
      <w:pPr>
        <w:pStyle w:val="NoSpacing"/>
        <w:numPr>
          <w:ilvl w:val="0"/>
          <w:numId w:val="6"/>
        </w:numPr>
        <w:rPr>
          <w:sz w:val="24"/>
          <w:szCs w:val="20"/>
        </w:rPr>
      </w:pPr>
      <w:r w:rsidRPr="00C4304E">
        <w:rPr>
          <w:sz w:val="24"/>
          <w:szCs w:val="20"/>
        </w:rPr>
        <w:t>Turn on the mains outlet.</w:t>
      </w:r>
    </w:p>
    <w:p w14:paraId="211A5B01" w14:textId="55D829F8" w:rsidR="00AE161F" w:rsidRPr="00C4304E" w:rsidRDefault="00AE161F" w:rsidP="00AE161F">
      <w:pPr>
        <w:pStyle w:val="NoSpacing"/>
        <w:numPr>
          <w:ilvl w:val="0"/>
          <w:numId w:val="6"/>
        </w:numPr>
        <w:rPr>
          <w:sz w:val="24"/>
          <w:szCs w:val="20"/>
        </w:rPr>
      </w:pPr>
      <w:r w:rsidRPr="00C4304E">
        <w:rPr>
          <w:sz w:val="24"/>
          <w:szCs w:val="20"/>
        </w:rPr>
        <w:t>Turn on the PSU, if applicable.</w:t>
      </w:r>
      <w:r w:rsidR="00C4304E" w:rsidRPr="00C4304E">
        <w:rPr>
          <w:sz w:val="24"/>
          <w:szCs w:val="20"/>
        </w:rPr>
        <w:br/>
      </w:r>
    </w:p>
    <w:p w14:paraId="7A2EEBAA" w14:textId="1C2AF0DB" w:rsidR="00AE161F" w:rsidRPr="00C4304E" w:rsidRDefault="00AE161F" w:rsidP="00AE161F">
      <w:pPr>
        <w:pStyle w:val="NoSpacing"/>
        <w:numPr>
          <w:ilvl w:val="0"/>
          <w:numId w:val="6"/>
        </w:numPr>
        <w:rPr>
          <w:sz w:val="24"/>
          <w:szCs w:val="20"/>
        </w:rPr>
      </w:pPr>
      <w:r w:rsidRPr="00C4304E">
        <w:rPr>
          <w:sz w:val="24"/>
          <w:szCs w:val="20"/>
        </w:rPr>
        <w:t xml:space="preserve">Turn on the </w:t>
      </w:r>
      <w:r w:rsidRPr="00C4304E">
        <w:rPr>
          <w:b/>
          <w:bCs/>
          <w:sz w:val="24"/>
          <w:szCs w:val="20"/>
        </w:rPr>
        <w:t>DomeBuddy Controller</w:t>
      </w:r>
      <w:r w:rsidRPr="00C4304E">
        <w:rPr>
          <w:sz w:val="24"/>
          <w:szCs w:val="20"/>
        </w:rPr>
        <w:t>.</w:t>
      </w:r>
    </w:p>
    <w:p w14:paraId="2D07B802" w14:textId="289FCFBC" w:rsidR="00AE161F" w:rsidRPr="00C4304E" w:rsidRDefault="00AE161F" w:rsidP="00AE161F">
      <w:pPr>
        <w:pStyle w:val="NoSpacing"/>
        <w:numPr>
          <w:ilvl w:val="0"/>
          <w:numId w:val="6"/>
        </w:numPr>
        <w:rPr>
          <w:sz w:val="24"/>
          <w:szCs w:val="20"/>
        </w:rPr>
      </w:pPr>
      <w:r w:rsidRPr="00C4304E">
        <w:rPr>
          <w:sz w:val="24"/>
          <w:szCs w:val="20"/>
        </w:rPr>
        <w:t xml:space="preserve">The </w:t>
      </w:r>
      <w:r w:rsidRPr="00C4304E">
        <w:rPr>
          <w:b/>
          <w:bCs/>
          <w:sz w:val="24"/>
          <w:szCs w:val="20"/>
        </w:rPr>
        <w:t>Controller</w:t>
      </w:r>
      <w:r w:rsidRPr="00C4304E">
        <w:rPr>
          <w:sz w:val="24"/>
          <w:szCs w:val="20"/>
        </w:rPr>
        <w:t xml:space="preserve"> will give two half second beeps</w:t>
      </w:r>
      <w:r w:rsidR="00D3164A" w:rsidRPr="00C4304E">
        <w:rPr>
          <w:sz w:val="24"/>
          <w:szCs w:val="20"/>
        </w:rPr>
        <w:t>.</w:t>
      </w:r>
    </w:p>
    <w:p w14:paraId="15F134DE" w14:textId="68C3B77C" w:rsidR="00D3164A" w:rsidRPr="00C4304E" w:rsidRDefault="00D3164A" w:rsidP="00AE161F">
      <w:pPr>
        <w:pStyle w:val="NoSpacing"/>
        <w:numPr>
          <w:ilvl w:val="0"/>
          <w:numId w:val="6"/>
        </w:numPr>
        <w:rPr>
          <w:sz w:val="24"/>
          <w:szCs w:val="20"/>
        </w:rPr>
      </w:pPr>
      <w:r w:rsidRPr="00C4304E">
        <w:rPr>
          <w:sz w:val="24"/>
          <w:szCs w:val="20"/>
        </w:rPr>
        <w:t xml:space="preserve">The </w:t>
      </w:r>
      <w:r w:rsidRPr="00C4304E">
        <w:rPr>
          <w:b/>
          <w:bCs/>
          <w:sz w:val="24"/>
          <w:szCs w:val="20"/>
        </w:rPr>
        <w:t>Controller’s</w:t>
      </w:r>
      <w:r w:rsidRPr="00C4304E">
        <w:rPr>
          <w:sz w:val="24"/>
          <w:szCs w:val="20"/>
        </w:rPr>
        <w:t xml:space="preserve"> LED will remain constantly lit indicating that is parked </w:t>
      </w:r>
      <w:proofErr w:type="gramStart"/>
      <w:r w:rsidRPr="00C4304E">
        <w:rPr>
          <w:sz w:val="24"/>
          <w:szCs w:val="20"/>
        </w:rPr>
        <w:t>i.e.</w:t>
      </w:r>
      <w:proofErr w:type="gramEnd"/>
      <w:r w:rsidRPr="00C4304E">
        <w:rPr>
          <w:sz w:val="24"/>
          <w:szCs w:val="20"/>
        </w:rPr>
        <w:t xml:space="preserve"> inactive.</w:t>
      </w:r>
    </w:p>
    <w:p w14:paraId="3F544ADD" w14:textId="098BBD45" w:rsidR="00981DC9" w:rsidRDefault="00D3164A" w:rsidP="00AE161F">
      <w:pPr>
        <w:pStyle w:val="NoSpacing"/>
        <w:numPr>
          <w:ilvl w:val="0"/>
          <w:numId w:val="6"/>
        </w:numPr>
      </w:pPr>
      <w:r w:rsidRPr="00C4304E">
        <w:rPr>
          <w:sz w:val="24"/>
          <w:szCs w:val="20"/>
        </w:rPr>
        <w:t xml:space="preserve">Now press the </w:t>
      </w:r>
      <w:r w:rsidRPr="00C4304E">
        <w:rPr>
          <w:b/>
          <w:bCs/>
          <w:sz w:val="24"/>
          <w:szCs w:val="20"/>
        </w:rPr>
        <w:t>RIGHT</w:t>
      </w:r>
      <w:r w:rsidRPr="00C4304E">
        <w:rPr>
          <w:sz w:val="24"/>
          <w:szCs w:val="20"/>
        </w:rPr>
        <w:t xml:space="preserve"> button to make both motors turn clockwise.</w:t>
      </w:r>
      <w:r w:rsidR="00981DC9" w:rsidRPr="00C4304E">
        <w:rPr>
          <w:sz w:val="24"/>
          <w:szCs w:val="20"/>
        </w:rPr>
        <w:t xml:space="preserve">  They will slowly accelerate to full speed and then </w:t>
      </w:r>
      <w:r w:rsidR="00C4304E" w:rsidRPr="00C4304E">
        <w:rPr>
          <w:sz w:val="24"/>
          <w:szCs w:val="20"/>
        </w:rPr>
        <w:t>slowly decelerate when the button is released.</w:t>
      </w:r>
      <w:r>
        <w:br/>
      </w:r>
    </w:p>
    <w:p w14:paraId="6B1DB980" w14:textId="1043D0A6" w:rsidR="005908E2" w:rsidRDefault="00D3164A" w:rsidP="005908E2">
      <w:pPr>
        <w:pStyle w:val="NoSpacing"/>
        <w:ind w:left="1440"/>
      </w:pPr>
      <w:r>
        <w:t xml:space="preserve">If </w:t>
      </w:r>
      <w:r w:rsidR="00981DC9">
        <w:t>n</w:t>
      </w:r>
      <w:r>
        <w:t>eithe</w:t>
      </w:r>
      <w:r w:rsidR="00981DC9">
        <w:t xml:space="preserve">r motor turns, then </w:t>
      </w:r>
      <w:r w:rsidR="00C4304E">
        <w:t>turn</w:t>
      </w:r>
      <w:r w:rsidR="00981DC9">
        <w:t xml:space="preserve"> off the </w:t>
      </w:r>
      <w:r w:rsidR="00981DC9">
        <w:rPr>
          <w:b/>
          <w:bCs/>
        </w:rPr>
        <w:t>Controller</w:t>
      </w:r>
      <w:r w:rsidR="00981DC9">
        <w:t xml:space="preserve"> and then check all connections between the </w:t>
      </w:r>
      <w:r w:rsidR="00981DC9">
        <w:rPr>
          <w:b/>
          <w:bCs/>
        </w:rPr>
        <w:t xml:space="preserve">Controller </w:t>
      </w:r>
      <w:r w:rsidR="00981DC9">
        <w:t>and the motors</w:t>
      </w:r>
      <w:r w:rsidR="00C14D43">
        <w:t xml:space="preserve">, and the button connections inside the </w:t>
      </w:r>
      <w:r w:rsidR="00C14D43">
        <w:rPr>
          <w:b/>
          <w:bCs/>
        </w:rPr>
        <w:t>Controller</w:t>
      </w:r>
      <w:r w:rsidR="00C14D43">
        <w:t xml:space="preserve"> box</w:t>
      </w:r>
      <w:r w:rsidR="00981DC9">
        <w:t>.</w:t>
      </w:r>
      <w:r w:rsidR="00C4304E">
        <w:t xml:space="preserve">  Repeat steps 8 to 11 again.</w:t>
      </w:r>
      <w:r w:rsidR="00C4304E">
        <w:br/>
      </w:r>
      <w:r w:rsidR="00C4304E">
        <w:br/>
        <w:t xml:space="preserve">If one or both motors turn anti-clockwise then the motor wires are connected the wrong way round.  Turn off the </w:t>
      </w:r>
      <w:r w:rsidR="00C4304E">
        <w:rPr>
          <w:b/>
          <w:bCs/>
        </w:rPr>
        <w:t>Controller</w:t>
      </w:r>
      <w:r w:rsidR="00C4304E">
        <w:t xml:space="preserve"> and then switch the wires round.  </w:t>
      </w:r>
      <w:r w:rsidR="00C77F45">
        <w:t>(</w:t>
      </w:r>
      <w:r w:rsidR="00C4304E">
        <w:t xml:space="preserve">If this is not possible then the </w:t>
      </w:r>
      <w:r w:rsidR="00C4304E">
        <w:rPr>
          <w:b/>
          <w:bCs/>
        </w:rPr>
        <w:t xml:space="preserve">Controller’s </w:t>
      </w:r>
      <w:r w:rsidR="00C4304E">
        <w:t>firmware can be modified</w:t>
      </w:r>
      <w:r w:rsidR="003C71B5">
        <w:t xml:space="preserve"> – see the section </w:t>
      </w:r>
      <w:r w:rsidR="003C71B5">
        <w:rPr>
          <w:b/>
          <w:bCs/>
        </w:rPr>
        <w:t xml:space="preserve">Updating </w:t>
      </w:r>
      <w:proofErr w:type="spellStart"/>
      <w:r w:rsidR="003C71B5">
        <w:rPr>
          <w:b/>
          <w:bCs/>
        </w:rPr>
        <w:t>Arduinoo</w:t>
      </w:r>
      <w:proofErr w:type="spellEnd"/>
      <w:r w:rsidR="003C71B5">
        <w:rPr>
          <w:b/>
          <w:bCs/>
        </w:rPr>
        <w:t xml:space="preserve"> Firmware</w:t>
      </w:r>
      <w:r w:rsidR="00C4304E">
        <w:t>.</w:t>
      </w:r>
      <w:r w:rsidR="00C77F45">
        <w:t>)</w:t>
      </w:r>
    </w:p>
    <w:p w14:paraId="4B7E916A" w14:textId="77777777" w:rsidR="005908E2" w:rsidRDefault="005908E2" w:rsidP="005908E2">
      <w:pPr>
        <w:pStyle w:val="NoSpacing"/>
        <w:ind w:left="1440"/>
      </w:pPr>
    </w:p>
    <w:p w14:paraId="7493D0AD" w14:textId="6E62485A" w:rsidR="00C4304E" w:rsidRDefault="00C4304E" w:rsidP="005908E2">
      <w:pPr>
        <w:pStyle w:val="NoSpacing"/>
        <w:ind w:left="1440"/>
      </w:pPr>
      <w:r>
        <w:t xml:space="preserve">With the </w:t>
      </w:r>
      <w:r w:rsidRPr="00C4304E">
        <w:rPr>
          <w:b/>
          <w:bCs/>
        </w:rPr>
        <w:t>Controller</w:t>
      </w:r>
      <w:r>
        <w:t xml:space="preserve"> powered up, p</w:t>
      </w:r>
      <w:r w:rsidRPr="00C4304E">
        <w:t xml:space="preserve">ress the </w:t>
      </w:r>
      <w:r w:rsidRPr="00C14D43">
        <w:rPr>
          <w:b/>
          <w:bCs/>
        </w:rPr>
        <w:t xml:space="preserve">LEFT </w:t>
      </w:r>
      <w:r w:rsidRPr="00C4304E">
        <w:t>button to make both motors turn anticlockwise.</w:t>
      </w:r>
      <w:r>
        <w:t xml:space="preserve">  If the motors do not turn correctly then check the connections as described above.</w:t>
      </w:r>
      <w:r>
        <w:br/>
      </w:r>
    </w:p>
    <w:p w14:paraId="61308421" w14:textId="149E846B" w:rsidR="00C4304E" w:rsidRDefault="00C4304E" w:rsidP="00C4304E">
      <w:pPr>
        <w:pStyle w:val="Heading3"/>
      </w:pPr>
      <w:bookmarkStart w:id="15" w:name="_Toc59909977"/>
      <w:r>
        <w:lastRenderedPageBreak/>
        <w:t>Turning the Dome</w:t>
      </w:r>
      <w:bookmarkEnd w:id="15"/>
    </w:p>
    <w:p w14:paraId="2C97B377" w14:textId="0AC0999B" w:rsidR="005908E2" w:rsidRDefault="005908E2" w:rsidP="005908E2">
      <w:pPr>
        <w:pStyle w:val="NoSpacing"/>
      </w:pPr>
    </w:p>
    <w:p w14:paraId="19D18E1A" w14:textId="42D23922" w:rsidR="005908E2" w:rsidRDefault="005908E2" w:rsidP="005908E2">
      <w:pPr>
        <w:pStyle w:val="NoSpacing"/>
        <w:ind w:left="1440"/>
      </w:pPr>
      <w:r>
        <w:t xml:space="preserve">This test ensures that the power to the motors is sufficient to turn the dome and that the fuse in the </w:t>
      </w:r>
      <w:r>
        <w:rPr>
          <w:b/>
          <w:bCs/>
        </w:rPr>
        <w:t>Connector</w:t>
      </w:r>
      <w:r>
        <w:t xml:space="preserve"> </w:t>
      </w:r>
      <w:r>
        <w:rPr>
          <w:b/>
          <w:bCs/>
        </w:rPr>
        <w:t>Box</w:t>
      </w:r>
      <w:r>
        <w:t xml:space="preserve"> </w:t>
      </w:r>
      <w:r w:rsidR="00C77F45">
        <w:t>is of the correct value.  The starting value for the fuse should be 15 amps.</w:t>
      </w:r>
    </w:p>
    <w:p w14:paraId="15E69FA0" w14:textId="4B868189" w:rsidR="00C77F45" w:rsidRDefault="00C77F45" w:rsidP="005908E2">
      <w:pPr>
        <w:pStyle w:val="NoSpacing"/>
        <w:ind w:left="1440"/>
      </w:pPr>
    </w:p>
    <w:p w14:paraId="02243865" w14:textId="4F244428" w:rsidR="00C77F45" w:rsidRPr="004716D3" w:rsidRDefault="00C77F45" w:rsidP="00C77F45">
      <w:pPr>
        <w:pStyle w:val="NoSpacing"/>
        <w:numPr>
          <w:ilvl w:val="0"/>
          <w:numId w:val="8"/>
        </w:numPr>
        <w:rPr>
          <w:sz w:val="24"/>
          <w:szCs w:val="24"/>
        </w:rPr>
      </w:pPr>
      <w:r w:rsidRPr="004716D3">
        <w:rPr>
          <w:sz w:val="24"/>
          <w:szCs w:val="24"/>
        </w:rPr>
        <w:t xml:space="preserve">Ensure the </w:t>
      </w:r>
      <w:r w:rsidRPr="004716D3">
        <w:rPr>
          <w:b/>
          <w:bCs/>
          <w:sz w:val="24"/>
          <w:szCs w:val="24"/>
        </w:rPr>
        <w:t>DomeBuddy</w:t>
      </w:r>
      <w:r w:rsidRPr="004716D3">
        <w:rPr>
          <w:sz w:val="24"/>
          <w:szCs w:val="24"/>
        </w:rPr>
        <w:t xml:space="preserve"> </w:t>
      </w:r>
      <w:r w:rsidRPr="004716D3">
        <w:rPr>
          <w:b/>
          <w:bCs/>
          <w:sz w:val="24"/>
          <w:szCs w:val="24"/>
        </w:rPr>
        <w:t>Controller</w:t>
      </w:r>
      <w:r w:rsidRPr="004716D3">
        <w:rPr>
          <w:sz w:val="24"/>
          <w:szCs w:val="24"/>
        </w:rPr>
        <w:t xml:space="preserve"> is switched off.</w:t>
      </w:r>
    </w:p>
    <w:p w14:paraId="3D578879" w14:textId="4733A3B3" w:rsidR="00C77F45" w:rsidRPr="004716D3" w:rsidRDefault="00C77F45" w:rsidP="00C77F45">
      <w:pPr>
        <w:pStyle w:val="NoSpacing"/>
        <w:numPr>
          <w:ilvl w:val="0"/>
          <w:numId w:val="8"/>
        </w:numPr>
        <w:rPr>
          <w:sz w:val="24"/>
          <w:szCs w:val="24"/>
        </w:rPr>
      </w:pPr>
      <w:bookmarkStart w:id="16" w:name="_Hlk59477421"/>
      <w:r w:rsidRPr="004716D3">
        <w:rPr>
          <w:sz w:val="24"/>
          <w:szCs w:val="24"/>
        </w:rPr>
        <w:t>Engage the motors so that their tyres are in contact with the drive surface of the dome.</w:t>
      </w:r>
    </w:p>
    <w:p w14:paraId="5D0483BA" w14:textId="20CB2BDC" w:rsidR="004716D3" w:rsidRPr="004716D3" w:rsidRDefault="004716D3" w:rsidP="004716D3">
      <w:pPr>
        <w:pStyle w:val="NoSpacing"/>
        <w:numPr>
          <w:ilvl w:val="0"/>
          <w:numId w:val="8"/>
        </w:numPr>
        <w:rPr>
          <w:sz w:val="24"/>
          <w:szCs w:val="24"/>
        </w:rPr>
      </w:pPr>
      <w:bookmarkStart w:id="17" w:name="_Hlk59477273"/>
      <w:bookmarkEnd w:id="16"/>
      <w:r w:rsidRPr="004716D3">
        <w:rPr>
          <w:sz w:val="24"/>
          <w:szCs w:val="24"/>
        </w:rPr>
        <w:t xml:space="preserve">Ensure the </w:t>
      </w:r>
      <w:r w:rsidRPr="004716D3">
        <w:rPr>
          <w:b/>
          <w:bCs/>
          <w:sz w:val="24"/>
          <w:szCs w:val="24"/>
        </w:rPr>
        <w:t>DomeBuddy Dongle</w:t>
      </w:r>
      <w:r w:rsidRPr="004716D3">
        <w:rPr>
          <w:sz w:val="24"/>
          <w:szCs w:val="24"/>
        </w:rPr>
        <w:t xml:space="preserve"> is not powered up.  Either unplug it from the telescope’s control panel or switch off the telescope.</w:t>
      </w:r>
    </w:p>
    <w:bookmarkEnd w:id="17"/>
    <w:p w14:paraId="231BE01F" w14:textId="2134A8BE" w:rsidR="00C77F45" w:rsidRDefault="004716D3" w:rsidP="004716D3">
      <w:pPr>
        <w:pStyle w:val="NoSpacing"/>
        <w:numPr>
          <w:ilvl w:val="0"/>
          <w:numId w:val="8"/>
        </w:numPr>
        <w:rPr>
          <w:sz w:val="24"/>
          <w:szCs w:val="24"/>
        </w:rPr>
      </w:pPr>
      <w:r w:rsidRPr="004716D3">
        <w:rPr>
          <w:sz w:val="24"/>
          <w:szCs w:val="24"/>
        </w:rPr>
        <w:t>Turn on</w:t>
      </w:r>
      <w:r>
        <w:rPr>
          <w:sz w:val="24"/>
          <w:szCs w:val="24"/>
        </w:rPr>
        <w:t xml:space="preserve"> the </w:t>
      </w:r>
      <w:r>
        <w:rPr>
          <w:b/>
          <w:bCs/>
          <w:sz w:val="24"/>
          <w:szCs w:val="24"/>
        </w:rPr>
        <w:t>Controller</w:t>
      </w:r>
      <w:r>
        <w:rPr>
          <w:sz w:val="24"/>
          <w:szCs w:val="24"/>
        </w:rPr>
        <w:t>.</w:t>
      </w:r>
    </w:p>
    <w:p w14:paraId="06626487" w14:textId="77777777" w:rsidR="004716D3" w:rsidRPr="00C4304E" w:rsidRDefault="004716D3" w:rsidP="004716D3">
      <w:pPr>
        <w:pStyle w:val="NoSpacing"/>
        <w:numPr>
          <w:ilvl w:val="0"/>
          <w:numId w:val="8"/>
        </w:numPr>
        <w:rPr>
          <w:sz w:val="24"/>
          <w:szCs w:val="20"/>
        </w:rPr>
      </w:pPr>
      <w:r w:rsidRPr="00C4304E">
        <w:rPr>
          <w:sz w:val="24"/>
          <w:szCs w:val="20"/>
        </w:rPr>
        <w:t xml:space="preserve">The </w:t>
      </w:r>
      <w:r w:rsidRPr="00C4304E">
        <w:rPr>
          <w:b/>
          <w:bCs/>
          <w:sz w:val="24"/>
          <w:szCs w:val="20"/>
        </w:rPr>
        <w:t>Controller</w:t>
      </w:r>
      <w:r w:rsidRPr="00C4304E">
        <w:rPr>
          <w:sz w:val="24"/>
          <w:szCs w:val="20"/>
        </w:rPr>
        <w:t xml:space="preserve"> will give two half second beeps.</w:t>
      </w:r>
    </w:p>
    <w:p w14:paraId="07B74C43" w14:textId="58447BE5" w:rsidR="004716D3" w:rsidRPr="00C4304E" w:rsidRDefault="004716D3" w:rsidP="004716D3">
      <w:pPr>
        <w:pStyle w:val="NoSpacing"/>
        <w:numPr>
          <w:ilvl w:val="0"/>
          <w:numId w:val="8"/>
        </w:numPr>
        <w:rPr>
          <w:sz w:val="24"/>
          <w:szCs w:val="20"/>
        </w:rPr>
      </w:pPr>
      <w:r w:rsidRPr="00C4304E">
        <w:rPr>
          <w:sz w:val="24"/>
          <w:szCs w:val="20"/>
        </w:rPr>
        <w:t xml:space="preserve">The </w:t>
      </w:r>
      <w:r w:rsidRPr="00C4304E">
        <w:rPr>
          <w:b/>
          <w:bCs/>
          <w:sz w:val="24"/>
          <w:szCs w:val="20"/>
        </w:rPr>
        <w:t>Controller’s</w:t>
      </w:r>
      <w:r w:rsidRPr="00C4304E">
        <w:rPr>
          <w:sz w:val="24"/>
          <w:szCs w:val="20"/>
        </w:rPr>
        <w:t xml:space="preserve"> LED will remain</w:t>
      </w:r>
      <w:r w:rsidR="00FB4D92">
        <w:rPr>
          <w:sz w:val="24"/>
          <w:szCs w:val="20"/>
        </w:rPr>
        <w:t xml:space="preserve"> lit</w:t>
      </w:r>
      <w:r w:rsidRPr="00C4304E">
        <w:rPr>
          <w:sz w:val="24"/>
          <w:szCs w:val="20"/>
        </w:rPr>
        <w:t xml:space="preserve"> constantly indicating that is parked </w:t>
      </w:r>
      <w:proofErr w:type="gramStart"/>
      <w:r w:rsidRPr="00C4304E">
        <w:rPr>
          <w:sz w:val="24"/>
          <w:szCs w:val="20"/>
        </w:rPr>
        <w:t>i.e.</w:t>
      </w:r>
      <w:proofErr w:type="gramEnd"/>
      <w:r w:rsidRPr="00C4304E">
        <w:rPr>
          <w:sz w:val="24"/>
          <w:szCs w:val="20"/>
        </w:rPr>
        <w:t xml:space="preserve"> inactive.</w:t>
      </w:r>
    </w:p>
    <w:p w14:paraId="7C3A3DA3" w14:textId="5F92674A" w:rsidR="004716D3" w:rsidRDefault="004716D3" w:rsidP="004716D3">
      <w:pPr>
        <w:pStyle w:val="NoSpacing"/>
        <w:numPr>
          <w:ilvl w:val="0"/>
          <w:numId w:val="8"/>
        </w:numPr>
        <w:rPr>
          <w:sz w:val="24"/>
          <w:szCs w:val="24"/>
        </w:rPr>
      </w:pPr>
      <w:r>
        <w:rPr>
          <w:sz w:val="24"/>
          <w:szCs w:val="24"/>
        </w:rPr>
        <w:t xml:space="preserve">Now press the </w:t>
      </w:r>
      <w:r>
        <w:rPr>
          <w:b/>
          <w:bCs/>
          <w:sz w:val="24"/>
          <w:szCs w:val="24"/>
        </w:rPr>
        <w:t xml:space="preserve">RIGHT </w:t>
      </w:r>
      <w:r>
        <w:rPr>
          <w:sz w:val="24"/>
          <w:szCs w:val="24"/>
        </w:rPr>
        <w:t>button to turn the dome clockwise.  Allow the motors to turn at full speed after they slowly accelerate, and do a full rotation before releasing the button to allow them to slowly decelerate.</w:t>
      </w:r>
    </w:p>
    <w:p w14:paraId="52FC1278" w14:textId="77777777" w:rsidR="0016485A" w:rsidRPr="0016485A" w:rsidRDefault="004716D3" w:rsidP="0016485A">
      <w:pPr>
        <w:pStyle w:val="NoSpacing"/>
        <w:numPr>
          <w:ilvl w:val="0"/>
          <w:numId w:val="8"/>
        </w:numPr>
        <w:rPr>
          <w:sz w:val="24"/>
          <w:szCs w:val="24"/>
        </w:rPr>
      </w:pPr>
      <w:r>
        <w:rPr>
          <w:sz w:val="24"/>
          <w:szCs w:val="24"/>
        </w:rPr>
        <w:t xml:space="preserve">Do the same by pressing the </w:t>
      </w:r>
      <w:r>
        <w:rPr>
          <w:b/>
          <w:bCs/>
          <w:sz w:val="24"/>
          <w:szCs w:val="24"/>
        </w:rPr>
        <w:t>LEFT</w:t>
      </w:r>
      <w:r>
        <w:rPr>
          <w:sz w:val="24"/>
          <w:szCs w:val="24"/>
        </w:rPr>
        <w:t xml:space="preserve"> button to make the dome turn anticlockwise.</w:t>
      </w:r>
    </w:p>
    <w:p w14:paraId="2CD86B84" w14:textId="43BFAA7F" w:rsidR="0016485A" w:rsidRPr="0016485A" w:rsidRDefault="0016485A" w:rsidP="0016485A">
      <w:pPr>
        <w:pStyle w:val="NoSpacing"/>
        <w:numPr>
          <w:ilvl w:val="0"/>
          <w:numId w:val="8"/>
        </w:numPr>
        <w:rPr>
          <w:sz w:val="24"/>
          <w:szCs w:val="24"/>
        </w:rPr>
      </w:pPr>
      <w:r w:rsidRPr="0016485A">
        <w:rPr>
          <w:sz w:val="24"/>
          <w:szCs w:val="20"/>
        </w:rPr>
        <w:t>If the fuse blows while this test is performed, replace the amperage of the fuse by 5 amps</w:t>
      </w:r>
      <w:r>
        <w:rPr>
          <w:sz w:val="24"/>
          <w:szCs w:val="20"/>
        </w:rPr>
        <w:t xml:space="preserve"> repeat the above steps.  Do not exceed a </w:t>
      </w:r>
      <w:proofErr w:type="gramStart"/>
      <w:r>
        <w:rPr>
          <w:sz w:val="24"/>
          <w:szCs w:val="20"/>
        </w:rPr>
        <w:t>30 amp</w:t>
      </w:r>
      <w:proofErr w:type="gramEnd"/>
      <w:r>
        <w:rPr>
          <w:sz w:val="24"/>
          <w:szCs w:val="20"/>
        </w:rPr>
        <w:t xml:space="preserve"> fuse.</w:t>
      </w:r>
      <w:r>
        <w:br/>
      </w:r>
    </w:p>
    <w:p w14:paraId="3FA5741F" w14:textId="77777777" w:rsidR="0016485A" w:rsidRDefault="0016485A" w:rsidP="0016485A">
      <w:pPr>
        <w:pStyle w:val="NoSpacing"/>
        <w:ind w:left="1440"/>
      </w:pPr>
      <w:r>
        <w:t xml:space="preserve">If the system does not run with a </w:t>
      </w:r>
      <w:proofErr w:type="gramStart"/>
      <w:r>
        <w:t>30 amp</w:t>
      </w:r>
      <w:proofErr w:type="gramEnd"/>
      <w:r>
        <w:t xml:space="preserve"> fuse then this would suggest a fault with motors or the dome is stuck.</w:t>
      </w:r>
    </w:p>
    <w:p w14:paraId="5D32FAFD" w14:textId="77777777" w:rsidR="00FF199D" w:rsidRDefault="00FF199D" w:rsidP="0016485A">
      <w:pPr>
        <w:pStyle w:val="NoSpacing"/>
        <w:ind w:left="1440"/>
      </w:pPr>
    </w:p>
    <w:p w14:paraId="4CCF29A9" w14:textId="4AD2646B" w:rsidR="00FF199D" w:rsidRDefault="00FF199D" w:rsidP="00FF199D">
      <w:pPr>
        <w:pStyle w:val="Heading3"/>
      </w:pPr>
      <w:bookmarkStart w:id="18" w:name="_Toc59909978"/>
      <w:r>
        <w:t>Bluetooth Connection</w:t>
      </w:r>
      <w:bookmarkEnd w:id="18"/>
    </w:p>
    <w:p w14:paraId="25A50393" w14:textId="0165FB47" w:rsidR="00FF199D" w:rsidRDefault="00FF199D" w:rsidP="00FF199D">
      <w:pPr>
        <w:pStyle w:val="NoSpacing"/>
      </w:pPr>
    </w:p>
    <w:p w14:paraId="40657184" w14:textId="18B6B303" w:rsidR="00FF199D" w:rsidRPr="00E24EDF" w:rsidRDefault="00A05408" w:rsidP="00FF199D">
      <w:pPr>
        <w:pStyle w:val="NoSpacing"/>
        <w:ind w:left="1440"/>
      </w:pPr>
      <w:r>
        <w:t xml:space="preserve">This test ensures the </w:t>
      </w:r>
      <w:r>
        <w:rPr>
          <w:b/>
          <w:bCs/>
        </w:rPr>
        <w:t>DomeBuddy Controller</w:t>
      </w:r>
      <w:r>
        <w:t xml:space="preserve"> can connect to the </w:t>
      </w:r>
      <w:r>
        <w:rPr>
          <w:b/>
          <w:bCs/>
        </w:rPr>
        <w:t xml:space="preserve">DomeBuddy Dongle </w:t>
      </w:r>
      <w:r>
        <w:t>via Bluetooth.</w:t>
      </w:r>
      <w:r w:rsidR="00E24EDF">
        <w:t xml:space="preserve">  The Bluetooth module in each have been paired previously so if one is replaced then they need to be paired again.</w:t>
      </w:r>
      <w:r w:rsidR="00E729BC">
        <w:t xml:space="preserve">  See the section </w:t>
      </w:r>
      <w:r w:rsidR="00E729BC">
        <w:rPr>
          <w:b/>
          <w:bCs/>
        </w:rPr>
        <w:t xml:space="preserve">Programming </w:t>
      </w:r>
      <w:proofErr w:type="gramStart"/>
      <w:r w:rsidR="00E729BC">
        <w:rPr>
          <w:b/>
          <w:bCs/>
        </w:rPr>
        <w:t>The</w:t>
      </w:r>
      <w:proofErr w:type="gramEnd"/>
      <w:r w:rsidR="00E729BC">
        <w:rPr>
          <w:b/>
          <w:bCs/>
        </w:rPr>
        <w:t xml:space="preserve"> Bluetooth Module</w:t>
      </w:r>
      <w:r w:rsidR="00E24EDF">
        <w:t>.</w:t>
      </w:r>
      <w:r w:rsidR="00E24EDF">
        <w:br/>
      </w:r>
      <w:r w:rsidR="00E24EDF">
        <w:br/>
        <w:t xml:space="preserve">The </w:t>
      </w:r>
      <w:r w:rsidR="00E24EDF">
        <w:rPr>
          <w:b/>
          <w:bCs/>
        </w:rPr>
        <w:t xml:space="preserve">Controller’s </w:t>
      </w:r>
      <w:r w:rsidR="00E24EDF">
        <w:t xml:space="preserve">module is set to Master mode and the </w:t>
      </w:r>
      <w:r w:rsidR="00E24EDF">
        <w:rPr>
          <w:b/>
          <w:bCs/>
        </w:rPr>
        <w:t>Dongle’s</w:t>
      </w:r>
      <w:r w:rsidR="00E24EDF">
        <w:t xml:space="preserve"> is in Slave mode.</w:t>
      </w:r>
    </w:p>
    <w:p w14:paraId="72D89AE1" w14:textId="7ABAA0CC" w:rsidR="00A05408" w:rsidRDefault="00A05408" w:rsidP="00FF199D">
      <w:pPr>
        <w:pStyle w:val="NoSpacing"/>
        <w:ind w:left="1440"/>
      </w:pPr>
    </w:p>
    <w:p w14:paraId="64B7A413" w14:textId="7EBC8482" w:rsidR="00A05408" w:rsidRDefault="00A05408" w:rsidP="00A05408">
      <w:pPr>
        <w:pStyle w:val="NoSpacing"/>
        <w:numPr>
          <w:ilvl w:val="0"/>
          <w:numId w:val="10"/>
        </w:numPr>
        <w:rPr>
          <w:sz w:val="24"/>
          <w:szCs w:val="20"/>
        </w:rPr>
      </w:pPr>
      <w:r>
        <w:rPr>
          <w:sz w:val="24"/>
          <w:szCs w:val="20"/>
        </w:rPr>
        <w:t xml:space="preserve">Turn off the </w:t>
      </w:r>
      <w:r>
        <w:rPr>
          <w:b/>
          <w:bCs/>
          <w:sz w:val="24"/>
          <w:szCs w:val="20"/>
        </w:rPr>
        <w:t>DomeBuddy Controller</w:t>
      </w:r>
      <w:r>
        <w:rPr>
          <w:sz w:val="24"/>
          <w:szCs w:val="20"/>
        </w:rPr>
        <w:t xml:space="preserve"> if it is already turned on.</w:t>
      </w:r>
    </w:p>
    <w:p w14:paraId="213470C8" w14:textId="58CF2C33" w:rsidR="00DF4F2A" w:rsidRPr="00DF4F2A" w:rsidRDefault="00DF4F2A" w:rsidP="00DF4F2A">
      <w:pPr>
        <w:pStyle w:val="NoSpacing"/>
        <w:numPr>
          <w:ilvl w:val="0"/>
          <w:numId w:val="10"/>
        </w:numPr>
        <w:rPr>
          <w:sz w:val="24"/>
          <w:szCs w:val="20"/>
        </w:rPr>
      </w:pPr>
      <w:r>
        <w:rPr>
          <w:sz w:val="24"/>
          <w:szCs w:val="20"/>
        </w:rPr>
        <w:t>Disengage the motors from the dome</w:t>
      </w:r>
    </w:p>
    <w:p w14:paraId="6B136204" w14:textId="1EDF7DE4" w:rsidR="00DF4F2A" w:rsidRDefault="00DF4F2A" w:rsidP="00DF4F2A">
      <w:pPr>
        <w:pStyle w:val="NoSpacing"/>
        <w:numPr>
          <w:ilvl w:val="0"/>
          <w:numId w:val="10"/>
        </w:numPr>
        <w:rPr>
          <w:sz w:val="24"/>
          <w:szCs w:val="20"/>
        </w:rPr>
      </w:pPr>
      <w:r>
        <w:rPr>
          <w:sz w:val="24"/>
          <w:szCs w:val="20"/>
        </w:rPr>
        <w:t xml:space="preserve">Ensure the </w:t>
      </w:r>
      <w:r>
        <w:rPr>
          <w:b/>
          <w:bCs/>
          <w:sz w:val="24"/>
          <w:szCs w:val="20"/>
        </w:rPr>
        <w:t xml:space="preserve">DomeBuddy Dongle </w:t>
      </w:r>
      <w:r>
        <w:rPr>
          <w:sz w:val="24"/>
          <w:szCs w:val="20"/>
        </w:rPr>
        <w:t xml:space="preserve">is plugged into either of the </w:t>
      </w:r>
      <w:r>
        <w:rPr>
          <w:b/>
          <w:bCs/>
          <w:sz w:val="24"/>
          <w:szCs w:val="20"/>
        </w:rPr>
        <w:t>AUX1</w:t>
      </w:r>
      <w:r>
        <w:rPr>
          <w:sz w:val="24"/>
          <w:szCs w:val="20"/>
        </w:rPr>
        <w:t xml:space="preserve"> and </w:t>
      </w:r>
      <w:r>
        <w:rPr>
          <w:b/>
          <w:bCs/>
          <w:sz w:val="24"/>
          <w:szCs w:val="20"/>
        </w:rPr>
        <w:t xml:space="preserve">AUX2 </w:t>
      </w:r>
      <w:r>
        <w:rPr>
          <w:sz w:val="24"/>
          <w:szCs w:val="20"/>
        </w:rPr>
        <w:t>ports on the telescope’s control panel.</w:t>
      </w:r>
    </w:p>
    <w:p w14:paraId="7EED5F34" w14:textId="2B56C591" w:rsidR="00DF4F2A" w:rsidRDefault="00DF4F2A" w:rsidP="00DF4F2A">
      <w:pPr>
        <w:pStyle w:val="NoSpacing"/>
        <w:numPr>
          <w:ilvl w:val="0"/>
          <w:numId w:val="10"/>
        </w:numPr>
        <w:rPr>
          <w:sz w:val="24"/>
          <w:szCs w:val="20"/>
        </w:rPr>
      </w:pPr>
      <w:r>
        <w:rPr>
          <w:sz w:val="24"/>
          <w:szCs w:val="20"/>
        </w:rPr>
        <w:t xml:space="preserve">Turn on the telescope to power up the </w:t>
      </w:r>
      <w:r>
        <w:rPr>
          <w:b/>
          <w:bCs/>
          <w:sz w:val="24"/>
          <w:szCs w:val="20"/>
        </w:rPr>
        <w:t>Dongle</w:t>
      </w:r>
      <w:r>
        <w:rPr>
          <w:sz w:val="24"/>
          <w:szCs w:val="20"/>
        </w:rPr>
        <w:t>.</w:t>
      </w:r>
    </w:p>
    <w:p w14:paraId="3AE614BB" w14:textId="49E1166B" w:rsidR="00DF4F2A" w:rsidRDefault="00FB4D92" w:rsidP="00DF4F2A">
      <w:pPr>
        <w:pStyle w:val="NoSpacing"/>
        <w:numPr>
          <w:ilvl w:val="0"/>
          <w:numId w:val="10"/>
        </w:numPr>
        <w:rPr>
          <w:sz w:val="24"/>
          <w:szCs w:val="20"/>
        </w:rPr>
      </w:pPr>
      <w:r>
        <w:rPr>
          <w:sz w:val="24"/>
          <w:szCs w:val="20"/>
        </w:rPr>
        <w:t xml:space="preserve">After 5 seconds the </w:t>
      </w:r>
      <w:r>
        <w:rPr>
          <w:b/>
          <w:bCs/>
          <w:sz w:val="24"/>
          <w:szCs w:val="20"/>
        </w:rPr>
        <w:t>Dongle’s</w:t>
      </w:r>
      <w:r>
        <w:rPr>
          <w:sz w:val="24"/>
          <w:szCs w:val="20"/>
        </w:rPr>
        <w:t xml:space="preserve"> LED will flash rapidly to confirm that it is waiting to make a Bluetooth connection to the </w:t>
      </w:r>
      <w:r>
        <w:rPr>
          <w:b/>
          <w:bCs/>
          <w:sz w:val="24"/>
          <w:szCs w:val="20"/>
        </w:rPr>
        <w:t>Controller</w:t>
      </w:r>
      <w:r>
        <w:rPr>
          <w:sz w:val="24"/>
          <w:szCs w:val="20"/>
        </w:rPr>
        <w:t>.</w:t>
      </w:r>
    </w:p>
    <w:p w14:paraId="5B25E488" w14:textId="1AD9D051" w:rsidR="00F23DB3" w:rsidRDefault="00F23DB3" w:rsidP="00DF4F2A">
      <w:pPr>
        <w:pStyle w:val="NoSpacing"/>
        <w:numPr>
          <w:ilvl w:val="0"/>
          <w:numId w:val="10"/>
        </w:numPr>
        <w:rPr>
          <w:sz w:val="24"/>
          <w:szCs w:val="20"/>
        </w:rPr>
      </w:pPr>
      <w:r>
        <w:rPr>
          <w:sz w:val="24"/>
          <w:szCs w:val="20"/>
        </w:rPr>
        <w:t xml:space="preserve">Turn off the telescope and </w:t>
      </w:r>
      <w:r>
        <w:rPr>
          <w:b/>
          <w:bCs/>
          <w:sz w:val="24"/>
          <w:szCs w:val="20"/>
        </w:rPr>
        <w:t>Dongle</w:t>
      </w:r>
      <w:r>
        <w:rPr>
          <w:sz w:val="24"/>
          <w:szCs w:val="20"/>
        </w:rPr>
        <w:t>.</w:t>
      </w:r>
    </w:p>
    <w:p w14:paraId="3786675F" w14:textId="14F4A61D" w:rsidR="00FB4D92" w:rsidRDefault="00FB4D92" w:rsidP="00DF4F2A">
      <w:pPr>
        <w:pStyle w:val="NoSpacing"/>
        <w:numPr>
          <w:ilvl w:val="0"/>
          <w:numId w:val="10"/>
        </w:numPr>
        <w:rPr>
          <w:sz w:val="24"/>
          <w:szCs w:val="20"/>
        </w:rPr>
      </w:pPr>
      <w:r>
        <w:rPr>
          <w:sz w:val="24"/>
          <w:szCs w:val="20"/>
        </w:rPr>
        <w:t xml:space="preserve">Now turn on the </w:t>
      </w:r>
      <w:r>
        <w:rPr>
          <w:b/>
          <w:bCs/>
          <w:sz w:val="24"/>
          <w:szCs w:val="20"/>
        </w:rPr>
        <w:t>Controller</w:t>
      </w:r>
      <w:r>
        <w:rPr>
          <w:sz w:val="24"/>
          <w:szCs w:val="20"/>
        </w:rPr>
        <w:t>.  Two half second beeps will be given and the LED will remain lit constantly.</w:t>
      </w:r>
    </w:p>
    <w:p w14:paraId="08955E10" w14:textId="33FE37AF" w:rsidR="00FB4D92" w:rsidRDefault="00FB4D92" w:rsidP="00DF4F2A">
      <w:pPr>
        <w:pStyle w:val="NoSpacing"/>
        <w:numPr>
          <w:ilvl w:val="0"/>
          <w:numId w:val="10"/>
        </w:numPr>
        <w:rPr>
          <w:sz w:val="24"/>
          <w:szCs w:val="20"/>
        </w:rPr>
      </w:pPr>
      <w:r>
        <w:rPr>
          <w:sz w:val="24"/>
          <w:szCs w:val="20"/>
        </w:rPr>
        <w:lastRenderedPageBreak/>
        <w:t>Momentarily push th</w:t>
      </w:r>
      <w:r w:rsidR="006716D4">
        <w:rPr>
          <w:sz w:val="24"/>
          <w:szCs w:val="20"/>
        </w:rPr>
        <w:t xml:space="preserve">e </w:t>
      </w:r>
      <w:r w:rsidR="006716D4" w:rsidRPr="006716D4">
        <w:rPr>
          <w:b/>
          <w:bCs/>
          <w:sz w:val="24"/>
          <w:szCs w:val="20"/>
        </w:rPr>
        <w:t>PARK</w:t>
      </w:r>
      <w:r w:rsidR="006716D4">
        <w:rPr>
          <w:sz w:val="24"/>
          <w:szCs w:val="20"/>
        </w:rPr>
        <w:t xml:space="preserve"> </w:t>
      </w:r>
      <w:r w:rsidRPr="006716D4">
        <w:rPr>
          <w:sz w:val="24"/>
          <w:szCs w:val="20"/>
        </w:rPr>
        <w:t>button</w:t>
      </w:r>
      <w:r>
        <w:rPr>
          <w:sz w:val="24"/>
          <w:szCs w:val="20"/>
        </w:rPr>
        <w:t xml:space="preserve"> and release immediately once it beeps. The LED will start flashing</w:t>
      </w:r>
      <w:r w:rsidR="00F23DB3">
        <w:rPr>
          <w:sz w:val="24"/>
          <w:szCs w:val="20"/>
        </w:rPr>
        <w:t xml:space="preserve"> to indicate that is waiting to make a Bluetooth connection with the </w:t>
      </w:r>
      <w:r w:rsidR="00F23DB3">
        <w:rPr>
          <w:b/>
          <w:bCs/>
          <w:sz w:val="24"/>
          <w:szCs w:val="20"/>
        </w:rPr>
        <w:t>Dongle</w:t>
      </w:r>
      <w:r w:rsidR="00F23DB3">
        <w:rPr>
          <w:sz w:val="24"/>
          <w:szCs w:val="20"/>
        </w:rPr>
        <w:t>.</w:t>
      </w:r>
    </w:p>
    <w:p w14:paraId="521D7310" w14:textId="4B50F8AB" w:rsidR="00F23DB3" w:rsidRDefault="00F23DB3" w:rsidP="00DF4F2A">
      <w:pPr>
        <w:pStyle w:val="NoSpacing"/>
        <w:numPr>
          <w:ilvl w:val="0"/>
          <w:numId w:val="10"/>
        </w:numPr>
        <w:rPr>
          <w:sz w:val="24"/>
          <w:szCs w:val="20"/>
        </w:rPr>
      </w:pPr>
      <w:r>
        <w:rPr>
          <w:sz w:val="24"/>
          <w:szCs w:val="20"/>
        </w:rPr>
        <w:t xml:space="preserve">Now turn on the telescope again so that the </w:t>
      </w:r>
      <w:r>
        <w:rPr>
          <w:b/>
          <w:bCs/>
          <w:sz w:val="24"/>
          <w:szCs w:val="20"/>
        </w:rPr>
        <w:t xml:space="preserve">Dongle </w:t>
      </w:r>
      <w:r>
        <w:rPr>
          <w:sz w:val="24"/>
          <w:szCs w:val="20"/>
        </w:rPr>
        <w:t>is powered up.</w:t>
      </w:r>
    </w:p>
    <w:p w14:paraId="71700AC7" w14:textId="7B338A63" w:rsidR="00F23DB3" w:rsidRDefault="00F23DB3" w:rsidP="00F23DB3">
      <w:pPr>
        <w:pStyle w:val="NoSpacing"/>
        <w:numPr>
          <w:ilvl w:val="0"/>
          <w:numId w:val="10"/>
        </w:numPr>
        <w:rPr>
          <w:sz w:val="24"/>
          <w:szCs w:val="20"/>
        </w:rPr>
      </w:pPr>
      <w:r>
        <w:rPr>
          <w:sz w:val="24"/>
          <w:szCs w:val="20"/>
        </w:rPr>
        <w:t xml:space="preserve">After a few seconds, a connection will be made.  This is indicated by the </w:t>
      </w:r>
      <w:r>
        <w:rPr>
          <w:b/>
          <w:bCs/>
          <w:sz w:val="24"/>
          <w:szCs w:val="20"/>
        </w:rPr>
        <w:t>Dongle’s</w:t>
      </w:r>
      <w:r>
        <w:rPr>
          <w:sz w:val="24"/>
          <w:szCs w:val="20"/>
        </w:rPr>
        <w:t xml:space="preserve"> LED will flash on then off</w:t>
      </w:r>
      <w:r w:rsidR="00E729BC">
        <w:rPr>
          <w:sz w:val="24"/>
          <w:szCs w:val="20"/>
        </w:rPr>
        <w:t xml:space="preserve"> approximately</w:t>
      </w:r>
      <w:r>
        <w:rPr>
          <w:sz w:val="24"/>
          <w:szCs w:val="20"/>
        </w:rPr>
        <w:t xml:space="preserve"> once every 5 seconds, and the </w:t>
      </w:r>
      <w:r>
        <w:rPr>
          <w:b/>
          <w:bCs/>
          <w:sz w:val="24"/>
          <w:szCs w:val="20"/>
        </w:rPr>
        <w:t>Controller’s</w:t>
      </w:r>
      <w:r>
        <w:rPr>
          <w:sz w:val="24"/>
          <w:szCs w:val="20"/>
        </w:rPr>
        <w:t xml:space="preserve"> LED will do the same.</w:t>
      </w:r>
    </w:p>
    <w:p w14:paraId="33A3703C" w14:textId="201589F6" w:rsidR="00F23DB3" w:rsidRDefault="00F23DB3" w:rsidP="00F23DB3">
      <w:pPr>
        <w:pStyle w:val="NoSpacing"/>
        <w:rPr>
          <w:sz w:val="24"/>
          <w:szCs w:val="20"/>
        </w:rPr>
      </w:pPr>
    </w:p>
    <w:p w14:paraId="755A65E0" w14:textId="7EC60B4C" w:rsidR="00F23DB3" w:rsidRDefault="00F23DB3" w:rsidP="00F23DB3">
      <w:pPr>
        <w:pStyle w:val="NoSpacing"/>
        <w:ind w:left="1440"/>
      </w:pPr>
      <w:r>
        <w:t>If this test is unsuccessful then one of the following reasons could be the case:</w:t>
      </w:r>
      <w:r>
        <w:br/>
      </w:r>
    </w:p>
    <w:p w14:paraId="6B2BFFBD" w14:textId="6B40AC5D" w:rsidR="00F23DB3" w:rsidRDefault="00F23DB3" w:rsidP="00F23DB3">
      <w:pPr>
        <w:pStyle w:val="NoSpacing"/>
        <w:numPr>
          <w:ilvl w:val="0"/>
          <w:numId w:val="11"/>
        </w:numPr>
      </w:pPr>
      <w:r>
        <w:t xml:space="preserve">The Bluetooth Module inside either the </w:t>
      </w:r>
      <w:r>
        <w:rPr>
          <w:b/>
          <w:bCs/>
        </w:rPr>
        <w:t>DomeBuddy Controller</w:t>
      </w:r>
      <w:r>
        <w:t xml:space="preserve"> or </w:t>
      </w:r>
      <w:r w:rsidRPr="00F23DB3">
        <w:rPr>
          <w:b/>
          <w:bCs/>
        </w:rPr>
        <w:t>Dongle</w:t>
      </w:r>
      <w:r>
        <w:t xml:space="preserve"> </w:t>
      </w:r>
      <w:r w:rsidRPr="00F23DB3">
        <w:t>may</w:t>
      </w:r>
      <w:r>
        <w:t xml:space="preserve"> be disconnected from the</w:t>
      </w:r>
      <w:r w:rsidR="00E24EDF">
        <w:t>ir corresponding</w:t>
      </w:r>
      <w:r>
        <w:t xml:space="preserve"> Arduino Nano</w:t>
      </w:r>
      <w:r w:rsidR="00E24EDF">
        <w:t>s – check all connections.</w:t>
      </w:r>
    </w:p>
    <w:p w14:paraId="4FF0EDB4" w14:textId="2B3B5A64" w:rsidR="00F23DB3" w:rsidRDefault="00F23DB3" w:rsidP="00F23DB3">
      <w:pPr>
        <w:pStyle w:val="NoSpacing"/>
        <w:numPr>
          <w:ilvl w:val="0"/>
          <w:numId w:val="11"/>
        </w:numPr>
      </w:pPr>
      <w:r>
        <w:t>The Bluetooth Module</w:t>
      </w:r>
      <w:r w:rsidR="00E24EDF">
        <w:t xml:space="preserve"> in either</w:t>
      </w:r>
      <w:r>
        <w:t xml:space="preserve"> is not working</w:t>
      </w:r>
    </w:p>
    <w:p w14:paraId="05A070E7" w14:textId="77777777" w:rsidR="00E24EDF" w:rsidRDefault="00F23DB3" w:rsidP="00F23DB3">
      <w:pPr>
        <w:pStyle w:val="NoSpacing"/>
        <w:numPr>
          <w:ilvl w:val="0"/>
          <w:numId w:val="11"/>
        </w:numPr>
      </w:pPr>
      <w:r>
        <w:t>The Arduino N</w:t>
      </w:r>
      <w:r w:rsidR="00E24EDF">
        <w:t>ano in either is not working.</w:t>
      </w:r>
      <w:r w:rsidR="00E24EDF">
        <w:br/>
      </w:r>
    </w:p>
    <w:p w14:paraId="6DC6E048" w14:textId="4A66C0CC" w:rsidR="00F23DB3" w:rsidRDefault="00E24EDF" w:rsidP="00E24EDF">
      <w:pPr>
        <w:pStyle w:val="NoSpacing"/>
        <w:ind w:left="1440"/>
      </w:pPr>
      <w:r>
        <w:t xml:space="preserve">See the appendices for an explanation of how to </w:t>
      </w:r>
      <w:r w:rsidR="00E729BC">
        <w:t>how to reconnect</w:t>
      </w:r>
      <w:r>
        <w:t xml:space="preserve"> the Bluetooth Modules or Arduino Nanos</w:t>
      </w:r>
      <w:r w:rsidR="00E729BC">
        <w:t xml:space="preserve"> it they are to be replaced.</w:t>
      </w:r>
    </w:p>
    <w:p w14:paraId="0FAAF304" w14:textId="2C398D7D" w:rsidR="00E24EDF" w:rsidRDefault="00E24EDF">
      <w:pPr>
        <w:spacing w:after="200"/>
        <w:rPr>
          <w:rFonts w:eastAsiaTheme="minorHAnsi"/>
          <w:b w:val="0"/>
          <w:color w:val="auto"/>
          <w:lang w:val="en-GB"/>
        </w:rPr>
      </w:pPr>
      <w:r>
        <w:br w:type="page"/>
      </w:r>
    </w:p>
    <w:p w14:paraId="36F5AE41" w14:textId="3324EF63" w:rsidR="00E24EDF" w:rsidRDefault="00E24EDF" w:rsidP="00E24EDF">
      <w:pPr>
        <w:pStyle w:val="Heading2"/>
      </w:pPr>
      <w:bookmarkStart w:id="19" w:name="_Toc59909979"/>
      <w:r>
        <w:lastRenderedPageBreak/>
        <w:t>Calibrating the Dome</w:t>
      </w:r>
      <w:bookmarkEnd w:id="19"/>
    </w:p>
    <w:p w14:paraId="5821ABFD" w14:textId="715DCF92" w:rsidR="00E24EDF" w:rsidRDefault="00E24EDF" w:rsidP="00E24EDF">
      <w:pPr>
        <w:pStyle w:val="NoSpacing"/>
        <w:ind w:left="1440"/>
      </w:pPr>
      <w:r>
        <w:t xml:space="preserve">This is a very important procedure.  If </w:t>
      </w:r>
      <w:r>
        <w:rPr>
          <w:b/>
          <w:bCs/>
        </w:rPr>
        <w:t>DomeBuddy</w:t>
      </w:r>
      <w:r>
        <w:t xml:space="preserve"> does not know how many </w:t>
      </w:r>
      <w:proofErr w:type="gramStart"/>
      <w:r>
        <w:t>encoder</w:t>
      </w:r>
      <w:proofErr w:type="gramEnd"/>
      <w:r>
        <w:t xml:space="preserve"> reference points there are in one rotation then it cannot move the dome’s slit into the correct position for the telescope.</w:t>
      </w:r>
    </w:p>
    <w:p w14:paraId="36F111C5" w14:textId="5943849D" w:rsidR="00E24EDF" w:rsidRDefault="00E24EDF" w:rsidP="00E24EDF">
      <w:pPr>
        <w:pStyle w:val="NoSpacing"/>
        <w:ind w:left="1440"/>
      </w:pPr>
    </w:p>
    <w:p w14:paraId="0E4350E8" w14:textId="5373B1C7" w:rsidR="00E24EDF" w:rsidRDefault="00E24EDF" w:rsidP="00E24EDF">
      <w:pPr>
        <w:pStyle w:val="NoSpacing"/>
        <w:ind w:left="1440"/>
      </w:pPr>
      <w:r>
        <w:t xml:space="preserve">This procedure must be done before the first use of </w:t>
      </w:r>
      <w:r>
        <w:rPr>
          <w:b/>
          <w:bCs/>
        </w:rPr>
        <w:t>DomeBuddy</w:t>
      </w:r>
      <w:r>
        <w:t xml:space="preserve"> and can be periodically updated in the future as required.</w:t>
      </w:r>
      <w:r>
        <w:br/>
      </w:r>
    </w:p>
    <w:p w14:paraId="399BEA93" w14:textId="77777777" w:rsidR="0057195E" w:rsidRDefault="00E24EDF" w:rsidP="00E24EDF">
      <w:pPr>
        <w:pStyle w:val="NoSpacing"/>
        <w:ind w:left="1440"/>
      </w:pPr>
      <w:r>
        <w:t xml:space="preserve">The number of </w:t>
      </w:r>
      <w:r w:rsidR="0057195E">
        <w:t xml:space="preserve">encoder reference points are stored into the </w:t>
      </w:r>
      <w:r w:rsidR="0057195E">
        <w:rPr>
          <w:b/>
          <w:bCs/>
        </w:rPr>
        <w:t>DomeBuddy</w:t>
      </w:r>
      <w:r w:rsidR="0057195E">
        <w:t xml:space="preserve"> </w:t>
      </w:r>
      <w:r w:rsidR="0057195E">
        <w:rPr>
          <w:b/>
          <w:bCs/>
        </w:rPr>
        <w:t>Controller’s</w:t>
      </w:r>
      <w:r w:rsidR="0057195E">
        <w:t xml:space="preserve"> EEPROM.</w:t>
      </w:r>
    </w:p>
    <w:p w14:paraId="12F28093" w14:textId="77777777" w:rsidR="0057195E" w:rsidRDefault="0057195E" w:rsidP="00E24EDF">
      <w:pPr>
        <w:pStyle w:val="NoSpacing"/>
        <w:ind w:left="1440"/>
      </w:pPr>
    </w:p>
    <w:p w14:paraId="1877EEA5" w14:textId="0EA2427E" w:rsidR="00E24EDF" w:rsidRDefault="0057195E" w:rsidP="0057195E">
      <w:pPr>
        <w:pStyle w:val="Heading3"/>
      </w:pPr>
      <w:bookmarkStart w:id="20" w:name="_Toc59909980"/>
      <w:r>
        <w:t>Calibration Process</w:t>
      </w:r>
      <w:bookmarkEnd w:id="20"/>
    </w:p>
    <w:p w14:paraId="02D6EB74" w14:textId="1752BDD7" w:rsidR="0057195E" w:rsidRDefault="0057195E" w:rsidP="00E24EDF">
      <w:pPr>
        <w:pStyle w:val="NoSpacing"/>
        <w:ind w:left="1440"/>
      </w:pPr>
    </w:p>
    <w:p w14:paraId="7D176DD7" w14:textId="77777777" w:rsidR="00E729BC" w:rsidRPr="00E729BC" w:rsidRDefault="0057195E" w:rsidP="00E729BC">
      <w:pPr>
        <w:pStyle w:val="NoSpacing"/>
        <w:numPr>
          <w:ilvl w:val="0"/>
          <w:numId w:val="12"/>
        </w:numPr>
        <w:rPr>
          <w:rFonts w:eastAsiaTheme="minorEastAsia"/>
          <w:b/>
          <w:color w:val="082A75" w:themeColor="text2"/>
          <w:lang w:val="en-US"/>
        </w:rPr>
      </w:pPr>
      <w:r>
        <w:t xml:space="preserve">Turn off the </w:t>
      </w:r>
      <w:r w:rsidRPr="00E729BC">
        <w:rPr>
          <w:b/>
          <w:bCs/>
        </w:rPr>
        <w:t>DomeBuddy Controller</w:t>
      </w:r>
      <w:r>
        <w:t>.</w:t>
      </w:r>
    </w:p>
    <w:p w14:paraId="2CA0FD86" w14:textId="77777777" w:rsidR="00E729BC" w:rsidRPr="00E729BC" w:rsidRDefault="0057195E" w:rsidP="00E729BC">
      <w:pPr>
        <w:pStyle w:val="NoSpacing"/>
        <w:numPr>
          <w:ilvl w:val="0"/>
          <w:numId w:val="12"/>
        </w:numPr>
        <w:rPr>
          <w:b/>
        </w:rPr>
      </w:pPr>
      <w:r w:rsidRPr="0057195E">
        <w:t xml:space="preserve">Ensure the </w:t>
      </w:r>
      <w:r w:rsidRPr="00E729BC">
        <w:rPr>
          <w:bCs/>
        </w:rPr>
        <w:t>DomeBuddy Dongle</w:t>
      </w:r>
      <w:r w:rsidRPr="0057195E">
        <w:t xml:space="preserve"> is not powered up.  Either unplug it from the telescope’s control panel or switch off the telescope.</w:t>
      </w:r>
    </w:p>
    <w:p w14:paraId="61E88EC0" w14:textId="77777777" w:rsidR="00E729BC" w:rsidRDefault="0057195E" w:rsidP="00E729BC">
      <w:pPr>
        <w:pStyle w:val="NoSpacing"/>
        <w:numPr>
          <w:ilvl w:val="0"/>
          <w:numId w:val="12"/>
        </w:numPr>
      </w:pPr>
      <w:r w:rsidRPr="0057195E">
        <w:t xml:space="preserve">Engage the </w:t>
      </w:r>
      <w:r w:rsidRPr="00E729BC">
        <w:t>motors</w:t>
      </w:r>
      <w:r w:rsidRPr="0057195E">
        <w:t xml:space="preserve"> so that their tyres are in contact with the drive surface of the dome.</w:t>
      </w:r>
    </w:p>
    <w:p w14:paraId="2ABE7DA5" w14:textId="77777777" w:rsidR="00E729BC" w:rsidRDefault="0057195E" w:rsidP="00E729BC">
      <w:pPr>
        <w:pStyle w:val="NoSpacing"/>
        <w:numPr>
          <w:ilvl w:val="0"/>
          <w:numId w:val="12"/>
        </w:numPr>
      </w:pPr>
      <w:r w:rsidRPr="00E729BC">
        <w:t>Ensure the rotary encoder is engaged with</w:t>
      </w:r>
      <w:r w:rsidR="00E979A5" w:rsidRPr="00E729BC">
        <w:t xml:space="preserve"> the</w:t>
      </w:r>
      <w:r w:rsidRPr="00E729BC">
        <w:t xml:space="preserve"> drive surface.</w:t>
      </w:r>
    </w:p>
    <w:p w14:paraId="0D2A8AEA" w14:textId="68E6E8D9" w:rsidR="0057195E" w:rsidRPr="00E729BC" w:rsidRDefault="0057195E" w:rsidP="00E729BC">
      <w:pPr>
        <w:pStyle w:val="NoSpacing"/>
        <w:numPr>
          <w:ilvl w:val="0"/>
          <w:numId w:val="12"/>
        </w:numPr>
      </w:pPr>
      <w:r w:rsidRPr="00E729BC">
        <w:t>Make a mark of where the dome is positioned so that it can returned to that same place after is has been move</w:t>
      </w:r>
      <w:r w:rsidR="00E729BC">
        <w:t>d</w:t>
      </w:r>
      <w:r w:rsidRPr="00E729BC">
        <w:t>.</w:t>
      </w:r>
    </w:p>
    <w:p w14:paraId="1439C814" w14:textId="4B59AA55" w:rsidR="0057195E" w:rsidRDefault="0057195E" w:rsidP="0057195E">
      <w:pPr>
        <w:pStyle w:val="NoSpacing"/>
        <w:numPr>
          <w:ilvl w:val="0"/>
          <w:numId w:val="12"/>
        </w:numPr>
      </w:pPr>
      <w:r>
        <w:t xml:space="preserve">While pressing the </w:t>
      </w:r>
      <w:r>
        <w:rPr>
          <w:b/>
          <w:bCs/>
        </w:rPr>
        <w:t xml:space="preserve">PARK </w:t>
      </w:r>
      <w:r>
        <w:t xml:space="preserve">button on the </w:t>
      </w:r>
      <w:r>
        <w:rPr>
          <w:b/>
          <w:bCs/>
        </w:rPr>
        <w:t>Controller</w:t>
      </w:r>
      <w:r>
        <w:t xml:space="preserve"> box</w:t>
      </w:r>
      <w:r w:rsidR="00CE299D">
        <w:t xml:space="preserve">, switch on the </w:t>
      </w:r>
      <w:r w:rsidR="00CE299D">
        <w:rPr>
          <w:b/>
          <w:bCs/>
        </w:rPr>
        <w:t xml:space="preserve">Controller </w:t>
      </w:r>
      <w:r w:rsidR="00CE299D">
        <w:t xml:space="preserve">and keep the </w:t>
      </w:r>
      <w:r w:rsidR="00CE299D">
        <w:rPr>
          <w:b/>
          <w:bCs/>
        </w:rPr>
        <w:t>PARK</w:t>
      </w:r>
      <w:r w:rsidR="00CE299D">
        <w:t xml:space="preserve"> button pressed for 5 seconds</w:t>
      </w:r>
      <w:r>
        <w:t>.</w:t>
      </w:r>
    </w:p>
    <w:p w14:paraId="128530B4" w14:textId="3884DA2D" w:rsidR="0057195E" w:rsidRDefault="0057195E" w:rsidP="0057195E">
      <w:pPr>
        <w:pStyle w:val="NoSpacing"/>
        <w:numPr>
          <w:ilvl w:val="0"/>
          <w:numId w:val="12"/>
        </w:numPr>
      </w:pPr>
      <w:r>
        <w:t xml:space="preserve">The </w:t>
      </w:r>
      <w:r>
        <w:rPr>
          <w:b/>
          <w:bCs/>
        </w:rPr>
        <w:t>Controller</w:t>
      </w:r>
      <w:r>
        <w:t xml:space="preserve"> will give 10 quick beeps as it enters its calibration mode.</w:t>
      </w:r>
    </w:p>
    <w:p w14:paraId="5BB2B8A7" w14:textId="781B70E2" w:rsidR="0057195E" w:rsidRDefault="0057195E" w:rsidP="0057195E">
      <w:pPr>
        <w:pStyle w:val="NoSpacing"/>
        <w:numPr>
          <w:ilvl w:val="0"/>
          <w:numId w:val="12"/>
        </w:numPr>
      </w:pPr>
      <w:r>
        <w:t xml:space="preserve">Now press either the </w:t>
      </w:r>
      <w:r>
        <w:rPr>
          <w:b/>
          <w:bCs/>
        </w:rPr>
        <w:t>LEFT</w:t>
      </w:r>
      <w:r>
        <w:t xml:space="preserve"> or </w:t>
      </w:r>
      <w:r>
        <w:rPr>
          <w:b/>
          <w:bCs/>
        </w:rPr>
        <w:t xml:space="preserve">RIGHT </w:t>
      </w:r>
      <w:r>
        <w:t xml:space="preserve">buttons </w:t>
      </w:r>
      <w:r w:rsidR="00CE299D">
        <w:t>to make</w:t>
      </w:r>
      <w:r>
        <w:t xml:space="preserve"> the dome do one complete </w:t>
      </w:r>
      <w:r w:rsidR="00CE299D">
        <w:t>rotation</w:t>
      </w:r>
      <w:r w:rsidR="00E979A5">
        <w:t>.</w:t>
      </w:r>
    </w:p>
    <w:p w14:paraId="75833445" w14:textId="6EC0F145" w:rsidR="00E979A5" w:rsidRDefault="00E979A5" w:rsidP="0057195E">
      <w:pPr>
        <w:pStyle w:val="NoSpacing"/>
        <w:numPr>
          <w:ilvl w:val="0"/>
          <w:numId w:val="12"/>
        </w:numPr>
      </w:pPr>
      <w:r>
        <w:t>Bring the dome back to its starting position.  If you overshoot it, just simply use the</w:t>
      </w:r>
      <w:r w:rsidR="00CE299D">
        <w:t xml:space="preserve"> </w:t>
      </w:r>
      <w:r w:rsidR="00CE299D">
        <w:rPr>
          <w:b/>
          <w:bCs/>
        </w:rPr>
        <w:t xml:space="preserve">LEFT </w:t>
      </w:r>
      <w:r w:rsidR="00CE299D">
        <w:t xml:space="preserve">and </w:t>
      </w:r>
      <w:r w:rsidR="00CE299D">
        <w:rPr>
          <w:b/>
          <w:bCs/>
        </w:rPr>
        <w:t>RIGHT</w:t>
      </w:r>
      <w:r>
        <w:t xml:space="preserve"> buttons to bring the dome to it.</w:t>
      </w:r>
    </w:p>
    <w:p w14:paraId="3A3AE578" w14:textId="22E72A50" w:rsidR="00E979A5" w:rsidRDefault="00E979A5" w:rsidP="0057195E">
      <w:pPr>
        <w:pStyle w:val="NoSpacing"/>
        <w:numPr>
          <w:ilvl w:val="0"/>
          <w:numId w:val="12"/>
        </w:numPr>
      </w:pPr>
      <w:r>
        <w:t xml:space="preserve">With </w:t>
      </w:r>
      <w:r w:rsidR="00301E19">
        <w:t xml:space="preserve">the </w:t>
      </w:r>
      <w:r>
        <w:t xml:space="preserve">dome back at its start position, press and hold the </w:t>
      </w:r>
      <w:r>
        <w:rPr>
          <w:b/>
          <w:bCs/>
        </w:rPr>
        <w:t>PARK</w:t>
      </w:r>
      <w:r>
        <w:t xml:space="preserve"> button for 5 seconds.</w:t>
      </w:r>
    </w:p>
    <w:p w14:paraId="335CA563" w14:textId="2539A4FC" w:rsidR="00E979A5" w:rsidRDefault="00E979A5" w:rsidP="0057195E">
      <w:pPr>
        <w:pStyle w:val="NoSpacing"/>
        <w:numPr>
          <w:ilvl w:val="0"/>
          <w:numId w:val="12"/>
        </w:numPr>
      </w:pPr>
      <w:r>
        <w:t xml:space="preserve">The </w:t>
      </w:r>
      <w:r>
        <w:rPr>
          <w:b/>
          <w:bCs/>
        </w:rPr>
        <w:t>Controller</w:t>
      </w:r>
      <w:r>
        <w:t xml:space="preserve"> will play a little tune to confirm that it recorded the number of encoder reference points into its EEPROM.</w:t>
      </w:r>
    </w:p>
    <w:p w14:paraId="22349EF5" w14:textId="538966AE" w:rsidR="00E979A5" w:rsidRDefault="00E979A5" w:rsidP="00E979A5">
      <w:pPr>
        <w:pStyle w:val="NoSpacing"/>
        <w:numPr>
          <w:ilvl w:val="0"/>
          <w:numId w:val="12"/>
        </w:numPr>
      </w:pPr>
      <w:r>
        <w:t xml:space="preserve">The </w:t>
      </w:r>
      <w:r>
        <w:rPr>
          <w:b/>
          <w:bCs/>
        </w:rPr>
        <w:t xml:space="preserve">Controller </w:t>
      </w:r>
      <w:r>
        <w:t>will</w:t>
      </w:r>
      <w:r w:rsidR="00301E19">
        <w:t xml:space="preserve"> then</w:t>
      </w:r>
      <w:r w:rsidR="00A7035B">
        <w:t xml:space="preserve"> continue in</w:t>
      </w:r>
      <w:r>
        <w:t>to</w:t>
      </w:r>
      <w:r w:rsidR="00A7035B">
        <w:t xml:space="preserve"> its</w:t>
      </w:r>
      <w:r>
        <w:t xml:space="preserve"> ordinary operation mode.</w:t>
      </w:r>
    </w:p>
    <w:p w14:paraId="4048DD92" w14:textId="0AB2072F" w:rsidR="00E979A5" w:rsidRDefault="00E979A5" w:rsidP="00E979A5">
      <w:pPr>
        <w:pStyle w:val="NoSpacing"/>
        <w:numPr>
          <w:ilvl w:val="0"/>
          <w:numId w:val="12"/>
        </w:numPr>
      </w:pPr>
      <w:r>
        <w:t>To calibrate again, go back to Step 1.</w:t>
      </w:r>
      <w:r>
        <w:br/>
      </w:r>
    </w:p>
    <w:p w14:paraId="6ACA3AB6" w14:textId="1A2B8401" w:rsidR="00E979A5" w:rsidRDefault="00E979A5" w:rsidP="00E979A5">
      <w:pPr>
        <w:pStyle w:val="NoSpacing"/>
        <w:ind w:left="1440"/>
      </w:pPr>
      <w:r>
        <w:t xml:space="preserve">After successful calibration, the </w:t>
      </w:r>
      <w:r>
        <w:rPr>
          <w:b/>
          <w:bCs/>
        </w:rPr>
        <w:t>DomeBuddy Controller</w:t>
      </w:r>
      <w:r>
        <w:t xml:space="preserve"> will use the stored encoder reference points number when is it switched on in the future.</w:t>
      </w:r>
    </w:p>
    <w:p w14:paraId="1273E42C" w14:textId="5AD3835A" w:rsidR="00C14D43" w:rsidRDefault="00C14D43" w:rsidP="00C14D43">
      <w:pPr>
        <w:pStyle w:val="Heading1"/>
      </w:pPr>
      <w:bookmarkStart w:id="21" w:name="_Toc59909981"/>
      <w:r>
        <w:lastRenderedPageBreak/>
        <w:t>Operating Dome Buddy</w:t>
      </w:r>
      <w:bookmarkEnd w:id="21"/>
    </w:p>
    <w:p w14:paraId="2623887D" w14:textId="3EEAED69" w:rsidR="007E07A6" w:rsidRDefault="00F86F5F" w:rsidP="007E07A6">
      <w:pPr>
        <w:pStyle w:val="Heading2"/>
      </w:pPr>
      <w:bookmarkStart w:id="22" w:name="_Toc59909982"/>
      <w:r>
        <w:t>Important Notes</w:t>
      </w:r>
      <w:bookmarkEnd w:id="22"/>
    </w:p>
    <w:p w14:paraId="42872A1E" w14:textId="3C7252B2" w:rsidR="00F86F5F" w:rsidRDefault="007E07A6" w:rsidP="00F86F5F">
      <w:pPr>
        <w:pStyle w:val="NoSpacing"/>
        <w:numPr>
          <w:ilvl w:val="0"/>
          <w:numId w:val="18"/>
        </w:numPr>
      </w:pPr>
      <w:r>
        <w:t xml:space="preserve">If the </w:t>
      </w:r>
      <w:r>
        <w:rPr>
          <w:b/>
          <w:bCs/>
        </w:rPr>
        <w:t>DomeBuddy Controller</w:t>
      </w:r>
      <w:r>
        <w:t xml:space="preserve"> is taken out of </w:t>
      </w:r>
      <w:r w:rsidR="00383DFD">
        <w:t>P</w:t>
      </w:r>
      <w:r>
        <w:t>ark mode</w:t>
      </w:r>
      <w:r w:rsidR="00383DFD">
        <w:t xml:space="preserve"> then</w:t>
      </w:r>
      <w:r>
        <w:t xml:space="preserve"> the dome may immediately rotate to the telescope</w:t>
      </w:r>
      <w:r w:rsidR="00F86F5F">
        <w:t>’s azimuth.</w:t>
      </w:r>
      <w:r w:rsidR="00F86F5F">
        <w:br/>
      </w:r>
    </w:p>
    <w:p w14:paraId="751A21C5" w14:textId="77777777" w:rsidR="00AF396E" w:rsidRDefault="00F86F5F" w:rsidP="00F86F5F">
      <w:pPr>
        <w:pStyle w:val="NoSpacing"/>
        <w:numPr>
          <w:ilvl w:val="0"/>
          <w:numId w:val="18"/>
        </w:numPr>
      </w:pPr>
      <w:r>
        <w:t xml:space="preserve">After the telescope has stopped slewing, the dome will always take the shortest route to bring its slit in front of the </w:t>
      </w:r>
      <w:r w:rsidR="00301E19">
        <w:t>telescope</w:t>
      </w:r>
      <w:r>
        <w:t xml:space="preserve">.  This may be in the opposite direction to which the telescope slewed.  This is normal </w:t>
      </w:r>
      <w:r w:rsidR="00383DFD">
        <w:t>behaviour</w:t>
      </w:r>
      <w:r>
        <w:t>.</w:t>
      </w:r>
      <w:r w:rsidR="00AF396E">
        <w:br/>
      </w:r>
    </w:p>
    <w:p w14:paraId="40AE69CB" w14:textId="03550995" w:rsidR="00F86F5F" w:rsidRDefault="00AF396E" w:rsidP="00AF396E">
      <w:pPr>
        <w:pStyle w:val="NoSpacing"/>
        <w:numPr>
          <w:ilvl w:val="0"/>
          <w:numId w:val="18"/>
        </w:numPr>
      </w:pPr>
      <w:r>
        <w:t>When the dome has completed its rotation, it may momentarily start moving again.  This is due to one of three reasons:</w:t>
      </w:r>
      <w:r>
        <w:br/>
      </w:r>
      <w:r>
        <w:br/>
      </w:r>
      <w:r>
        <w:tab/>
        <w:t>1.</w:t>
      </w:r>
      <w:r>
        <w:tab/>
        <w:t>The dome overshot its finishing point</w:t>
      </w:r>
      <w:r>
        <w:br/>
      </w:r>
      <w:r>
        <w:tab/>
        <w:t>2.</w:t>
      </w:r>
      <w:r>
        <w:tab/>
        <w:t>The dome stopped before it finishing point.</w:t>
      </w:r>
      <w:r>
        <w:br/>
      </w:r>
      <w:r>
        <w:tab/>
        <w:t>3.</w:t>
      </w:r>
      <w:r>
        <w:tab/>
        <w:t xml:space="preserve">The telescope has tracked to a new azimuth reference </w:t>
      </w:r>
      <w:r>
        <w:tab/>
      </w:r>
      <w:r>
        <w:tab/>
      </w:r>
      <w:r>
        <w:tab/>
        <w:t>point</w:t>
      </w:r>
      <w:r w:rsidR="00F86F5F">
        <w:br/>
      </w:r>
    </w:p>
    <w:p w14:paraId="052B5BD4" w14:textId="3BCCBF82" w:rsidR="00383DFD" w:rsidRDefault="00F86F5F" w:rsidP="00383DFD">
      <w:pPr>
        <w:pStyle w:val="NoSpacing"/>
        <w:numPr>
          <w:ilvl w:val="0"/>
          <w:numId w:val="18"/>
        </w:numPr>
      </w:pPr>
      <w:r>
        <w:t xml:space="preserve">If the </w:t>
      </w:r>
      <w:r w:rsidR="008C39AE">
        <w:rPr>
          <w:b/>
          <w:bCs/>
        </w:rPr>
        <w:t xml:space="preserve">DomeBuddy Controller’s </w:t>
      </w:r>
      <w:r w:rsidR="008C39AE">
        <w:t xml:space="preserve">beeper and LED are both active then the </w:t>
      </w:r>
      <w:r w:rsidR="008C39AE">
        <w:rPr>
          <w:b/>
          <w:bCs/>
        </w:rPr>
        <w:t>Controlle</w:t>
      </w:r>
      <w:r w:rsidR="00F45FBE">
        <w:rPr>
          <w:b/>
          <w:bCs/>
        </w:rPr>
        <w:t xml:space="preserve">r </w:t>
      </w:r>
      <w:r w:rsidR="00F45FBE">
        <w:t>is unable to detect any movement of the dome</w:t>
      </w:r>
      <w:r w:rsidR="00301E19">
        <w:t>.  This</w:t>
      </w:r>
      <w:r w:rsidR="00F45FBE">
        <w:t xml:space="preserve"> might mean the dome is stuck or the rotary encoder is not engaged.</w:t>
      </w:r>
      <w:r w:rsidR="00383DFD">
        <w:br/>
      </w:r>
    </w:p>
    <w:p w14:paraId="58E49A33" w14:textId="3FC3F177" w:rsidR="00383DFD" w:rsidRDefault="00383DFD" w:rsidP="00383DFD">
      <w:pPr>
        <w:pStyle w:val="NoSpacing"/>
        <w:numPr>
          <w:ilvl w:val="0"/>
          <w:numId w:val="18"/>
        </w:numPr>
      </w:pPr>
      <w:r>
        <w:t>“Parked” means the dome is inactive and not responsive to the position of the telescope.</w:t>
      </w:r>
    </w:p>
    <w:p w14:paraId="22AE8E4C" w14:textId="77777777" w:rsidR="00F86F5F" w:rsidRPr="007E07A6" w:rsidRDefault="00F86F5F" w:rsidP="007E07A6">
      <w:pPr>
        <w:pStyle w:val="NoSpacing"/>
        <w:ind w:left="1440"/>
      </w:pPr>
    </w:p>
    <w:p w14:paraId="7530CC33" w14:textId="318F9550" w:rsidR="007E07A6" w:rsidRPr="007E07A6" w:rsidRDefault="00C14D43" w:rsidP="007E07A6">
      <w:pPr>
        <w:pStyle w:val="Heading2"/>
      </w:pPr>
      <w:bookmarkStart w:id="23" w:name="_Toc59909983"/>
      <w:r>
        <w:t>S</w:t>
      </w:r>
      <w:r w:rsidR="00BF007F">
        <w:t>tarting Up</w:t>
      </w:r>
      <w:bookmarkEnd w:id="23"/>
    </w:p>
    <w:p w14:paraId="57252E2A" w14:textId="348CBA11" w:rsidR="00383DFD" w:rsidRPr="00383DFD" w:rsidRDefault="001F68D5" w:rsidP="00383DFD">
      <w:pPr>
        <w:pStyle w:val="NoSpacing"/>
        <w:numPr>
          <w:ilvl w:val="0"/>
          <w:numId w:val="13"/>
        </w:numPr>
        <w:rPr>
          <w:b/>
          <w:bCs/>
        </w:rPr>
      </w:pPr>
      <w:r>
        <w:t>Make sure the dome is unlocked and free to rotate</w:t>
      </w:r>
      <w:r w:rsidR="00383DFD">
        <w:rPr>
          <w:b/>
          <w:bCs/>
        </w:rPr>
        <w:br/>
      </w:r>
    </w:p>
    <w:p w14:paraId="718C0B48" w14:textId="15CAE4D6" w:rsidR="00BF007F" w:rsidRPr="009E2E4C" w:rsidRDefault="009E2E4C" w:rsidP="009E2E4C">
      <w:pPr>
        <w:pStyle w:val="NoSpacing"/>
        <w:numPr>
          <w:ilvl w:val="0"/>
          <w:numId w:val="13"/>
        </w:numPr>
        <w:rPr>
          <w:b/>
          <w:bCs/>
        </w:rPr>
      </w:pPr>
      <w:r>
        <w:t xml:space="preserve">Ensure the mains outlet and the power supply unit (PSU) are switched on and the </w:t>
      </w:r>
      <w:r>
        <w:rPr>
          <w:b/>
          <w:bCs/>
        </w:rPr>
        <w:t>DomeBuddy Controller</w:t>
      </w:r>
      <w:r>
        <w:t xml:space="preserve"> is turned off.</w:t>
      </w:r>
      <w:r w:rsidR="00383DFD">
        <w:br/>
      </w:r>
    </w:p>
    <w:p w14:paraId="15EB9E8A" w14:textId="23B9A43C" w:rsidR="009E2E4C" w:rsidRPr="009E2E4C" w:rsidRDefault="009E2E4C" w:rsidP="009E2E4C">
      <w:pPr>
        <w:pStyle w:val="NoSpacing"/>
        <w:numPr>
          <w:ilvl w:val="0"/>
          <w:numId w:val="13"/>
        </w:numPr>
        <w:rPr>
          <w:b/>
          <w:bCs/>
        </w:rPr>
      </w:pPr>
      <w:r>
        <w:t>Ensure the dome is at its home position and the motors and rotary encode</w:t>
      </w:r>
      <w:r w:rsidR="001F68D5">
        <w:t>r</w:t>
      </w:r>
      <w:r>
        <w:t xml:space="preserve"> are engaged.</w:t>
      </w:r>
      <w:r w:rsidR="00383DFD">
        <w:br/>
      </w:r>
    </w:p>
    <w:p w14:paraId="5F891048" w14:textId="23DE5802" w:rsidR="009E2E4C" w:rsidRPr="00D966E5" w:rsidRDefault="009E2E4C" w:rsidP="009E2E4C">
      <w:pPr>
        <w:pStyle w:val="NoSpacing"/>
        <w:numPr>
          <w:ilvl w:val="0"/>
          <w:numId w:val="13"/>
        </w:numPr>
        <w:rPr>
          <w:b/>
          <w:bCs/>
        </w:rPr>
      </w:pPr>
      <w:r>
        <w:t xml:space="preserve">Switch on the </w:t>
      </w:r>
      <w:r>
        <w:rPr>
          <w:b/>
          <w:bCs/>
        </w:rPr>
        <w:t>Controller</w:t>
      </w:r>
      <w:r>
        <w:t xml:space="preserve"> – it will give two half second beeps</w:t>
      </w:r>
      <w:r w:rsidR="00FE01DA">
        <w:t xml:space="preserve"> to indicate that is has successfully power</w:t>
      </w:r>
      <w:r w:rsidR="008C39AE">
        <w:t>ed</w:t>
      </w:r>
      <w:r w:rsidR="00FE01DA">
        <w:t xml:space="preserve"> up.</w:t>
      </w:r>
      <w:r w:rsidR="00383DFD">
        <w:br/>
      </w:r>
    </w:p>
    <w:p w14:paraId="5DAF3626" w14:textId="31452A2B" w:rsidR="00D966E5" w:rsidRPr="009E2E4C" w:rsidRDefault="00D966E5" w:rsidP="009E2E4C">
      <w:pPr>
        <w:pStyle w:val="NoSpacing"/>
        <w:numPr>
          <w:ilvl w:val="0"/>
          <w:numId w:val="13"/>
        </w:numPr>
        <w:rPr>
          <w:b/>
          <w:bCs/>
        </w:rPr>
      </w:pPr>
      <w:r>
        <w:lastRenderedPageBreak/>
        <w:t xml:space="preserve">The </w:t>
      </w:r>
      <w:r>
        <w:rPr>
          <w:b/>
          <w:bCs/>
        </w:rPr>
        <w:t xml:space="preserve">DomeBuddy </w:t>
      </w:r>
      <w:r>
        <w:t>controller does not have to be powered up before the controller is switched on.</w:t>
      </w:r>
    </w:p>
    <w:p w14:paraId="72ACB722" w14:textId="66FA7DF9" w:rsidR="001F68D5" w:rsidRDefault="001F68D5" w:rsidP="001F68D5">
      <w:pPr>
        <w:pStyle w:val="NoSpacing"/>
        <w:rPr>
          <w:b/>
          <w:bCs/>
        </w:rPr>
      </w:pPr>
    </w:p>
    <w:p w14:paraId="32BFA594" w14:textId="23E6AD11" w:rsidR="001F68D5" w:rsidRPr="001F68D5" w:rsidRDefault="00C206B4" w:rsidP="001F68D5">
      <w:pPr>
        <w:pStyle w:val="Heading2"/>
      </w:pPr>
      <w:bookmarkStart w:id="24" w:name="_Toc59909984"/>
      <w:r>
        <w:t xml:space="preserve">Session </w:t>
      </w:r>
      <w:r w:rsidR="001F68D5">
        <w:t>Operation</w:t>
      </w:r>
      <w:bookmarkEnd w:id="24"/>
    </w:p>
    <w:p w14:paraId="7A35039E" w14:textId="5ECF24A8" w:rsidR="00FE01DA" w:rsidRDefault="001F68D5" w:rsidP="00D966E5">
      <w:pPr>
        <w:pStyle w:val="NoSpacing"/>
        <w:numPr>
          <w:ilvl w:val="0"/>
          <w:numId w:val="15"/>
        </w:numPr>
        <w:rPr>
          <w:b/>
          <w:bCs/>
        </w:rPr>
      </w:pPr>
      <w:r>
        <w:t xml:space="preserve">If the </w:t>
      </w:r>
      <w:r w:rsidRPr="001F68D5">
        <w:rPr>
          <w:b/>
          <w:bCs/>
        </w:rPr>
        <w:t>DomeBuddy Controller’s</w:t>
      </w:r>
      <w:r>
        <w:t xml:space="preserve"> LED is constantly lit then this indicates that the dome is </w:t>
      </w:r>
      <w:r w:rsidR="00383DFD">
        <w:t>Park mode</w:t>
      </w:r>
      <w:r>
        <w:t>.</w:t>
      </w:r>
      <w:r>
        <w:br/>
      </w:r>
      <w:r>
        <w:br/>
      </w:r>
      <w:r w:rsidR="00213F0F">
        <w:t>P</w:t>
      </w:r>
      <w:r>
        <w:t>ressin</w:t>
      </w:r>
      <w:r w:rsidR="00383DFD">
        <w:t>g</w:t>
      </w:r>
      <w:r w:rsidR="00213F0F">
        <w:t xml:space="preserve"> </w:t>
      </w:r>
      <w:r>
        <w:t xml:space="preserve">the </w:t>
      </w:r>
      <w:r w:rsidR="00213F0F">
        <w:rPr>
          <w:b/>
          <w:bCs/>
        </w:rPr>
        <w:t>PARK</w:t>
      </w:r>
      <w:r>
        <w:t xml:space="preserve"> button to unpark the dome and make it active.</w:t>
      </w:r>
      <w:r w:rsidR="00FE01DA">
        <w:br/>
      </w:r>
    </w:p>
    <w:p w14:paraId="32C22ACC" w14:textId="309626C1" w:rsidR="00FE01DA" w:rsidRPr="00F86F5F" w:rsidRDefault="00FE01DA" w:rsidP="00F86F5F">
      <w:pPr>
        <w:pStyle w:val="NoSpacing"/>
        <w:numPr>
          <w:ilvl w:val="0"/>
          <w:numId w:val="15"/>
        </w:numPr>
        <w:rPr>
          <w:b/>
          <w:bCs/>
        </w:rPr>
      </w:pPr>
      <w:r w:rsidRPr="00FE01DA">
        <w:rPr>
          <w:b/>
          <w:bCs/>
        </w:rPr>
        <w:t>IMPORTANT:</w:t>
      </w:r>
      <w:r>
        <w:t xml:space="preserve">  If the </w:t>
      </w:r>
      <w:r w:rsidRPr="001F68D5">
        <w:rPr>
          <w:b/>
          <w:bCs/>
        </w:rPr>
        <w:t>DomeBuddy Controller’s</w:t>
      </w:r>
      <w:r>
        <w:t xml:space="preserve"> LED is constantly lit and its buzzer is constantly sounding then this indicates that the rotary encoder is not turning.  The encoder could either be disengaged or the dome is stuck.</w:t>
      </w:r>
      <w:r w:rsidR="00F86F5F">
        <w:rPr>
          <w:b/>
          <w:bCs/>
        </w:rPr>
        <w:br/>
      </w:r>
    </w:p>
    <w:p w14:paraId="6CE63449" w14:textId="51C046D0" w:rsidR="001F68D5" w:rsidRPr="00FE01DA" w:rsidRDefault="00FE01DA" w:rsidP="00FE01DA">
      <w:pPr>
        <w:pStyle w:val="NoSpacing"/>
        <w:ind w:left="1800"/>
        <w:rPr>
          <w:b/>
          <w:bCs/>
        </w:rPr>
      </w:pPr>
      <w:r>
        <w:t xml:space="preserve">It may be best to switch off the </w:t>
      </w:r>
      <w:r>
        <w:rPr>
          <w:b/>
          <w:bCs/>
        </w:rPr>
        <w:t>Controller</w:t>
      </w:r>
      <w:r>
        <w:t xml:space="preserve"> to investigate the error, besides the rotary encoder may have lost its pos</w:t>
      </w:r>
      <w:r w:rsidR="00D966E5">
        <w:t>i</w:t>
      </w:r>
      <w:r>
        <w:t>tion</w:t>
      </w:r>
      <w:r w:rsidR="008F5975">
        <w:t>.</w:t>
      </w:r>
      <w:r w:rsidR="008F5975">
        <w:br/>
      </w:r>
      <w:r w:rsidRPr="00FE01DA">
        <w:rPr>
          <w:b/>
          <w:bCs/>
        </w:rPr>
        <w:br/>
      </w:r>
      <w:r>
        <w:t xml:space="preserve">Pressing either the </w:t>
      </w:r>
      <w:r w:rsidRPr="00FE01DA">
        <w:rPr>
          <w:b/>
          <w:bCs/>
        </w:rPr>
        <w:t>LEFT</w:t>
      </w:r>
      <w:r>
        <w:t xml:space="preserve"> or </w:t>
      </w:r>
      <w:r w:rsidRPr="00FE01DA">
        <w:rPr>
          <w:b/>
          <w:bCs/>
        </w:rPr>
        <w:t>RIGHT</w:t>
      </w:r>
      <w:r>
        <w:t xml:space="preserve"> buttons will stop the buzzer and reactivate the dome</w:t>
      </w:r>
      <w:r w:rsidR="008F5975">
        <w:t xml:space="preserve">, but it may be best to rotate the dome to its home position and then restart the </w:t>
      </w:r>
      <w:r w:rsidR="008F5975">
        <w:rPr>
          <w:b/>
          <w:bCs/>
        </w:rPr>
        <w:t>Controller</w:t>
      </w:r>
      <w:r w:rsidR="008F5975">
        <w:t>.</w:t>
      </w:r>
      <w:r w:rsidR="001F68D5">
        <w:br/>
      </w:r>
    </w:p>
    <w:p w14:paraId="50A54D6D" w14:textId="2066935A" w:rsidR="00D966E5" w:rsidRDefault="00D966E5" w:rsidP="00D966E5">
      <w:pPr>
        <w:pStyle w:val="NoSpacing"/>
        <w:numPr>
          <w:ilvl w:val="0"/>
          <w:numId w:val="15"/>
        </w:numPr>
        <w:rPr>
          <w:b/>
          <w:bCs/>
        </w:rPr>
      </w:pPr>
      <w:r>
        <w:t xml:space="preserve">If the dome is unparked the </w:t>
      </w:r>
      <w:r>
        <w:rPr>
          <w:b/>
          <w:bCs/>
        </w:rPr>
        <w:t>Controller’s</w:t>
      </w:r>
      <w:r>
        <w:t xml:space="preserve"> LED will start flashing rapidly indicating that it is waiting to connect to the </w:t>
      </w:r>
      <w:r>
        <w:rPr>
          <w:b/>
          <w:bCs/>
        </w:rPr>
        <w:t>Dongle</w:t>
      </w:r>
      <w:r>
        <w:t xml:space="preserve"> via Bluetooth.</w:t>
      </w:r>
      <w:r>
        <w:rPr>
          <w:b/>
          <w:bCs/>
        </w:rPr>
        <w:br/>
      </w:r>
    </w:p>
    <w:p w14:paraId="4002E239" w14:textId="5B72894E" w:rsidR="00D966E5" w:rsidRPr="00D966E5" w:rsidRDefault="00D966E5" w:rsidP="00D966E5">
      <w:pPr>
        <w:pStyle w:val="NoSpacing"/>
        <w:numPr>
          <w:ilvl w:val="0"/>
          <w:numId w:val="15"/>
        </w:numPr>
        <w:rPr>
          <w:b/>
          <w:bCs/>
        </w:rPr>
      </w:pPr>
      <w:r>
        <w:t xml:space="preserve">If the </w:t>
      </w:r>
      <w:r>
        <w:rPr>
          <w:b/>
          <w:bCs/>
        </w:rPr>
        <w:t>Dongle</w:t>
      </w:r>
      <w:r>
        <w:t xml:space="preserve"> is </w:t>
      </w:r>
      <w:r w:rsidR="003B5DFF">
        <w:t xml:space="preserve">already </w:t>
      </w:r>
      <w:r>
        <w:t>power</w:t>
      </w:r>
      <w:r w:rsidR="00301E19">
        <w:t>ed</w:t>
      </w:r>
      <w:r>
        <w:t xml:space="preserve"> up, the </w:t>
      </w:r>
      <w:r>
        <w:rPr>
          <w:b/>
          <w:bCs/>
        </w:rPr>
        <w:t>Controller</w:t>
      </w:r>
      <w:r>
        <w:t xml:space="preserve"> will connect to it via Bluetooth within a few seconds.</w:t>
      </w:r>
      <w:r>
        <w:br/>
      </w:r>
      <w:r>
        <w:rPr>
          <w:b/>
          <w:bCs/>
        </w:rPr>
        <w:br/>
      </w:r>
      <w:r>
        <w:t xml:space="preserve">Provided the </w:t>
      </w:r>
      <w:r w:rsidRPr="00D966E5">
        <w:rPr>
          <w:b/>
          <w:bCs/>
        </w:rPr>
        <w:t>Dongle</w:t>
      </w:r>
      <w:r>
        <w:t xml:space="preserve"> is communicating with the telescope, its LED will flash every 5 seconds</w:t>
      </w:r>
      <w:r w:rsidR="00301E19">
        <w:t xml:space="preserve"> to indicate that it has sent the telescope’s azimuth and slew/tracking status to the </w:t>
      </w:r>
      <w:r w:rsidR="00301E19">
        <w:rPr>
          <w:b/>
          <w:bCs/>
        </w:rPr>
        <w:t>Controller</w:t>
      </w:r>
      <w:r>
        <w:t>.</w:t>
      </w:r>
      <w:r w:rsidR="00C0627B">
        <w:br/>
      </w:r>
    </w:p>
    <w:p w14:paraId="7C190D3D" w14:textId="315B3758" w:rsidR="00E979A5" w:rsidRDefault="00D966E5" w:rsidP="00D966E5">
      <w:pPr>
        <w:pStyle w:val="NoSpacing"/>
        <w:numPr>
          <w:ilvl w:val="0"/>
          <w:numId w:val="15"/>
        </w:numPr>
      </w:pPr>
      <w:r>
        <w:t xml:space="preserve">Once the </w:t>
      </w:r>
      <w:r w:rsidRPr="00D966E5">
        <w:rPr>
          <w:b/>
          <w:bCs/>
        </w:rPr>
        <w:t xml:space="preserve">Controller </w:t>
      </w:r>
      <w:r>
        <w:t xml:space="preserve">is connected to the </w:t>
      </w:r>
      <w:r>
        <w:rPr>
          <w:b/>
          <w:bCs/>
        </w:rPr>
        <w:t>Dongle</w:t>
      </w:r>
      <w:r w:rsidR="00C206B4">
        <w:t xml:space="preserve"> and it is unparked, and the telescope is not slewing, the </w:t>
      </w:r>
      <w:r w:rsidR="00C206B4">
        <w:rPr>
          <w:b/>
          <w:bCs/>
        </w:rPr>
        <w:t xml:space="preserve">Controller </w:t>
      </w:r>
      <w:r w:rsidR="00C206B4">
        <w:t>will turn the dome so that it’s slit is in front of the telescope.</w:t>
      </w:r>
      <w:r w:rsidR="00C206B4">
        <w:br/>
      </w:r>
      <w:r w:rsidR="00C206B4">
        <w:br/>
        <w:t xml:space="preserve">The </w:t>
      </w:r>
      <w:r w:rsidR="00C206B4">
        <w:rPr>
          <w:b/>
          <w:bCs/>
        </w:rPr>
        <w:t>Controller’s</w:t>
      </w:r>
      <w:r w:rsidR="00C206B4">
        <w:t xml:space="preserve"> LED will flash </w:t>
      </w:r>
      <w:r w:rsidR="00AF396E">
        <w:t xml:space="preserve">about </w:t>
      </w:r>
      <w:r w:rsidR="00C206B4">
        <w:t xml:space="preserve">every 5 seconds to indicate it has received the telescope’s azimuth and slew status information from the </w:t>
      </w:r>
      <w:r w:rsidR="00C206B4">
        <w:rPr>
          <w:b/>
          <w:bCs/>
        </w:rPr>
        <w:t>Dongle</w:t>
      </w:r>
      <w:r w:rsidR="00C206B4">
        <w:t>.</w:t>
      </w:r>
      <w:r w:rsidR="00C206B4">
        <w:br/>
      </w:r>
    </w:p>
    <w:p w14:paraId="6F07C850" w14:textId="2C908AC3" w:rsidR="00C206B4" w:rsidRDefault="00C206B4" w:rsidP="00D966E5">
      <w:pPr>
        <w:pStyle w:val="NoSpacing"/>
        <w:numPr>
          <w:ilvl w:val="0"/>
          <w:numId w:val="15"/>
        </w:numPr>
      </w:pPr>
      <w:r>
        <w:lastRenderedPageBreak/>
        <w:t xml:space="preserve">While connected and unparked, the </w:t>
      </w:r>
      <w:r>
        <w:rPr>
          <w:b/>
          <w:bCs/>
        </w:rPr>
        <w:t>Controller</w:t>
      </w:r>
      <w:r>
        <w:t xml:space="preserve"> will respond to the telescope’s movement whether it is tracking or slewing.</w:t>
      </w:r>
      <w:r>
        <w:br/>
      </w:r>
    </w:p>
    <w:p w14:paraId="40282625" w14:textId="5725450C" w:rsidR="00C206B4" w:rsidRDefault="00C206B4" w:rsidP="00D966E5">
      <w:pPr>
        <w:pStyle w:val="NoSpacing"/>
        <w:numPr>
          <w:ilvl w:val="0"/>
          <w:numId w:val="15"/>
        </w:numPr>
      </w:pPr>
      <w:r>
        <w:t xml:space="preserve">If the dome’s slit is not in the correct place, use the </w:t>
      </w:r>
      <w:r>
        <w:rPr>
          <w:b/>
          <w:bCs/>
        </w:rPr>
        <w:t xml:space="preserve">LEFT </w:t>
      </w:r>
      <w:r>
        <w:t xml:space="preserve">or </w:t>
      </w:r>
      <w:r>
        <w:rPr>
          <w:b/>
          <w:bCs/>
        </w:rPr>
        <w:t>RIGHT</w:t>
      </w:r>
      <w:r>
        <w:t xml:space="preserve"> buttons to bring the slit to the correct position.  The </w:t>
      </w:r>
      <w:r>
        <w:rPr>
          <w:b/>
          <w:bCs/>
        </w:rPr>
        <w:t>Controller</w:t>
      </w:r>
      <w:r>
        <w:t xml:space="preserve"> will </w:t>
      </w:r>
      <w:r w:rsidR="002719B2">
        <w:t xml:space="preserve">automatically </w:t>
      </w:r>
      <w:r>
        <w:t>synchronise the dome’s position to the telescope’s current azimuth.</w:t>
      </w:r>
      <w:r w:rsidR="002719B2">
        <w:br/>
      </w:r>
    </w:p>
    <w:p w14:paraId="2816C2AA" w14:textId="0B10345D" w:rsidR="002719B2" w:rsidRDefault="002719B2" w:rsidP="00D966E5">
      <w:pPr>
        <w:pStyle w:val="NoSpacing"/>
        <w:numPr>
          <w:ilvl w:val="0"/>
          <w:numId w:val="15"/>
        </w:numPr>
      </w:pPr>
      <w:r>
        <w:t xml:space="preserve">To </w:t>
      </w:r>
      <w:r w:rsidR="00E64B4E">
        <w:t xml:space="preserve">park </w:t>
      </w:r>
      <w:r>
        <w:t>the dome</w:t>
      </w:r>
      <w:r w:rsidR="00E64B4E">
        <w:t xml:space="preserve">, simply press the </w:t>
      </w:r>
      <w:r w:rsidR="00E64B4E">
        <w:rPr>
          <w:b/>
          <w:bCs/>
        </w:rPr>
        <w:t>PARK</w:t>
      </w:r>
      <w:r w:rsidR="00E64B4E">
        <w:t xml:space="preserve"> button.  The </w:t>
      </w:r>
      <w:r w:rsidR="00E64B4E">
        <w:rPr>
          <w:b/>
          <w:bCs/>
        </w:rPr>
        <w:t xml:space="preserve">Controller’s </w:t>
      </w:r>
      <w:r w:rsidR="00E64B4E">
        <w:t xml:space="preserve">LED will </w:t>
      </w:r>
      <w:r w:rsidR="00213F0F">
        <w:t>become lit</w:t>
      </w:r>
      <w:r w:rsidR="00E64B4E">
        <w:t xml:space="preserve"> constantly to indicate that the dome is parked.</w:t>
      </w:r>
      <w:r w:rsidR="00E64B4E">
        <w:br/>
      </w:r>
    </w:p>
    <w:p w14:paraId="1897B7F0" w14:textId="6C6619D5" w:rsidR="00E64B4E" w:rsidRDefault="00E64B4E" w:rsidP="00D966E5">
      <w:pPr>
        <w:pStyle w:val="NoSpacing"/>
        <w:numPr>
          <w:ilvl w:val="0"/>
          <w:numId w:val="15"/>
        </w:numPr>
      </w:pPr>
      <w:r>
        <w:t xml:space="preserve">Pressing </w:t>
      </w:r>
      <w:r w:rsidR="00213F0F">
        <w:t>any of the three buttons (</w:t>
      </w:r>
      <w:r w:rsidR="00213F0F">
        <w:rPr>
          <w:b/>
          <w:bCs/>
        </w:rPr>
        <w:t>LEFT</w:t>
      </w:r>
      <w:r w:rsidR="00213F0F">
        <w:t xml:space="preserve">, </w:t>
      </w:r>
      <w:r w:rsidR="00213F0F">
        <w:rPr>
          <w:b/>
          <w:bCs/>
        </w:rPr>
        <w:t>PARK</w:t>
      </w:r>
      <w:r w:rsidR="00213F0F">
        <w:t xml:space="preserve"> and </w:t>
      </w:r>
      <w:r w:rsidR="00213F0F">
        <w:rPr>
          <w:b/>
          <w:bCs/>
        </w:rPr>
        <w:t>RIGHT</w:t>
      </w:r>
      <w:r w:rsidR="00213F0F">
        <w:t>) while the dome is automatically rotating will stop</w:t>
      </w:r>
      <w:r w:rsidR="009C7DE4">
        <w:t xml:space="preserve"> it</w:t>
      </w:r>
      <w:r w:rsidR="00213F0F">
        <w:t xml:space="preserve"> immediately.  The dome will be deactivated and the </w:t>
      </w:r>
      <w:r w:rsidR="00213F0F">
        <w:rPr>
          <w:b/>
          <w:bCs/>
        </w:rPr>
        <w:t xml:space="preserve">Controller’s </w:t>
      </w:r>
      <w:r w:rsidR="00213F0F">
        <w:t>LED will become lit constantly.</w:t>
      </w:r>
      <w:r w:rsidR="00213F0F">
        <w:br/>
      </w:r>
    </w:p>
    <w:p w14:paraId="3F6FF7ED" w14:textId="1BABBA4B" w:rsidR="00213F0F" w:rsidRDefault="00211BC4" w:rsidP="00211BC4">
      <w:pPr>
        <w:pStyle w:val="Heading2"/>
      </w:pPr>
      <w:bookmarkStart w:id="25" w:name="_Toc59909985"/>
      <w:r>
        <w:t>Parking the Dome at its Home Position</w:t>
      </w:r>
      <w:bookmarkEnd w:id="25"/>
    </w:p>
    <w:p w14:paraId="7341E175" w14:textId="31318E1E" w:rsidR="00211BC4" w:rsidRDefault="00462C60" w:rsidP="008C39AE">
      <w:pPr>
        <w:pStyle w:val="NoSpacing"/>
        <w:numPr>
          <w:ilvl w:val="0"/>
          <w:numId w:val="16"/>
        </w:numPr>
      </w:pPr>
      <w:r>
        <w:t xml:space="preserve">If the </w:t>
      </w:r>
      <w:r>
        <w:rPr>
          <w:b/>
          <w:bCs/>
        </w:rPr>
        <w:t>Controller’s</w:t>
      </w:r>
      <w:r>
        <w:t xml:space="preserve"> LED is not lit constantly, press the </w:t>
      </w:r>
      <w:r>
        <w:rPr>
          <w:b/>
          <w:bCs/>
        </w:rPr>
        <w:t>PARK</w:t>
      </w:r>
      <w:r>
        <w:t xml:space="preserve"> button </w:t>
      </w:r>
      <w:r w:rsidR="008C39AE">
        <w:t>so that</w:t>
      </w:r>
      <w:r>
        <w:t xml:space="preserve"> it is.</w:t>
      </w:r>
      <w:r w:rsidR="00211BC4">
        <w:br/>
      </w:r>
    </w:p>
    <w:p w14:paraId="3DF28795" w14:textId="775D319A" w:rsidR="00211BC4" w:rsidRDefault="00211BC4" w:rsidP="00211BC4">
      <w:pPr>
        <w:pStyle w:val="NoSpacing"/>
        <w:numPr>
          <w:ilvl w:val="0"/>
          <w:numId w:val="16"/>
        </w:numPr>
      </w:pPr>
      <w:r>
        <w:t xml:space="preserve">Press and hold the </w:t>
      </w:r>
      <w:r>
        <w:rPr>
          <w:b/>
          <w:bCs/>
        </w:rPr>
        <w:t>PARK</w:t>
      </w:r>
      <w:r>
        <w:t xml:space="preserve"> button for 5 seconds.  The </w:t>
      </w:r>
      <w:r>
        <w:rPr>
          <w:b/>
          <w:bCs/>
        </w:rPr>
        <w:t>Controller</w:t>
      </w:r>
      <w:r>
        <w:t xml:space="preserve"> will give a long 3 second beep and then rotate the dome to its home.</w:t>
      </w:r>
      <w:r>
        <w:br/>
      </w:r>
    </w:p>
    <w:p w14:paraId="55440006" w14:textId="2414671D" w:rsidR="00572761" w:rsidRDefault="00211BC4" w:rsidP="00572761">
      <w:pPr>
        <w:pStyle w:val="NoSpacing"/>
        <w:numPr>
          <w:ilvl w:val="0"/>
          <w:numId w:val="16"/>
        </w:numPr>
      </w:pPr>
      <w:r>
        <w:t xml:space="preserve">When the dome arrives at its home position the </w:t>
      </w:r>
      <w:r w:rsidR="00572761">
        <w:rPr>
          <w:b/>
          <w:bCs/>
        </w:rPr>
        <w:t>Controller</w:t>
      </w:r>
      <w:r w:rsidR="00572761">
        <w:t xml:space="preserve"> will play a little tune to indicate this.</w:t>
      </w:r>
      <w:r w:rsidR="00572761">
        <w:br/>
      </w:r>
    </w:p>
    <w:p w14:paraId="3DC499DA" w14:textId="7DC36775" w:rsidR="00572761" w:rsidRDefault="00572761" w:rsidP="00572761">
      <w:pPr>
        <w:pStyle w:val="NoSpacing"/>
        <w:numPr>
          <w:ilvl w:val="0"/>
          <w:numId w:val="16"/>
        </w:numPr>
      </w:pPr>
      <w:r>
        <w:t xml:space="preserve">It is now safe to switch off the </w:t>
      </w:r>
      <w:r>
        <w:rPr>
          <w:b/>
          <w:bCs/>
        </w:rPr>
        <w:t>Controller</w:t>
      </w:r>
      <w:r w:rsidR="00462C60">
        <w:t xml:space="preserve">.  When it is switched on next time, provided the dome has not been moved, the </w:t>
      </w:r>
      <w:r w:rsidR="00462C60">
        <w:rPr>
          <w:b/>
          <w:bCs/>
        </w:rPr>
        <w:t>Controller</w:t>
      </w:r>
      <w:r w:rsidR="00462C60">
        <w:t xml:space="preserve"> will know the azimuth of the dome so saving time.</w:t>
      </w:r>
      <w:r w:rsidR="00462C60">
        <w:br/>
      </w:r>
    </w:p>
    <w:p w14:paraId="48556733" w14:textId="47270380" w:rsidR="00462C60" w:rsidRDefault="00462C60" w:rsidP="00462C60">
      <w:pPr>
        <w:pStyle w:val="Heading2"/>
      </w:pPr>
      <w:bookmarkStart w:id="26" w:name="_Toc59909986"/>
      <w:r>
        <w:t>Defining the Home Position</w:t>
      </w:r>
      <w:bookmarkEnd w:id="26"/>
    </w:p>
    <w:p w14:paraId="5201A20A" w14:textId="498A6534" w:rsidR="00462C60" w:rsidRDefault="00462C60" w:rsidP="00462C60">
      <w:pPr>
        <w:pStyle w:val="NoSpacing"/>
        <w:numPr>
          <w:ilvl w:val="0"/>
          <w:numId w:val="17"/>
        </w:numPr>
      </w:pPr>
      <w:r>
        <w:t xml:space="preserve">Ensure the dome is unparked.  If the </w:t>
      </w:r>
      <w:r>
        <w:rPr>
          <w:b/>
          <w:bCs/>
        </w:rPr>
        <w:t xml:space="preserve">Controller’s </w:t>
      </w:r>
      <w:r>
        <w:t xml:space="preserve">LED is lit constantly then is parked.  Press the </w:t>
      </w:r>
      <w:r>
        <w:rPr>
          <w:b/>
          <w:bCs/>
        </w:rPr>
        <w:t xml:space="preserve">PARK </w:t>
      </w:r>
      <w:r>
        <w:t>button to unpark it.</w:t>
      </w:r>
      <w:r>
        <w:br/>
      </w:r>
    </w:p>
    <w:p w14:paraId="7683B588" w14:textId="14F13261" w:rsidR="00462C60" w:rsidRDefault="00462C60" w:rsidP="00462C60">
      <w:pPr>
        <w:pStyle w:val="NoSpacing"/>
        <w:numPr>
          <w:ilvl w:val="0"/>
          <w:numId w:val="17"/>
        </w:numPr>
      </w:pPr>
      <w:r>
        <w:t>Ensure the telescope is switch</w:t>
      </w:r>
      <w:r w:rsidR="001F6C5A">
        <w:t>ed</w:t>
      </w:r>
      <w:r>
        <w:t xml:space="preserve"> on and properly synched to the sky</w:t>
      </w:r>
      <w:r w:rsidR="007806C6">
        <w:t xml:space="preserve"> so that</w:t>
      </w:r>
      <w:r>
        <w:t xml:space="preserve"> its azimuth is known.</w:t>
      </w:r>
      <w:r>
        <w:br/>
      </w:r>
    </w:p>
    <w:p w14:paraId="6D5146F0" w14:textId="177CFB76" w:rsidR="00462C60" w:rsidRDefault="00462C60" w:rsidP="00462C60">
      <w:pPr>
        <w:pStyle w:val="NoSpacing"/>
        <w:numPr>
          <w:ilvl w:val="0"/>
          <w:numId w:val="17"/>
        </w:numPr>
      </w:pPr>
      <w:r>
        <w:lastRenderedPageBreak/>
        <w:t>Ensure the dome is properly synched with telescope by using</w:t>
      </w:r>
      <w:r w:rsidR="001F6C5A">
        <w:t xml:space="preserve"> the </w:t>
      </w:r>
      <w:r w:rsidR="001F6C5A">
        <w:rPr>
          <w:b/>
          <w:bCs/>
        </w:rPr>
        <w:t>LEFT</w:t>
      </w:r>
      <w:r w:rsidR="001F6C5A">
        <w:t xml:space="preserve"> and </w:t>
      </w:r>
      <w:r w:rsidR="001F6C5A">
        <w:rPr>
          <w:b/>
          <w:bCs/>
        </w:rPr>
        <w:t>RIGHT</w:t>
      </w:r>
      <w:r w:rsidR="001F6C5A">
        <w:t xml:space="preserve"> buttons.</w:t>
      </w:r>
      <w:r w:rsidR="001F6C5A">
        <w:br/>
      </w:r>
    </w:p>
    <w:p w14:paraId="40238CF8" w14:textId="39280E8D" w:rsidR="001F6C5A" w:rsidRDefault="001F6C5A" w:rsidP="00462C60">
      <w:pPr>
        <w:pStyle w:val="NoSpacing"/>
        <w:numPr>
          <w:ilvl w:val="0"/>
          <w:numId w:val="17"/>
        </w:numPr>
      </w:pPr>
      <w:r>
        <w:t xml:space="preserve">Press the </w:t>
      </w:r>
      <w:r>
        <w:rPr>
          <w:b/>
          <w:bCs/>
        </w:rPr>
        <w:t xml:space="preserve">PARK </w:t>
      </w:r>
      <w:r>
        <w:t xml:space="preserve">button to park the dome.  The </w:t>
      </w:r>
      <w:r>
        <w:rPr>
          <w:b/>
          <w:bCs/>
        </w:rPr>
        <w:t>Controller’s</w:t>
      </w:r>
      <w:r>
        <w:t xml:space="preserve"> LED will be constantly lit.</w:t>
      </w:r>
      <w:r>
        <w:br/>
      </w:r>
    </w:p>
    <w:p w14:paraId="70D80AEB" w14:textId="318A06A2" w:rsidR="001F6C5A" w:rsidRDefault="001F6C5A" w:rsidP="00462C60">
      <w:pPr>
        <w:pStyle w:val="NoSpacing"/>
        <w:numPr>
          <w:ilvl w:val="0"/>
          <w:numId w:val="17"/>
        </w:numPr>
      </w:pPr>
      <w:r>
        <w:t xml:space="preserve">Rotate the dome to its desired home position using the </w:t>
      </w:r>
      <w:r>
        <w:rPr>
          <w:b/>
          <w:bCs/>
        </w:rPr>
        <w:t>LEFT</w:t>
      </w:r>
      <w:r>
        <w:t xml:space="preserve"> and </w:t>
      </w:r>
      <w:r>
        <w:rPr>
          <w:b/>
          <w:bCs/>
        </w:rPr>
        <w:t xml:space="preserve">RIGHT </w:t>
      </w:r>
      <w:r>
        <w:t>buttons.</w:t>
      </w:r>
      <w:r w:rsidR="008F5975">
        <w:t xml:space="preserve">  Making a physical mark on the dome and one of the motor mounts might be useful for future reference.</w:t>
      </w:r>
      <w:r>
        <w:br/>
      </w:r>
    </w:p>
    <w:p w14:paraId="53728E1F" w14:textId="73B3BBA6" w:rsidR="001F6C5A" w:rsidRDefault="001F6C5A" w:rsidP="00462C60">
      <w:pPr>
        <w:pStyle w:val="NoSpacing"/>
        <w:numPr>
          <w:ilvl w:val="0"/>
          <w:numId w:val="17"/>
        </w:numPr>
      </w:pPr>
      <w:r>
        <w:t xml:space="preserve">Press and hold the </w:t>
      </w:r>
      <w:r>
        <w:rPr>
          <w:b/>
          <w:bCs/>
        </w:rPr>
        <w:t>PARK</w:t>
      </w:r>
      <w:r>
        <w:t xml:space="preserve"> button </w:t>
      </w:r>
      <w:r w:rsidR="007E07A6">
        <w:t xml:space="preserve">for 5 seconds.  The </w:t>
      </w:r>
      <w:r w:rsidR="007E07A6">
        <w:rPr>
          <w:b/>
          <w:bCs/>
        </w:rPr>
        <w:t xml:space="preserve">Controller </w:t>
      </w:r>
      <w:r w:rsidR="007E07A6">
        <w:t>will give two one second beeps to confirm that it has stored the home position in its EEPROM memory.</w:t>
      </w:r>
      <w:r w:rsidR="007E07A6">
        <w:br/>
      </w:r>
    </w:p>
    <w:p w14:paraId="5132D593" w14:textId="7A200291" w:rsidR="00B008B0" w:rsidRDefault="007E07A6" w:rsidP="00462C60">
      <w:pPr>
        <w:pStyle w:val="NoSpacing"/>
        <w:numPr>
          <w:ilvl w:val="0"/>
          <w:numId w:val="17"/>
        </w:numPr>
      </w:pPr>
      <w:r>
        <w:t xml:space="preserve">The </w:t>
      </w:r>
      <w:r>
        <w:rPr>
          <w:b/>
          <w:bCs/>
        </w:rPr>
        <w:t>Controller</w:t>
      </w:r>
      <w:r>
        <w:t xml:space="preserve"> will remain in </w:t>
      </w:r>
      <w:r w:rsidR="00383DFD">
        <w:t>P</w:t>
      </w:r>
      <w:r>
        <w:t xml:space="preserve">ark mode until the </w:t>
      </w:r>
      <w:r>
        <w:rPr>
          <w:b/>
          <w:bCs/>
        </w:rPr>
        <w:t>PARK</w:t>
      </w:r>
      <w:r>
        <w:t xml:space="preserve"> button </w:t>
      </w:r>
      <w:r w:rsidR="00383DFD">
        <w:t>i</w:t>
      </w:r>
      <w:r>
        <w:t>s pressed.</w:t>
      </w:r>
    </w:p>
    <w:p w14:paraId="390F6FC9" w14:textId="763E6818" w:rsidR="00F66E49" w:rsidRDefault="00F66E49" w:rsidP="00F66E49">
      <w:pPr>
        <w:pStyle w:val="NoSpacing"/>
      </w:pPr>
    </w:p>
    <w:p w14:paraId="532C5C80" w14:textId="67E57709" w:rsidR="00F66E49" w:rsidRDefault="00F66E49">
      <w:pPr>
        <w:spacing w:after="200"/>
        <w:rPr>
          <w:rFonts w:eastAsiaTheme="minorHAnsi"/>
          <w:b w:val="0"/>
          <w:color w:val="auto"/>
          <w:lang w:val="en-GB"/>
        </w:rPr>
      </w:pPr>
      <w:r>
        <w:br w:type="page"/>
      </w:r>
    </w:p>
    <w:p w14:paraId="69147A9F" w14:textId="6D0B9FC6" w:rsidR="00F66E49" w:rsidRDefault="00F66E49" w:rsidP="00C43A26">
      <w:pPr>
        <w:pStyle w:val="Heading1"/>
      </w:pPr>
      <w:bookmarkStart w:id="27" w:name="_Toc59909987"/>
      <w:r>
        <w:lastRenderedPageBreak/>
        <w:t>Updating Arduino Firmware</w:t>
      </w:r>
      <w:bookmarkEnd w:id="27"/>
    </w:p>
    <w:p w14:paraId="71FD616B" w14:textId="7FF4FBF6" w:rsidR="00C43A26" w:rsidRDefault="00C43A26" w:rsidP="00C43A26">
      <w:pPr>
        <w:pStyle w:val="Heading2"/>
      </w:pPr>
      <w:bookmarkStart w:id="28" w:name="_Toc59909988"/>
      <w:r>
        <w:t xml:space="preserve">Arduino </w:t>
      </w:r>
      <w:r w:rsidR="00F250E6">
        <w:t>Nano Microcontrollers</w:t>
      </w:r>
      <w:bookmarkEnd w:id="28"/>
    </w:p>
    <w:p w14:paraId="33C97570" w14:textId="4115F88D" w:rsidR="00B008B0" w:rsidRPr="00F250E6" w:rsidRDefault="00C43A26" w:rsidP="00F250E6">
      <w:pPr>
        <w:pStyle w:val="NoSpacing"/>
        <w:ind w:left="1440"/>
      </w:pPr>
      <w:r>
        <w:t xml:space="preserve">The </w:t>
      </w:r>
      <w:r>
        <w:rPr>
          <w:b/>
          <w:bCs/>
        </w:rPr>
        <w:t>DomeBuddy Controller</w:t>
      </w:r>
      <w:r>
        <w:t xml:space="preserve"> and the </w:t>
      </w:r>
      <w:r>
        <w:rPr>
          <w:b/>
          <w:bCs/>
        </w:rPr>
        <w:t>DomeBuddy</w:t>
      </w:r>
      <w:r>
        <w:t xml:space="preserve"> dongle each have an Arduino Nano </w:t>
      </w:r>
      <w:r w:rsidR="00F250E6">
        <w:t xml:space="preserve">microcontroller </w:t>
      </w:r>
      <w:r>
        <w:t>inside which controls the behaviour of each.  Their behaviour is dependent on the firmware code which has been lo</w:t>
      </w:r>
      <w:r w:rsidR="00F250E6">
        <w:t>aded into their ROMs.</w:t>
      </w:r>
      <w:r w:rsidR="00F250E6">
        <w:br/>
      </w:r>
      <w:r w:rsidR="00F250E6">
        <w:br/>
        <w:t xml:space="preserve">To update the firmware, the appropriate C++ source code, otherwise known as a sketch, has to be compiled and uploaded to the Arduino.  This is done by downloading the </w:t>
      </w:r>
      <w:r w:rsidR="00F250E6" w:rsidRPr="00F250E6">
        <w:rPr>
          <w:b/>
          <w:bCs/>
        </w:rPr>
        <w:t>Arduino IDE</w:t>
      </w:r>
      <w:r w:rsidR="00F250E6">
        <w:t xml:space="preserve"> software to a PC and connecting the Arduino to the PC via a USB cable.  The </w:t>
      </w:r>
      <w:r w:rsidR="00F250E6">
        <w:rPr>
          <w:b/>
          <w:bCs/>
        </w:rPr>
        <w:t xml:space="preserve">Controller </w:t>
      </w:r>
      <w:r w:rsidR="00F250E6">
        <w:t>needs a male USB A to male USB B cable (</w:t>
      </w:r>
      <w:proofErr w:type="gramStart"/>
      <w:r w:rsidR="00F250E6">
        <w:t>e.g.</w:t>
      </w:r>
      <w:proofErr w:type="gramEnd"/>
      <w:r w:rsidR="00F250E6">
        <w:t xml:space="preserve"> printer USB cable) and the </w:t>
      </w:r>
      <w:r w:rsidR="00F250E6">
        <w:rPr>
          <w:b/>
          <w:bCs/>
        </w:rPr>
        <w:t>Dongle</w:t>
      </w:r>
      <w:r w:rsidR="00F250E6">
        <w:t xml:space="preserve"> needs a male USB A to male Mini USB cable.  </w:t>
      </w:r>
    </w:p>
    <w:p w14:paraId="106F0C21" w14:textId="0F311480" w:rsidR="00F250E6" w:rsidRDefault="00F250E6" w:rsidP="00F250E6">
      <w:pPr>
        <w:pStyle w:val="NoSpacing"/>
        <w:ind w:left="1440"/>
      </w:pPr>
    </w:p>
    <w:p w14:paraId="68EC230D" w14:textId="091BC957" w:rsidR="00F250E6" w:rsidRDefault="00D673B0" w:rsidP="00F250E6">
      <w:pPr>
        <w:pStyle w:val="Heading2"/>
      </w:pPr>
      <w:bookmarkStart w:id="29" w:name="_Toc59909989"/>
      <w:r>
        <w:t xml:space="preserve">Using the </w:t>
      </w:r>
      <w:r w:rsidR="00F250E6">
        <w:t>Arduino IDE</w:t>
      </w:r>
      <w:bookmarkEnd w:id="29"/>
    </w:p>
    <w:p w14:paraId="3F016DB5" w14:textId="5FF53A43" w:rsidR="00681F0E" w:rsidRDefault="00D673B0" w:rsidP="00F250E6">
      <w:pPr>
        <w:pStyle w:val="NoSpacing"/>
        <w:ind w:left="1440"/>
      </w:pPr>
      <w:r>
        <w:rPr>
          <w:b/>
          <w:bCs/>
        </w:rPr>
        <w:t>IMPORTANT:</w:t>
      </w:r>
      <w:r>
        <w:t xml:space="preserve"> Make sure the </w:t>
      </w:r>
      <w:r>
        <w:rPr>
          <w:b/>
          <w:bCs/>
        </w:rPr>
        <w:t xml:space="preserve">DomeBuddy </w:t>
      </w:r>
      <w:r>
        <w:t>device being worked on is not powered up when making the connection.</w:t>
      </w:r>
      <w:r>
        <w:br/>
      </w:r>
      <w:r>
        <w:br/>
        <w:t>If not done so already, download and install t</w:t>
      </w:r>
      <w:r w:rsidR="00F250E6">
        <w:t xml:space="preserve">he </w:t>
      </w:r>
      <w:r w:rsidR="00F250E6">
        <w:rPr>
          <w:b/>
          <w:bCs/>
        </w:rPr>
        <w:t>Arduino IDE</w:t>
      </w:r>
      <w:r w:rsidR="00F250E6">
        <w:t xml:space="preserve"> software</w:t>
      </w:r>
      <w:r w:rsidR="00681F0E">
        <w:t xml:space="preserve"> from here:</w:t>
      </w:r>
    </w:p>
    <w:p w14:paraId="3FB528FC" w14:textId="2F49F7AA" w:rsidR="00F250E6" w:rsidRDefault="00000000" w:rsidP="00681F0E">
      <w:pPr>
        <w:pStyle w:val="NoSpacing"/>
        <w:ind w:left="2160"/>
      </w:pPr>
      <w:hyperlink r:id="rId34" w:history="1">
        <w:r w:rsidR="00681F0E" w:rsidRPr="00A31142">
          <w:rPr>
            <w:rStyle w:val="Hyperlink"/>
          </w:rPr>
          <w:t>https://www.arduino.cc/en/software</w:t>
        </w:r>
      </w:hyperlink>
    </w:p>
    <w:p w14:paraId="3FC967CE" w14:textId="62729FD8" w:rsidR="00681F0E" w:rsidRDefault="00681F0E" w:rsidP="00F250E6">
      <w:pPr>
        <w:pStyle w:val="NoSpacing"/>
        <w:ind w:left="1440"/>
      </w:pPr>
    </w:p>
    <w:p w14:paraId="48D77189" w14:textId="29C16D1B" w:rsidR="00D673B0" w:rsidRDefault="00D673B0" w:rsidP="00F250E6">
      <w:pPr>
        <w:pStyle w:val="NoSpacing"/>
        <w:ind w:left="1440"/>
      </w:pPr>
      <w:r>
        <w:rPr>
          <w:b/>
          <w:bCs/>
        </w:rPr>
        <w:t xml:space="preserve">IMPORTANT: </w:t>
      </w:r>
      <w:r>
        <w:t xml:space="preserve">Do not connect both the </w:t>
      </w:r>
      <w:r>
        <w:rPr>
          <w:b/>
          <w:bCs/>
        </w:rPr>
        <w:t>Controller</w:t>
      </w:r>
      <w:r>
        <w:t xml:space="preserve"> and </w:t>
      </w:r>
      <w:r>
        <w:rPr>
          <w:b/>
          <w:bCs/>
        </w:rPr>
        <w:t>Dongle</w:t>
      </w:r>
      <w:r>
        <w:t>, and any other Arduinos,</w:t>
      </w:r>
      <w:r>
        <w:rPr>
          <w:b/>
          <w:bCs/>
        </w:rPr>
        <w:t xml:space="preserve"> </w:t>
      </w:r>
      <w:r>
        <w:t>at the same time as this can cause confusion and the firmware code could mistakenly be uploaded to the wrong Arduino!</w:t>
      </w:r>
      <w:r>
        <w:br/>
      </w:r>
    </w:p>
    <w:p w14:paraId="5FE81636" w14:textId="2AA1834B" w:rsidR="0007521D" w:rsidRDefault="00D673B0" w:rsidP="00F250E6">
      <w:pPr>
        <w:pStyle w:val="NoSpacing"/>
        <w:ind w:left="1440"/>
      </w:pPr>
      <w:r>
        <w:t>T</w:t>
      </w:r>
      <w:r w:rsidR="00681F0E">
        <w:t>he Arduino Nano to be worked on can be connected to the PC.</w:t>
      </w:r>
      <w:r w:rsidR="00042C33">
        <w:t xml:space="preserve">  </w:t>
      </w:r>
      <w:r w:rsidR="006C2A7B">
        <w:t xml:space="preserve">The USB socket for each </w:t>
      </w:r>
      <w:r w:rsidR="006C2A7B">
        <w:rPr>
          <w:b/>
          <w:bCs/>
        </w:rPr>
        <w:t xml:space="preserve">DomeBuddy </w:t>
      </w:r>
      <w:r w:rsidR="006C2A7B">
        <w:t xml:space="preserve">device can be found on outside of their enclosures.  </w:t>
      </w:r>
      <w:r>
        <w:t xml:space="preserve">When connected, the Arduino will be presented on a COM port.  On a Windows 10 PC, right click on the Start </w:t>
      </w:r>
      <w:r>
        <w:rPr>
          <w:noProof/>
        </w:rPr>
        <w:drawing>
          <wp:inline distT="0" distB="0" distL="0" distR="0" wp14:anchorId="40307ADF" wp14:editId="59476BDD">
            <wp:extent cx="216267" cy="154476"/>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267" cy="154476"/>
                    </a:xfrm>
                    <a:prstGeom prst="rect">
                      <a:avLst/>
                    </a:prstGeom>
                  </pic:spPr>
                </pic:pic>
              </a:graphicData>
            </a:graphic>
          </wp:inline>
        </w:drawing>
      </w:r>
      <w:r>
        <w:t xml:space="preserve"> button and then click on </w:t>
      </w:r>
      <w:r w:rsidRPr="00D673B0">
        <w:rPr>
          <w:i/>
          <w:iCs/>
        </w:rPr>
        <w:t>Device Manager</w:t>
      </w:r>
      <w:r>
        <w:rPr>
          <w:i/>
          <w:iCs/>
        </w:rPr>
        <w:t xml:space="preserve"> </w:t>
      </w:r>
      <w:r>
        <w:t>and then expand “Ports” to see the Arduino device list there.  Take note of which Port number it is on.</w:t>
      </w:r>
      <w:r w:rsidR="0007521D">
        <w:t xml:space="preserve">  It may appear as “USB-SERIAL CH340”.</w:t>
      </w:r>
    </w:p>
    <w:p w14:paraId="55594EA9" w14:textId="1B80D0E1" w:rsidR="0007521D" w:rsidRDefault="00A726C3" w:rsidP="0007521D">
      <w:pPr>
        <w:pStyle w:val="NoSpacing"/>
        <w:ind w:left="1440"/>
        <w:jc w:val="center"/>
      </w:pPr>
      <w:r>
        <w:rPr>
          <w:noProof/>
        </w:rPr>
        <w:lastRenderedPageBreak/>
        <w:drawing>
          <wp:inline distT="0" distB="0" distL="0" distR="0" wp14:anchorId="6A5016B7" wp14:editId="61CF632E">
            <wp:extent cx="1519519" cy="225631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1935" cy="2304446"/>
                    </a:xfrm>
                    <a:prstGeom prst="rect">
                      <a:avLst/>
                    </a:prstGeom>
                    <a:noFill/>
                    <a:ln>
                      <a:noFill/>
                    </a:ln>
                  </pic:spPr>
                </pic:pic>
              </a:graphicData>
            </a:graphic>
          </wp:inline>
        </w:drawing>
      </w:r>
    </w:p>
    <w:p w14:paraId="613D622B" w14:textId="070B8F10" w:rsidR="007A2659" w:rsidRDefault="00042C33" w:rsidP="007A2659">
      <w:pPr>
        <w:pStyle w:val="NoSpacing"/>
        <w:ind w:left="1440"/>
      </w:pPr>
      <w:r>
        <w:br/>
        <w:t xml:space="preserve">The </w:t>
      </w:r>
      <w:r>
        <w:rPr>
          <w:b/>
          <w:bCs/>
        </w:rPr>
        <w:t xml:space="preserve">DomeBuddy </w:t>
      </w:r>
      <w:r>
        <w:t>device will start-up as normal as it is using the USB cable power as a power source – this is normal behaviour.</w:t>
      </w:r>
      <w:r>
        <w:br/>
      </w:r>
      <w:r>
        <w:br/>
      </w:r>
      <w:r w:rsidR="007A2659">
        <w:t xml:space="preserve">Store the Arduino sketch in a folder on the PC’s </w:t>
      </w:r>
      <w:proofErr w:type="spellStart"/>
      <w:r w:rsidR="007A2659">
        <w:t>hardrive</w:t>
      </w:r>
      <w:proofErr w:type="spellEnd"/>
      <w:r w:rsidR="007A2659">
        <w:t>.</w:t>
      </w:r>
      <w:r w:rsidR="0007521D">
        <w:t xml:space="preserve">  Then</w:t>
      </w:r>
      <w:r w:rsidR="007A2659">
        <w:t xml:space="preserve"> open the </w:t>
      </w:r>
      <w:r w:rsidR="007A2659">
        <w:rPr>
          <w:b/>
          <w:bCs/>
        </w:rPr>
        <w:t>Arduino IDE</w:t>
      </w:r>
      <w:r w:rsidR="007A2659">
        <w:t>.</w:t>
      </w:r>
    </w:p>
    <w:p w14:paraId="626B04AC" w14:textId="559C779C" w:rsidR="00681F0E" w:rsidRDefault="00042C33" w:rsidP="00164975">
      <w:pPr>
        <w:pStyle w:val="NoSpacing"/>
        <w:ind w:left="1440"/>
        <w:jc w:val="center"/>
      </w:pPr>
      <w:r>
        <w:br/>
      </w:r>
      <w:r>
        <w:rPr>
          <w:noProof/>
        </w:rPr>
        <w:drawing>
          <wp:inline distT="0" distB="0" distL="0" distR="0" wp14:anchorId="5EE59BF2" wp14:editId="3752ECB1">
            <wp:extent cx="1845685" cy="22503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2441" cy="2295189"/>
                    </a:xfrm>
                    <a:prstGeom prst="rect">
                      <a:avLst/>
                    </a:prstGeom>
                  </pic:spPr>
                </pic:pic>
              </a:graphicData>
            </a:graphic>
          </wp:inline>
        </w:drawing>
      </w:r>
    </w:p>
    <w:p w14:paraId="6EA56D31" w14:textId="541BF885" w:rsidR="00164975" w:rsidRDefault="00164975" w:rsidP="00164975">
      <w:pPr>
        <w:pStyle w:val="NoSpacing"/>
        <w:ind w:left="1440"/>
      </w:pPr>
    </w:p>
    <w:p w14:paraId="5019FB94" w14:textId="53018A01" w:rsidR="00164975" w:rsidRDefault="00164975" w:rsidP="00164975">
      <w:pPr>
        <w:pStyle w:val="NoSpacing"/>
        <w:ind w:left="1440"/>
      </w:pPr>
      <w:r>
        <w:t xml:space="preserve">Click on </w:t>
      </w:r>
      <w:r>
        <w:rPr>
          <w:b/>
          <w:bCs/>
        </w:rPr>
        <w:t>File</w:t>
      </w:r>
      <w:r>
        <w:t xml:space="preserve"> then </w:t>
      </w:r>
      <w:r>
        <w:rPr>
          <w:b/>
          <w:bCs/>
        </w:rPr>
        <w:t>Open</w:t>
      </w:r>
      <w:r>
        <w:t xml:space="preserve"> </w:t>
      </w:r>
      <w:r w:rsidR="008231D1">
        <w:t>to</w:t>
      </w:r>
      <w:r>
        <w:t xml:space="preserve"> find </w:t>
      </w:r>
      <w:r w:rsidR="008231D1">
        <w:t xml:space="preserve">and the firmware </w:t>
      </w:r>
      <w:r>
        <w:t>file</w:t>
      </w:r>
      <w:r w:rsidR="008231D1">
        <w:t xml:space="preserve"> from its folder.  Its file</w:t>
      </w:r>
      <w:r>
        <w:t xml:space="preserve">name has </w:t>
      </w:r>
      <w:proofErr w:type="gramStart"/>
      <w:r>
        <w:t xml:space="preserve">a </w:t>
      </w:r>
      <w:r w:rsidRPr="00164975">
        <w:rPr>
          <w:b/>
          <w:bCs/>
        </w:rPr>
        <w:t>.</w:t>
      </w:r>
      <w:proofErr w:type="spellStart"/>
      <w:r w:rsidRPr="00164975">
        <w:rPr>
          <w:b/>
          <w:bCs/>
        </w:rPr>
        <w:t>ino</w:t>
      </w:r>
      <w:proofErr w:type="spellEnd"/>
      <w:proofErr w:type="gramEnd"/>
      <w:r>
        <w:t xml:space="preserve"> extension.</w:t>
      </w:r>
      <w:r>
        <w:br/>
      </w:r>
    </w:p>
    <w:p w14:paraId="4B830274" w14:textId="524899EA" w:rsidR="00164975" w:rsidRDefault="00164975" w:rsidP="00164975">
      <w:pPr>
        <w:pStyle w:val="NoSpacing"/>
        <w:ind w:left="1440"/>
      </w:pPr>
      <w:r>
        <w:t xml:space="preserve">Now click on </w:t>
      </w:r>
      <w:r>
        <w:rPr>
          <w:b/>
          <w:bCs/>
        </w:rPr>
        <w:t>Tools</w:t>
      </w:r>
      <w:r>
        <w:t xml:space="preserve"> then </w:t>
      </w:r>
      <w:r>
        <w:rPr>
          <w:b/>
          <w:bCs/>
        </w:rPr>
        <w:t>Board</w:t>
      </w:r>
      <w:r>
        <w:t xml:space="preserve"> and select “Nano” from the list.</w:t>
      </w:r>
      <w:r w:rsidR="007E2238">
        <w:br/>
      </w:r>
    </w:p>
    <w:p w14:paraId="1AB7F973" w14:textId="14C647AD" w:rsidR="00F250E6" w:rsidRDefault="00164975" w:rsidP="00164975">
      <w:pPr>
        <w:pStyle w:val="NoSpacing"/>
        <w:ind w:left="1440"/>
        <w:jc w:val="center"/>
      </w:pPr>
      <w:r>
        <w:rPr>
          <w:noProof/>
        </w:rPr>
        <w:lastRenderedPageBreak/>
        <w:drawing>
          <wp:inline distT="0" distB="0" distL="0" distR="0" wp14:anchorId="3C1752E4" wp14:editId="11084370">
            <wp:extent cx="2654924" cy="1806355"/>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4675" cy="1826597"/>
                    </a:xfrm>
                    <a:prstGeom prst="rect">
                      <a:avLst/>
                    </a:prstGeom>
                  </pic:spPr>
                </pic:pic>
              </a:graphicData>
            </a:graphic>
          </wp:inline>
        </w:drawing>
      </w:r>
    </w:p>
    <w:p w14:paraId="5B0D532E" w14:textId="228EDC3E" w:rsidR="00164975" w:rsidRDefault="00164975" w:rsidP="00164975">
      <w:pPr>
        <w:pStyle w:val="NoSpacing"/>
        <w:ind w:left="1440"/>
      </w:pPr>
    </w:p>
    <w:p w14:paraId="5DA406EC" w14:textId="727C6B82" w:rsidR="00164975" w:rsidRDefault="00164975" w:rsidP="00164975">
      <w:pPr>
        <w:pStyle w:val="NoSpacing"/>
        <w:ind w:left="1440"/>
      </w:pPr>
      <w:r>
        <w:t>From the same menu, ensure the Processor is “ATmega328P” and that the Port is set t</w:t>
      </w:r>
      <w:r w:rsidR="00D673B0">
        <w:t>o the COM port the Arduino is connected to.</w:t>
      </w:r>
      <w:r w:rsidR="008231D1">
        <w:br/>
      </w:r>
    </w:p>
    <w:p w14:paraId="2A35418E" w14:textId="4DCA69EF" w:rsidR="008231D1" w:rsidRDefault="00CE23C0" w:rsidP="00164975">
      <w:pPr>
        <w:pStyle w:val="NoSpacing"/>
        <w:ind w:left="1440"/>
      </w:pPr>
      <w:r>
        <w:t xml:space="preserve">The </w:t>
      </w:r>
      <w:r>
        <w:rPr>
          <w:b/>
          <w:bCs/>
        </w:rPr>
        <w:t>IDE</w:t>
      </w:r>
      <w:r>
        <w:t xml:space="preserve"> is now ready to compile and upload to the Arduino.  Do this by clicking on</w:t>
      </w:r>
      <w:r>
        <w:rPr>
          <w:b/>
          <w:bCs/>
        </w:rPr>
        <w:t xml:space="preserve"> Sketch</w:t>
      </w:r>
      <w:r>
        <w:t xml:space="preserve"> then </w:t>
      </w:r>
      <w:r>
        <w:rPr>
          <w:b/>
          <w:bCs/>
        </w:rPr>
        <w:t>Upload</w:t>
      </w:r>
      <w:r>
        <w:t xml:space="preserve">, or clicking on the </w:t>
      </w:r>
      <w:r>
        <w:rPr>
          <w:noProof/>
        </w:rPr>
        <w:drawing>
          <wp:inline distT="0" distB="0" distL="0" distR="0" wp14:anchorId="08520E7F" wp14:editId="683AB1FF">
            <wp:extent cx="151294" cy="173708"/>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3050" cy="198687"/>
                    </a:xfrm>
                    <a:prstGeom prst="rect">
                      <a:avLst/>
                    </a:prstGeom>
                  </pic:spPr>
                </pic:pic>
              </a:graphicData>
            </a:graphic>
          </wp:inline>
        </w:drawing>
      </w:r>
      <w:r>
        <w:t xml:space="preserve"> icon on the toolbar or by pressing </w:t>
      </w:r>
      <w:r w:rsidRPr="00CE23C0">
        <w:rPr>
          <w:b/>
          <w:bCs/>
        </w:rPr>
        <w:t>CRTL+U</w:t>
      </w:r>
      <w:r>
        <w:t xml:space="preserve"> on the keyboard.</w:t>
      </w:r>
      <w:r w:rsidR="007E7D48">
        <w:t xml:space="preserve">  The output window at the bottom of the screen will show the status of the uploading process.</w:t>
      </w:r>
      <w:r w:rsidR="007E2238">
        <w:t xml:space="preserve">  The </w:t>
      </w:r>
      <w:r w:rsidR="007E2238">
        <w:rPr>
          <w:b/>
          <w:bCs/>
        </w:rPr>
        <w:t>DomeBuddy</w:t>
      </w:r>
      <w:r w:rsidR="007E2238">
        <w:t xml:space="preserve"> device will restart just as it would if it was powered up.</w:t>
      </w:r>
      <w:r w:rsidR="00E350A8">
        <w:br/>
      </w:r>
      <w:r w:rsidR="00E350A8">
        <w:br/>
        <w:t xml:space="preserve">If the </w:t>
      </w:r>
      <w:r w:rsidR="00E350A8">
        <w:rPr>
          <w:b/>
          <w:bCs/>
        </w:rPr>
        <w:t>Sketch</w:t>
      </w:r>
      <w:r w:rsidR="00E350A8">
        <w:t xml:space="preserve"> did not upload then checking the settings in the </w:t>
      </w:r>
      <w:r w:rsidR="00E350A8">
        <w:rPr>
          <w:b/>
          <w:bCs/>
        </w:rPr>
        <w:t>Tools</w:t>
      </w:r>
      <w:r w:rsidR="00E350A8">
        <w:t xml:space="preserve"> menu again, </w:t>
      </w:r>
      <w:proofErr w:type="gramStart"/>
      <w:r w:rsidR="00E350A8">
        <w:t>an</w:t>
      </w:r>
      <w:proofErr w:type="gramEnd"/>
      <w:r w:rsidR="00E350A8">
        <w:t xml:space="preserve"> maybe change the Processor to “ATmega328P (Old Bootloader)”.</w:t>
      </w:r>
      <w:r w:rsidR="007E7D48">
        <w:br/>
      </w:r>
    </w:p>
    <w:p w14:paraId="6D787FA3" w14:textId="14673E87" w:rsidR="00CE23C0" w:rsidRDefault="007E7D48" w:rsidP="00F77960">
      <w:pPr>
        <w:pStyle w:val="NoSpacing"/>
        <w:ind w:left="1440"/>
      </w:pPr>
      <w:r>
        <w:t xml:space="preserve">When all is done, the </w:t>
      </w:r>
      <w:r>
        <w:rPr>
          <w:b/>
          <w:bCs/>
        </w:rPr>
        <w:t>IDE</w:t>
      </w:r>
      <w:r w:rsidR="007E2238">
        <w:rPr>
          <w:b/>
          <w:bCs/>
        </w:rPr>
        <w:t xml:space="preserve"> </w:t>
      </w:r>
      <w:r w:rsidR="007E2238">
        <w:t xml:space="preserve">can be closed and the </w:t>
      </w:r>
      <w:r w:rsidR="007E2238">
        <w:rPr>
          <w:b/>
          <w:bCs/>
        </w:rPr>
        <w:t xml:space="preserve">DomeBuddy </w:t>
      </w:r>
      <w:r w:rsidR="007E2238">
        <w:t>device can be disconnected.</w:t>
      </w:r>
    </w:p>
    <w:p w14:paraId="57D674E4" w14:textId="77777777" w:rsidR="00F77960" w:rsidRDefault="00F77960" w:rsidP="00F77960">
      <w:pPr>
        <w:pStyle w:val="NoSpacing"/>
        <w:ind w:left="1440"/>
      </w:pPr>
    </w:p>
    <w:p w14:paraId="0FE9B8E7" w14:textId="77777777" w:rsidR="00F77960" w:rsidRDefault="00F77960" w:rsidP="00F77960">
      <w:pPr>
        <w:pStyle w:val="Heading2"/>
      </w:pPr>
      <w:bookmarkStart w:id="30" w:name="_Toc59909990"/>
      <w:r>
        <w:t>Changing DomeBuddy Controller Firmware Parameters</w:t>
      </w:r>
      <w:bookmarkEnd w:id="30"/>
    </w:p>
    <w:p w14:paraId="7F05786C" w14:textId="37499CC6" w:rsidR="00F77960" w:rsidRPr="009144E5" w:rsidRDefault="00F77960" w:rsidP="00F77960">
      <w:pPr>
        <w:pStyle w:val="NoSpacing"/>
        <w:ind w:left="1440"/>
      </w:pPr>
      <w:r>
        <w:t xml:space="preserve">There are some parameters in the </w:t>
      </w:r>
      <w:r>
        <w:rPr>
          <w:b/>
          <w:bCs/>
        </w:rPr>
        <w:t>DomeBuddy</w:t>
      </w:r>
      <w:r>
        <w:t xml:space="preserve"> </w:t>
      </w:r>
      <w:r>
        <w:rPr>
          <w:b/>
          <w:bCs/>
        </w:rPr>
        <w:t>Controller</w:t>
      </w:r>
      <w:r>
        <w:t xml:space="preserve"> sketch which can be changed to </w:t>
      </w:r>
      <w:r w:rsidR="003027BB">
        <w:t>change its operating behaviour.</w:t>
      </w:r>
      <w:r w:rsidR="00430489">
        <w:tab/>
      </w:r>
      <w:r w:rsidR="009144E5">
        <w:t xml:space="preserve">  After changing any value will require the sketch to be upload to the </w:t>
      </w:r>
      <w:r w:rsidR="009144E5">
        <w:rPr>
          <w:b/>
          <w:bCs/>
        </w:rPr>
        <w:t>Controller’s</w:t>
      </w:r>
      <w:r w:rsidR="009144E5">
        <w:t xml:space="preserve"> Arduino.</w:t>
      </w:r>
    </w:p>
    <w:p w14:paraId="4B2F20B7" w14:textId="6A06DAC7" w:rsidR="00EB3553" w:rsidRDefault="00EB3553" w:rsidP="00F77960">
      <w:pPr>
        <w:pStyle w:val="NoSpacing"/>
        <w:ind w:left="1440"/>
      </w:pPr>
    </w:p>
    <w:p w14:paraId="53FBEB41" w14:textId="1A71ED32" w:rsidR="00EB3553" w:rsidRDefault="00EB3553" w:rsidP="00EB3553">
      <w:pPr>
        <w:pStyle w:val="NoSpacing"/>
        <w:ind w:left="1440"/>
      </w:pPr>
      <w:r>
        <w:t>The parameters can be found in the text of the sketch as follows:</w:t>
      </w:r>
    </w:p>
    <w:p w14:paraId="20162D0B" w14:textId="395D8674" w:rsidR="00EB3553" w:rsidRPr="00EB3553" w:rsidRDefault="00EB3553" w:rsidP="00EB3553">
      <w:pPr>
        <w:pStyle w:val="NoSpacing"/>
        <w:ind w:left="2160"/>
        <w:rPr>
          <w:rFonts w:ascii="Courier New" w:hAnsi="Courier New" w:cs="Courier New"/>
          <w:sz w:val="20"/>
          <w:szCs w:val="16"/>
        </w:rPr>
      </w:pPr>
      <w:r>
        <w:br/>
      </w:r>
      <w:r w:rsidRPr="00EB3553">
        <w:rPr>
          <w:rFonts w:ascii="Courier New" w:hAnsi="Courier New" w:cs="Courier New"/>
          <w:sz w:val="20"/>
          <w:szCs w:val="16"/>
        </w:rPr>
        <w:t>// PARAMETERS</w:t>
      </w:r>
    </w:p>
    <w:p w14:paraId="0DCAD4CB" w14:textId="77777777" w:rsidR="00EB3553" w:rsidRPr="00EB3553" w:rsidRDefault="00EB3553" w:rsidP="00EB3553">
      <w:pPr>
        <w:pStyle w:val="NoSpacing"/>
        <w:ind w:left="2160"/>
        <w:rPr>
          <w:rFonts w:ascii="Courier New" w:hAnsi="Courier New" w:cs="Courier New"/>
          <w:sz w:val="20"/>
          <w:szCs w:val="16"/>
        </w:rPr>
      </w:pPr>
      <w:r w:rsidRPr="00EB3553">
        <w:rPr>
          <w:rFonts w:ascii="Courier New" w:hAnsi="Courier New" w:cs="Courier New"/>
          <w:sz w:val="20"/>
          <w:szCs w:val="16"/>
        </w:rPr>
        <w:t>#</w:t>
      </w:r>
      <w:proofErr w:type="gramStart"/>
      <w:r w:rsidRPr="00EB3553">
        <w:rPr>
          <w:rFonts w:ascii="Courier New" w:hAnsi="Courier New" w:cs="Courier New"/>
          <w:sz w:val="20"/>
          <w:szCs w:val="16"/>
        </w:rPr>
        <w:t>define</w:t>
      </w:r>
      <w:proofErr w:type="gramEnd"/>
      <w:r w:rsidRPr="00EB3553">
        <w:rPr>
          <w:rFonts w:ascii="Courier New" w:hAnsi="Courier New" w:cs="Courier New"/>
          <w:sz w:val="20"/>
          <w:szCs w:val="16"/>
        </w:rPr>
        <w:t xml:space="preserve"> RAMP_SPD      10</w:t>
      </w:r>
    </w:p>
    <w:p w14:paraId="39522266" w14:textId="77777777" w:rsidR="00EB3553" w:rsidRPr="00EB3553" w:rsidRDefault="00EB3553" w:rsidP="00EB3553">
      <w:pPr>
        <w:pStyle w:val="NoSpacing"/>
        <w:ind w:left="2160"/>
        <w:rPr>
          <w:rFonts w:ascii="Courier New" w:hAnsi="Courier New" w:cs="Courier New"/>
          <w:sz w:val="20"/>
          <w:szCs w:val="16"/>
        </w:rPr>
      </w:pPr>
      <w:r w:rsidRPr="00EB3553">
        <w:rPr>
          <w:rFonts w:ascii="Courier New" w:hAnsi="Courier New" w:cs="Courier New"/>
          <w:sz w:val="20"/>
          <w:szCs w:val="16"/>
        </w:rPr>
        <w:t>#</w:t>
      </w:r>
      <w:proofErr w:type="gramStart"/>
      <w:r w:rsidRPr="00EB3553">
        <w:rPr>
          <w:rFonts w:ascii="Courier New" w:hAnsi="Courier New" w:cs="Courier New"/>
          <w:sz w:val="20"/>
          <w:szCs w:val="16"/>
        </w:rPr>
        <w:t>define</w:t>
      </w:r>
      <w:proofErr w:type="gramEnd"/>
      <w:r w:rsidRPr="00EB3553">
        <w:rPr>
          <w:rFonts w:ascii="Courier New" w:hAnsi="Courier New" w:cs="Courier New"/>
          <w:sz w:val="20"/>
          <w:szCs w:val="16"/>
        </w:rPr>
        <w:t xml:space="preserve"> MAX_SPD       0</w:t>
      </w:r>
    </w:p>
    <w:p w14:paraId="1EFE74CE" w14:textId="77777777" w:rsidR="00EB3553" w:rsidRPr="00EB3553" w:rsidRDefault="00EB3553" w:rsidP="00EB3553">
      <w:pPr>
        <w:pStyle w:val="NoSpacing"/>
        <w:ind w:left="2160"/>
        <w:rPr>
          <w:rFonts w:ascii="Courier New" w:hAnsi="Courier New" w:cs="Courier New"/>
          <w:sz w:val="20"/>
          <w:szCs w:val="16"/>
        </w:rPr>
      </w:pPr>
      <w:r w:rsidRPr="00EB3553">
        <w:rPr>
          <w:rFonts w:ascii="Courier New" w:hAnsi="Courier New" w:cs="Courier New"/>
          <w:sz w:val="20"/>
          <w:szCs w:val="16"/>
        </w:rPr>
        <w:t>#</w:t>
      </w:r>
      <w:proofErr w:type="gramStart"/>
      <w:r w:rsidRPr="00EB3553">
        <w:rPr>
          <w:rFonts w:ascii="Courier New" w:hAnsi="Courier New" w:cs="Courier New"/>
          <w:sz w:val="20"/>
          <w:szCs w:val="16"/>
        </w:rPr>
        <w:t>define</w:t>
      </w:r>
      <w:proofErr w:type="gramEnd"/>
      <w:r w:rsidRPr="00EB3553">
        <w:rPr>
          <w:rFonts w:ascii="Courier New" w:hAnsi="Courier New" w:cs="Courier New"/>
          <w:sz w:val="20"/>
          <w:szCs w:val="16"/>
        </w:rPr>
        <w:t xml:space="preserve"> ENC_DIR       1</w:t>
      </w:r>
    </w:p>
    <w:p w14:paraId="22D3BCD5" w14:textId="77777777" w:rsidR="00EB3553" w:rsidRPr="00EB3553" w:rsidRDefault="00EB3553" w:rsidP="00EB3553">
      <w:pPr>
        <w:pStyle w:val="NoSpacing"/>
        <w:ind w:left="2160"/>
        <w:rPr>
          <w:rFonts w:ascii="Courier New" w:hAnsi="Courier New" w:cs="Courier New"/>
          <w:sz w:val="20"/>
          <w:szCs w:val="16"/>
        </w:rPr>
      </w:pPr>
      <w:r w:rsidRPr="00EB3553">
        <w:rPr>
          <w:rFonts w:ascii="Courier New" w:hAnsi="Courier New" w:cs="Courier New"/>
          <w:sz w:val="20"/>
          <w:szCs w:val="16"/>
        </w:rPr>
        <w:t>#</w:t>
      </w:r>
      <w:proofErr w:type="gramStart"/>
      <w:r w:rsidRPr="00EB3553">
        <w:rPr>
          <w:rFonts w:ascii="Courier New" w:hAnsi="Courier New" w:cs="Courier New"/>
          <w:sz w:val="20"/>
          <w:szCs w:val="16"/>
        </w:rPr>
        <w:t>define</w:t>
      </w:r>
      <w:proofErr w:type="gramEnd"/>
      <w:r w:rsidRPr="00EB3553">
        <w:rPr>
          <w:rFonts w:ascii="Courier New" w:hAnsi="Courier New" w:cs="Courier New"/>
          <w:sz w:val="20"/>
          <w:szCs w:val="16"/>
        </w:rPr>
        <w:t xml:space="preserve"> MTRA_DIR      1</w:t>
      </w:r>
    </w:p>
    <w:p w14:paraId="2403FD61" w14:textId="3000017C" w:rsidR="00EB3553" w:rsidRPr="00EB3553" w:rsidRDefault="00EB3553" w:rsidP="00EB3553">
      <w:pPr>
        <w:pStyle w:val="NoSpacing"/>
        <w:ind w:left="2160"/>
        <w:rPr>
          <w:rFonts w:ascii="Courier New" w:hAnsi="Courier New" w:cs="Courier New"/>
          <w:sz w:val="20"/>
          <w:szCs w:val="16"/>
        </w:rPr>
      </w:pPr>
      <w:r w:rsidRPr="00EB3553">
        <w:rPr>
          <w:rFonts w:ascii="Courier New" w:hAnsi="Courier New" w:cs="Courier New"/>
          <w:sz w:val="20"/>
          <w:szCs w:val="16"/>
        </w:rPr>
        <w:t>#</w:t>
      </w:r>
      <w:proofErr w:type="gramStart"/>
      <w:r w:rsidRPr="00EB3553">
        <w:rPr>
          <w:rFonts w:ascii="Courier New" w:hAnsi="Courier New" w:cs="Courier New"/>
          <w:sz w:val="20"/>
          <w:szCs w:val="16"/>
        </w:rPr>
        <w:t>define</w:t>
      </w:r>
      <w:proofErr w:type="gramEnd"/>
      <w:r w:rsidRPr="00EB3553">
        <w:rPr>
          <w:rFonts w:ascii="Courier New" w:hAnsi="Courier New" w:cs="Courier New"/>
          <w:sz w:val="20"/>
          <w:szCs w:val="16"/>
        </w:rPr>
        <w:t xml:space="preserve"> MTRB_DIR      1</w:t>
      </w:r>
    </w:p>
    <w:p w14:paraId="6721D8A5" w14:textId="18811992" w:rsidR="00EB3553" w:rsidRDefault="00EB3553" w:rsidP="00F77960">
      <w:pPr>
        <w:pStyle w:val="NoSpacing"/>
        <w:ind w:left="1440"/>
      </w:pPr>
    </w:p>
    <w:p w14:paraId="2BBEB189" w14:textId="345E1D98" w:rsidR="00EB3553" w:rsidRDefault="00D944B6" w:rsidP="00F77960">
      <w:pPr>
        <w:pStyle w:val="NoSpacing"/>
        <w:ind w:left="1440"/>
      </w:pPr>
      <w:r>
        <w:t xml:space="preserve">The values </w:t>
      </w:r>
      <w:r w:rsidR="00225354">
        <w:t xml:space="preserve">shown </w:t>
      </w:r>
      <w:r>
        <w:t xml:space="preserve">above </w:t>
      </w:r>
      <w:r w:rsidR="00225354">
        <w:t>are the defaults values.</w:t>
      </w:r>
      <w:r w:rsidR="00EB3553">
        <w:br/>
      </w:r>
    </w:p>
    <w:p w14:paraId="7805C768" w14:textId="3FB4388B" w:rsidR="00EB3553" w:rsidRDefault="00EB3553" w:rsidP="00EB3553">
      <w:pPr>
        <w:pStyle w:val="Heading3"/>
        <w:rPr>
          <w:i w:val="0"/>
          <w:iCs/>
        </w:rPr>
      </w:pPr>
      <w:bookmarkStart w:id="31" w:name="_Toc59909991"/>
      <w:r>
        <w:lastRenderedPageBreak/>
        <w:t>RAMP_SPD</w:t>
      </w:r>
      <w:bookmarkEnd w:id="31"/>
    </w:p>
    <w:p w14:paraId="7FE9F759" w14:textId="638E4641" w:rsidR="00D944B6" w:rsidRDefault="00225354" w:rsidP="00225354">
      <w:pPr>
        <w:pStyle w:val="NoSpacing"/>
        <w:ind w:left="1440"/>
      </w:pPr>
      <w:r>
        <w:t xml:space="preserve">This is </w:t>
      </w:r>
      <w:proofErr w:type="gramStart"/>
      <w:r w:rsidR="00282D9F">
        <w:t>affects</w:t>
      </w:r>
      <w:proofErr w:type="gramEnd"/>
      <w:r w:rsidR="00282D9F">
        <w:t xml:space="preserve"> </w:t>
      </w:r>
      <w:r>
        <w:t xml:space="preserve">the acceleration rate when ramping up the motors.  There are 256 stepped speeds from zero speed to full speed.  The </w:t>
      </w:r>
      <w:r>
        <w:rPr>
          <w:i/>
          <w:iCs/>
        </w:rPr>
        <w:t>RAMP_SPD</w:t>
      </w:r>
      <w:r>
        <w:t xml:space="preserve"> value is the time in milliseconds between steps.  A</w:t>
      </w:r>
      <w:r w:rsidR="00282D9F">
        <w:t xml:space="preserve"> default</w:t>
      </w:r>
      <w:r>
        <w:t xml:space="preserve"> value of 10ms means that the motors will accelerate to full speed in 2.56 seconds</w:t>
      </w:r>
      <w:r w:rsidR="00C24F54">
        <w:t xml:space="preserve"> (10ms x 256 = 2.560ms = 2.56 seconds)</w:t>
      </w:r>
      <w:r w:rsidR="005D3035">
        <w:t>.  Changing this value can reduce any slippage of the motor tyres while ramping-up the rotation of the dome.</w:t>
      </w:r>
    </w:p>
    <w:p w14:paraId="59DA4DE8" w14:textId="26EBA0CA" w:rsidR="00225354" w:rsidRDefault="00225354" w:rsidP="00225354">
      <w:pPr>
        <w:pStyle w:val="NoSpacing"/>
        <w:ind w:left="1440"/>
      </w:pPr>
    </w:p>
    <w:p w14:paraId="30CD4C70" w14:textId="77777777" w:rsidR="000A123D" w:rsidRDefault="00225354" w:rsidP="00C24F54">
      <w:pPr>
        <w:pStyle w:val="NoSpacing"/>
        <w:ind w:left="1440"/>
      </w:pPr>
      <w:r>
        <w:t xml:space="preserve">The </w:t>
      </w:r>
      <w:r>
        <w:rPr>
          <w:i/>
          <w:iCs/>
        </w:rPr>
        <w:t>RAMP_SPD</w:t>
      </w:r>
      <w:r>
        <w:t xml:space="preserve"> is also used </w:t>
      </w:r>
      <w:r w:rsidR="00C24F54">
        <w:t>to determine the rate of deceleration to bring the motors to a stop.</w:t>
      </w:r>
    </w:p>
    <w:p w14:paraId="29AF9BF6" w14:textId="77777777" w:rsidR="000A123D" w:rsidRDefault="000A123D" w:rsidP="00C24F54">
      <w:pPr>
        <w:pStyle w:val="NoSpacing"/>
        <w:ind w:left="1440"/>
      </w:pPr>
    </w:p>
    <w:p w14:paraId="54A6D104" w14:textId="77777777" w:rsidR="000A123D" w:rsidRDefault="000A123D" w:rsidP="000A123D">
      <w:pPr>
        <w:pStyle w:val="Heading3"/>
      </w:pPr>
      <w:bookmarkStart w:id="32" w:name="_Toc59909992"/>
      <w:r>
        <w:t>MAX_SPD</w:t>
      </w:r>
      <w:bookmarkEnd w:id="32"/>
    </w:p>
    <w:p w14:paraId="1514AF9A" w14:textId="77777777" w:rsidR="00282D9F" w:rsidRDefault="000A123D" w:rsidP="000A123D">
      <w:pPr>
        <w:pStyle w:val="NoSpacing"/>
        <w:ind w:left="1440"/>
      </w:pPr>
      <w:r>
        <w:t>As mentioned above, there are 256 steps from zero to full speed.  0 means 256 which is full speed.  128 is half maximum speed, 64 is quarter of maximum speed.</w:t>
      </w:r>
      <w:r>
        <w:br/>
      </w:r>
      <w:r>
        <w:br/>
        <w:t>Changing this value will therefore change the maximum speed of the dome rotation.</w:t>
      </w:r>
      <w:r w:rsidR="005D3035">
        <w:t xml:space="preserve">  This may be necessary of the motor tyres slip too excessively at a high speed.</w:t>
      </w:r>
      <w:r w:rsidR="00282D9F">
        <w:br/>
      </w:r>
    </w:p>
    <w:p w14:paraId="1C89449D" w14:textId="6AF2C759" w:rsidR="00C24F54" w:rsidRDefault="00221B88" w:rsidP="00221B88">
      <w:pPr>
        <w:pStyle w:val="Heading3"/>
      </w:pPr>
      <w:bookmarkStart w:id="33" w:name="_Toc59909993"/>
      <w:r>
        <w:t>ENC_DIR</w:t>
      </w:r>
      <w:bookmarkEnd w:id="33"/>
    </w:p>
    <w:p w14:paraId="7ED698D7" w14:textId="2529668F" w:rsidR="00221B88" w:rsidRDefault="00221B88" w:rsidP="00221B88">
      <w:pPr>
        <w:pStyle w:val="NoSpacing"/>
        <w:ind w:left="1440"/>
      </w:pPr>
      <w:r>
        <w:t>If when the dome rotates to the telescope’s position after slewing it ramps-up to fully speed and then it immediately ramps-down to zero speed and then keeps repeating this, then the most probable reason is that the direction of the dome is not being measured correctly by the encoder.</w:t>
      </w:r>
      <w:r>
        <w:br/>
      </w:r>
      <w:r>
        <w:br/>
        <w:t xml:space="preserve">The default value of 1 assumes the dome rotates to the right (clockwise) when it needs to slew to the right.  If it does not do this in one complete motion means this </w:t>
      </w:r>
      <w:r>
        <w:rPr>
          <w:i/>
          <w:iCs/>
        </w:rPr>
        <w:t xml:space="preserve">ENC_DIR </w:t>
      </w:r>
      <w:r>
        <w:t>needs to be set to 0.</w:t>
      </w:r>
      <w:r>
        <w:br/>
      </w:r>
    </w:p>
    <w:p w14:paraId="405047DA" w14:textId="39E97D1F" w:rsidR="00221B88" w:rsidRDefault="00221B88" w:rsidP="00221B88">
      <w:pPr>
        <w:pStyle w:val="Heading3"/>
      </w:pPr>
      <w:bookmarkStart w:id="34" w:name="_Toc59909994"/>
      <w:r>
        <w:t>MTRA_DIR</w:t>
      </w:r>
      <w:bookmarkEnd w:id="34"/>
    </w:p>
    <w:p w14:paraId="4D71F178" w14:textId="61A38919" w:rsidR="00221B88" w:rsidRDefault="009144E5" w:rsidP="00221B88">
      <w:pPr>
        <w:pStyle w:val="NoSpacing"/>
        <w:ind w:left="1440"/>
      </w:pPr>
      <w:r>
        <w:t>If Motor A turns in the wrong direction to what is intended then the polarity of the current to that motor in wrong way round.  This can be simply fixed by switching the spade connectors round.</w:t>
      </w:r>
      <w:r>
        <w:br/>
      </w:r>
      <w:r>
        <w:br/>
        <w:t xml:space="preserve">If this is not possible then changing </w:t>
      </w:r>
      <w:r>
        <w:rPr>
          <w:i/>
          <w:iCs/>
        </w:rPr>
        <w:t>MTRA_DIR</w:t>
      </w:r>
      <w:r>
        <w:t xml:space="preserve"> to 0 will.</w:t>
      </w:r>
    </w:p>
    <w:p w14:paraId="59CF6603" w14:textId="77777777" w:rsidR="009144E5" w:rsidRPr="009144E5" w:rsidRDefault="009144E5" w:rsidP="00221B88">
      <w:pPr>
        <w:pStyle w:val="NoSpacing"/>
        <w:ind w:left="1440"/>
      </w:pPr>
    </w:p>
    <w:p w14:paraId="18DB7276" w14:textId="7B6C0B00" w:rsidR="009144E5" w:rsidRDefault="009144E5" w:rsidP="009144E5">
      <w:pPr>
        <w:pStyle w:val="Heading3"/>
      </w:pPr>
      <w:bookmarkStart w:id="35" w:name="_Toc59909995"/>
      <w:r>
        <w:lastRenderedPageBreak/>
        <w:t>MTRB_DIR</w:t>
      </w:r>
      <w:bookmarkEnd w:id="35"/>
    </w:p>
    <w:p w14:paraId="5FAFEEA6" w14:textId="77777777" w:rsidR="006C6F29" w:rsidRDefault="009144E5" w:rsidP="009144E5">
      <w:pPr>
        <w:pStyle w:val="NoSpacing"/>
        <w:ind w:left="1440"/>
      </w:pPr>
      <w:r>
        <w:t>If Motor B turns in the wrong direction to what is intended then the polarity of the current to that motor in wrong way round.  This can be simply fixed by switching the spade connectors round.</w:t>
      </w:r>
      <w:r>
        <w:br/>
      </w:r>
      <w:r>
        <w:br/>
        <w:t xml:space="preserve">If this is not possible then changing </w:t>
      </w:r>
      <w:r>
        <w:rPr>
          <w:i/>
          <w:iCs/>
        </w:rPr>
        <w:t>MTRB_DIR</w:t>
      </w:r>
      <w:r>
        <w:t xml:space="preserve"> to 0 will.</w:t>
      </w:r>
    </w:p>
    <w:p w14:paraId="7B634D70" w14:textId="4BECC0B8" w:rsidR="006C6F29" w:rsidRDefault="006C6F29" w:rsidP="006C6F29">
      <w:pPr>
        <w:pStyle w:val="Heading2"/>
      </w:pPr>
      <w:bookmarkStart w:id="36" w:name="_Toc59909996"/>
      <w:r>
        <w:t>Changing DomeBuddy Dongle Firmware Parameters</w:t>
      </w:r>
      <w:bookmarkEnd w:id="36"/>
    </w:p>
    <w:p w14:paraId="2F156E08" w14:textId="4F1263F2" w:rsidR="006C6F29" w:rsidRPr="009144E5" w:rsidRDefault="006C6F29" w:rsidP="006C6F29">
      <w:pPr>
        <w:pStyle w:val="NoSpacing"/>
        <w:ind w:left="1440"/>
      </w:pPr>
      <w:r>
        <w:t xml:space="preserve">There are some parameters in the </w:t>
      </w:r>
      <w:r>
        <w:rPr>
          <w:b/>
          <w:bCs/>
        </w:rPr>
        <w:t>DomeBuddy</w:t>
      </w:r>
      <w:r>
        <w:t xml:space="preserve"> </w:t>
      </w:r>
      <w:r w:rsidR="0017609C">
        <w:rPr>
          <w:b/>
          <w:bCs/>
        </w:rPr>
        <w:t>Dongle</w:t>
      </w:r>
      <w:r>
        <w:t xml:space="preserve"> sketch which can be changed to change its operating behaviour.</w:t>
      </w:r>
      <w:r>
        <w:tab/>
      </w:r>
      <w:r w:rsidR="0017609C">
        <w:t xml:space="preserve">  </w:t>
      </w:r>
      <w:r>
        <w:t xml:space="preserve">After changing any value will require the sketch to be upload to the </w:t>
      </w:r>
      <w:r w:rsidR="0017609C">
        <w:rPr>
          <w:b/>
          <w:bCs/>
        </w:rPr>
        <w:t>Dongle</w:t>
      </w:r>
      <w:r>
        <w:rPr>
          <w:b/>
          <w:bCs/>
        </w:rPr>
        <w:t>’s</w:t>
      </w:r>
      <w:r>
        <w:t xml:space="preserve"> Arduino.</w:t>
      </w:r>
    </w:p>
    <w:p w14:paraId="642B04D7" w14:textId="77777777" w:rsidR="006C6F29" w:rsidRDefault="006C6F29" w:rsidP="006C6F29">
      <w:pPr>
        <w:pStyle w:val="NoSpacing"/>
        <w:ind w:left="1440"/>
      </w:pPr>
    </w:p>
    <w:p w14:paraId="6165A770" w14:textId="77777777" w:rsidR="006C6F29" w:rsidRDefault="006C6F29" w:rsidP="006C6F29">
      <w:pPr>
        <w:pStyle w:val="NoSpacing"/>
        <w:ind w:left="1440"/>
      </w:pPr>
      <w:r>
        <w:t>The parameters can be found in the text of the sketch as follows:</w:t>
      </w:r>
    </w:p>
    <w:p w14:paraId="13D54CC8" w14:textId="77777777" w:rsidR="006C6F29" w:rsidRPr="00EB3553" w:rsidRDefault="006C6F29" w:rsidP="006C6F29">
      <w:pPr>
        <w:pStyle w:val="NoSpacing"/>
        <w:ind w:left="2160"/>
        <w:rPr>
          <w:rFonts w:ascii="Courier New" w:hAnsi="Courier New" w:cs="Courier New"/>
          <w:sz w:val="20"/>
          <w:szCs w:val="16"/>
        </w:rPr>
      </w:pPr>
      <w:r>
        <w:br/>
      </w:r>
      <w:r w:rsidRPr="00EB3553">
        <w:rPr>
          <w:rFonts w:ascii="Courier New" w:hAnsi="Courier New" w:cs="Courier New"/>
          <w:sz w:val="20"/>
          <w:szCs w:val="16"/>
        </w:rPr>
        <w:t>// PARAMETERS</w:t>
      </w:r>
    </w:p>
    <w:p w14:paraId="78EF4701" w14:textId="3B2D7599" w:rsidR="006C6F29" w:rsidRDefault="006C6F29" w:rsidP="006C6F29">
      <w:pPr>
        <w:pStyle w:val="NoSpacing"/>
        <w:ind w:left="2160"/>
        <w:rPr>
          <w:rFonts w:ascii="Courier New" w:hAnsi="Courier New" w:cs="Courier New"/>
          <w:sz w:val="20"/>
          <w:szCs w:val="16"/>
        </w:rPr>
      </w:pPr>
      <w:r w:rsidRPr="00EB3553">
        <w:rPr>
          <w:rFonts w:ascii="Courier New" w:hAnsi="Courier New" w:cs="Courier New"/>
          <w:sz w:val="20"/>
          <w:szCs w:val="16"/>
        </w:rPr>
        <w:t>#</w:t>
      </w:r>
      <w:proofErr w:type="gramStart"/>
      <w:r w:rsidRPr="00EB3553">
        <w:rPr>
          <w:rFonts w:ascii="Courier New" w:hAnsi="Courier New" w:cs="Courier New"/>
          <w:sz w:val="20"/>
          <w:szCs w:val="16"/>
        </w:rPr>
        <w:t>define</w:t>
      </w:r>
      <w:proofErr w:type="gramEnd"/>
      <w:r w:rsidRPr="00EB3553">
        <w:rPr>
          <w:rFonts w:ascii="Courier New" w:hAnsi="Courier New" w:cs="Courier New"/>
          <w:sz w:val="20"/>
          <w:szCs w:val="16"/>
        </w:rPr>
        <w:t xml:space="preserve"> </w:t>
      </w:r>
      <w:r>
        <w:rPr>
          <w:rFonts w:ascii="Courier New" w:hAnsi="Courier New" w:cs="Courier New"/>
          <w:sz w:val="20"/>
          <w:szCs w:val="16"/>
        </w:rPr>
        <w:t>ENQ_DELAY</w:t>
      </w:r>
      <w:r w:rsidRPr="00EB3553">
        <w:rPr>
          <w:rFonts w:ascii="Courier New" w:hAnsi="Courier New" w:cs="Courier New"/>
          <w:sz w:val="20"/>
          <w:szCs w:val="16"/>
        </w:rPr>
        <w:t xml:space="preserve">     </w:t>
      </w:r>
      <w:r>
        <w:rPr>
          <w:rFonts w:ascii="Courier New" w:hAnsi="Courier New" w:cs="Courier New"/>
          <w:sz w:val="20"/>
          <w:szCs w:val="16"/>
        </w:rPr>
        <w:t>5000</w:t>
      </w:r>
    </w:p>
    <w:p w14:paraId="3ABB3C6F" w14:textId="77777777" w:rsidR="009252CD" w:rsidRPr="00EB3553" w:rsidRDefault="009252CD" w:rsidP="009252CD">
      <w:pPr>
        <w:pStyle w:val="NoSpacing"/>
        <w:rPr>
          <w:rFonts w:ascii="Courier New" w:hAnsi="Courier New" w:cs="Courier New"/>
          <w:sz w:val="20"/>
          <w:szCs w:val="16"/>
        </w:rPr>
      </w:pPr>
    </w:p>
    <w:p w14:paraId="4BC28A4F" w14:textId="02AEA661" w:rsidR="00221B88" w:rsidRDefault="006C6F29" w:rsidP="006C6F29">
      <w:pPr>
        <w:pStyle w:val="NoSpacing"/>
        <w:ind w:left="1440"/>
      </w:pPr>
      <w:r>
        <w:t>The values shown above are the defaults values.</w:t>
      </w:r>
    </w:p>
    <w:p w14:paraId="013183D3" w14:textId="77777777" w:rsidR="0017609C" w:rsidRPr="009144E5" w:rsidRDefault="0017609C" w:rsidP="006C6F29">
      <w:pPr>
        <w:pStyle w:val="NoSpacing"/>
        <w:ind w:left="1440"/>
        <w:rPr>
          <w:color w:val="278079" w:themeColor="accent6" w:themeShade="BF"/>
          <w:sz w:val="24"/>
          <w:szCs w:val="24"/>
        </w:rPr>
      </w:pPr>
    </w:p>
    <w:p w14:paraId="2E5EC6D4" w14:textId="77777777" w:rsidR="009252CD" w:rsidRDefault="009252CD" w:rsidP="009252CD">
      <w:pPr>
        <w:pStyle w:val="Heading3"/>
      </w:pPr>
      <w:bookmarkStart w:id="37" w:name="_Toc59909997"/>
      <w:r>
        <w:t>ENQ_DELAY</w:t>
      </w:r>
      <w:bookmarkEnd w:id="37"/>
    </w:p>
    <w:p w14:paraId="07A70FCA" w14:textId="2D6CB2CB" w:rsidR="006C6F29" w:rsidRDefault="0017609C" w:rsidP="0017609C">
      <w:pPr>
        <w:pStyle w:val="NoSpacing"/>
        <w:ind w:left="720"/>
      </w:pPr>
      <w:r>
        <w:t xml:space="preserve">This parameter determines how often the </w:t>
      </w:r>
      <w:r>
        <w:rPr>
          <w:b/>
          <w:bCs/>
        </w:rPr>
        <w:t>Dongle</w:t>
      </w:r>
      <w:r>
        <w:t xml:space="preserve"> asks the Celestron </w:t>
      </w:r>
      <w:proofErr w:type="spellStart"/>
      <w:r>
        <w:t>NexStar</w:t>
      </w:r>
      <w:proofErr w:type="spellEnd"/>
      <w:r>
        <w:t xml:space="preserve"> telescope for the its azimuth and whether i</w:t>
      </w:r>
      <w:r w:rsidR="00D34ECF">
        <w:t>t is slewing or not.</w:t>
      </w:r>
    </w:p>
    <w:p w14:paraId="5DDF27F8" w14:textId="46B5F311" w:rsidR="00D34ECF" w:rsidRDefault="00D34ECF" w:rsidP="00D34ECF">
      <w:pPr>
        <w:pStyle w:val="NoSpacing"/>
        <w:ind w:left="720"/>
      </w:pPr>
    </w:p>
    <w:p w14:paraId="4D3AAF69" w14:textId="44F99594" w:rsidR="00D34ECF" w:rsidRDefault="00D34ECF" w:rsidP="00D34ECF">
      <w:pPr>
        <w:pStyle w:val="NoSpacing"/>
        <w:ind w:left="720"/>
      </w:pPr>
      <w:r>
        <w:t>The value is in milliseconds and cannot be less than 600.</w:t>
      </w:r>
    </w:p>
    <w:p w14:paraId="35EC2469" w14:textId="3F3D9B39" w:rsidR="00E350A8" w:rsidRDefault="00E350A8">
      <w:pPr>
        <w:spacing w:after="200"/>
        <w:rPr>
          <w:rFonts w:eastAsiaTheme="minorHAnsi"/>
          <w:b w:val="0"/>
          <w:color w:val="auto"/>
          <w:lang w:val="en-GB"/>
        </w:rPr>
      </w:pPr>
      <w:r>
        <w:br w:type="page"/>
      </w:r>
    </w:p>
    <w:p w14:paraId="3978B3B2" w14:textId="6ABDE491" w:rsidR="00E350A8" w:rsidRPr="00D34ECF" w:rsidRDefault="00E350A8" w:rsidP="00E350A8">
      <w:pPr>
        <w:pStyle w:val="Heading1"/>
        <w:rPr>
          <w:color w:val="auto"/>
          <w:kern w:val="0"/>
          <w:sz w:val="28"/>
          <w:szCs w:val="22"/>
        </w:rPr>
      </w:pPr>
      <w:bookmarkStart w:id="38" w:name="_Toc59909998"/>
      <w:r>
        <w:lastRenderedPageBreak/>
        <w:t>Programming the Bluetooth Module</w:t>
      </w:r>
      <w:bookmarkEnd w:id="38"/>
    </w:p>
    <w:p w14:paraId="77EDB015" w14:textId="50BA5A76" w:rsidR="00CD2E7C" w:rsidRDefault="006C7A7C" w:rsidP="006C7A7C">
      <w:pPr>
        <w:pStyle w:val="NoSpacing"/>
        <w:ind w:left="1440"/>
      </w:pPr>
      <w:r>
        <w:t xml:space="preserve">The </w:t>
      </w:r>
      <w:r w:rsidRPr="006C7A7C">
        <w:rPr>
          <w:b/>
          <w:bCs/>
        </w:rPr>
        <w:t>DomeBuddy</w:t>
      </w:r>
      <w:r>
        <w:rPr>
          <w:b/>
          <w:bCs/>
        </w:rPr>
        <w:t xml:space="preserve"> Controller’s</w:t>
      </w:r>
      <w:r>
        <w:t xml:space="preserve"> Bluetooth module needs to pair with </w:t>
      </w:r>
      <w:r>
        <w:rPr>
          <w:b/>
          <w:bCs/>
        </w:rPr>
        <w:t xml:space="preserve">DomeBuddy Dongle’s </w:t>
      </w:r>
      <w:r>
        <w:t xml:space="preserve">Bluetooth module so that a wireless connection can be made and so that it can receive from the </w:t>
      </w:r>
      <w:r>
        <w:rPr>
          <w:b/>
          <w:bCs/>
        </w:rPr>
        <w:t xml:space="preserve">Dongle </w:t>
      </w:r>
      <w:r>
        <w:t xml:space="preserve">information about the status of the telescope.  Both devices use an </w:t>
      </w:r>
      <w:r w:rsidRPr="006C7A7C">
        <w:rPr>
          <w:b/>
          <w:bCs/>
        </w:rPr>
        <w:t>HC-05</w:t>
      </w:r>
      <w:r>
        <w:t xml:space="preserve"> module.  The </w:t>
      </w:r>
      <w:r>
        <w:rPr>
          <w:b/>
          <w:bCs/>
        </w:rPr>
        <w:t>Controller’s</w:t>
      </w:r>
      <w:r>
        <w:t xml:space="preserve"> module runs in Master modes and the </w:t>
      </w:r>
      <w:r>
        <w:rPr>
          <w:b/>
          <w:bCs/>
        </w:rPr>
        <w:t xml:space="preserve">Dongle’s </w:t>
      </w:r>
      <w:r>
        <w:t>in Slave mode.</w:t>
      </w:r>
      <w:r>
        <w:br/>
      </w:r>
      <w:r>
        <w:br/>
        <w:t>This section only needs to be read if one of the modules has failed and is being replaced with a new one.</w:t>
      </w:r>
      <w:r w:rsidR="00CD2E7C">
        <w:t xml:space="preserve">  The replacement one should have a button as shown in the picture so that the module can go into AT mode</w:t>
      </w:r>
      <w:r w:rsidR="0003583A">
        <w:t xml:space="preserve"> and allow AT commands to be accepted</w:t>
      </w:r>
      <w:r w:rsidR="00CD2E7C">
        <w:t>.</w:t>
      </w:r>
    </w:p>
    <w:p w14:paraId="4928C8C9" w14:textId="77777777" w:rsidR="00CD2E7C" w:rsidRDefault="00CD2E7C" w:rsidP="006C7A7C">
      <w:pPr>
        <w:pStyle w:val="NoSpacing"/>
        <w:ind w:left="1440"/>
      </w:pPr>
    </w:p>
    <w:p w14:paraId="0BAF86FD" w14:textId="5DC7D6BB" w:rsidR="006C7A7C" w:rsidRDefault="00CD2E7C" w:rsidP="00CD2E7C">
      <w:pPr>
        <w:pStyle w:val="NoSpacing"/>
        <w:ind w:left="1440"/>
        <w:jc w:val="center"/>
      </w:pPr>
      <w:r>
        <w:rPr>
          <w:noProof/>
        </w:rPr>
        <w:drawing>
          <wp:inline distT="0" distB="0" distL="0" distR="0" wp14:anchorId="5E9867EB" wp14:editId="3846A3A4">
            <wp:extent cx="1326673" cy="1136078"/>
            <wp:effectExtent l="0" t="0" r="6985"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8752" cy="1180675"/>
                    </a:xfrm>
                    <a:prstGeom prst="rect">
                      <a:avLst/>
                    </a:prstGeom>
                    <a:noFill/>
                    <a:ln>
                      <a:noFill/>
                    </a:ln>
                  </pic:spPr>
                </pic:pic>
              </a:graphicData>
            </a:graphic>
          </wp:inline>
        </w:drawing>
      </w:r>
      <w:r w:rsidR="006C7A7C">
        <w:br/>
      </w:r>
    </w:p>
    <w:p w14:paraId="6A34E118" w14:textId="59A94A6D" w:rsidR="00C13A92" w:rsidRDefault="00C13A92" w:rsidP="00C13A92">
      <w:pPr>
        <w:pStyle w:val="NoSpacing"/>
        <w:ind w:left="1440"/>
        <w:rPr>
          <w:rFonts w:ascii="Courier New" w:hAnsi="Courier New" w:cs="Courier New"/>
          <w:sz w:val="16"/>
          <w:szCs w:val="16"/>
        </w:rPr>
      </w:pPr>
      <w:r>
        <w:t xml:space="preserve">Using the </w:t>
      </w:r>
      <w:r w:rsidRPr="00C13A92">
        <w:rPr>
          <w:b/>
          <w:bCs/>
        </w:rPr>
        <w:t>Arduino</w:t>
      </w:r>
      <w:r>
        <w:rPr>
          <w:b/>
          <w:bCs/>
        </w:rPr>
        <w:t xml:space="preserve"> IDE</w:t>
      </w:r>
      <w:r>
        <w:t>, the following sketch needs to be uploaded to the Arduino which will be doing the programming.</w:t>
      </w:r>
      <w:r>
        <w:br/>
      </w:r>
      <w:r>
        <w:br/>
      </w:r>
      <w:r w:rsidRPr="00C13A92">
        <w:rPr>
          <w:rFonts w:ascii="Courier New" w:hAnsi="Courier New" w:cs="Courier New"/>
          <w:sz w:val="16"/>
          <w:szCs w:val="16"/>
        </w:rPr>
        <w:t>#include &lt;</w:t>
      </w:r>
      <w:proofErr w:type="spellStart"/>
      <w:r w:rsidRPr="00C13A92">
        <w:rPr>
          <w:rFonts w:ascii="Courier New" w:hAnsi="Courier New" w:cs="Courier New"/>
          <w:sz w:val="16"/>
          <w:szCs w:val="16"/>
        </w:rPr>
        <w:t>SoftwareSerial.h</w:t>
      </w:r>
      <w:proofErr w:type="spellEnd"/>
      <w:r w:rsidRPr="00C13A92">
        <w:rPr>
          <w:rFonts w:ascii="Courier New" w:hAnsi="Courier New" w:cs="Courier New"/>
          <w:sz w:val="16"/>
          <w:szCs w:val="16"/>
        </w:rPr>
        <w:t>&gt;</w:t>
      </w:r>
      <w:r w:rsidRPr="00C13A92">
        <w:rPr>
          <w:rFonts w:ascii="Courier New" w:hAnsi="Courier New" w:cs="Courier New"/>
          <w:sz w:val="16"/>
          <w:szCs w:val="16"/>
        </w:rPr>
        <w:cr/>
      </w:r>
      <w:r w:rsidRPr="00C13A92">
        <w:rPr>
          <w:rFonts w:ascii="Courier New" w:hAnsi="Courier New" w:cs="Courier New"/>
          <w:sz w:val="16"/>
          <w:szCs w:val="16"/>
        </w:rPr>
        <w:cr/>
      </w:r>
      <w:proofErr w:type="spellStart"/>
      <w:r w:rsidRPr="00C13A92">
        <w:rPr>
          <w:rFonts w:ascii="Courier New" w:hAnsi="Courier New" w:cs="Courier New"/>
          <w:sz w:val="16"/>
          <w:szCs w:val="16"/>
        </w:rPr>
        <w:t>SoftwareSerial</w:t>
      </w:r>
      <w:proofErr w:type="spellEnd"/>
      <w:r w:rsidRPr="00C13A92">
        <w:rPr>
          <w:rFonts w:ascii="Courier New" w:hAnsi="Courier New" w:cs="Courier New"/>
          <w:sz w:val="16"/>
          <w:szCs w:val="16"/>
        </w:rPr>
        <w:t xml:space="preserve"> </w:t>
      </w:r>
      <w:proofErr w:type="spellStart"/>
      <w:proofErr w:type="gramStart"/>
      <w:r w:rsidRPr="00C13A92">
        <w:rPr>
          <w:rFonts w:ascii="Courier New" w:hAnsi="Courier New" w:cs="Courier New"/>
          <w:sz w:val="16"/>
          <w:szCs w:val="16"/>
        </w:rPr>
        <w:t>btSerial</w:t>
      </w:r>
      <w:proofErr w:type="spellEnd"/>
      <w:r w:rsidRPr="00C13A92">
        <w:rPr>
          <w:rFonts w:ascii="Courier New" w:hAnsi="Courier New" w:cs="Courier New"/>
          <w:sz w:val="16"/>
          <w:szCs w:val="16"/>
        </w:rPr>
        <w:t>(</w:t>
      </w:r>
      <w:proofErr w:type="gramEnd"/>
      <w:r w:rsidRPr="00C13A92">
        <w:rPr>
          <w:rFonts w:ascii="Courier New" w:hAnsi="Courier New" w:cs="Courier New"/>
          <w:sz w:val="16"/>
          <w:szCs w:val="16"/>
        </w:rPr>
        <w:t xml:space="preserve">12, 11);    // 12 = </w:t>
      </w:r>
      <w:r w:rsidR="00772057">
        <w:rPr>
          <w:rFonts w:ascii="Courier New" w:hAnsi="Courier New" w:cs="Courier New"/>
          <w:sz w:val="16"/>
          <w:szCs w:val="16"/>
        </w:rPr>
        <w:t>HC-05</w:t>
      </w:r>
      <w:r w:rsidRPr="00C13A92">
        <w:rPr>
          <w:rFonts w:ascii="Courier New" w:hAnsi="Courier New" w:cs="Courier New"/>
          <w:sz w:val="16"/>
          <w:szCs w:val="16"/>
        </w:rPr>
        <w:t xml:space="preserve">'s RXD, 11 = </w:t>
      </w:r>
      <w:r w:rsidR="00772057">
        <w:rPr>
          <w:rFonts w:ascii="Courier New" w:hAnsi="Courier New" w:cs="Courier New"/>
          <w:sz w:val="16"/>
          <w:szCs w:val="16"/>
        </w:rPr>
        <w:t>HC-05</w:t>
      </w:r>
      <w:r w:rsidRPr="00C13A92">
        <w:rPr>
          <w:rFonts w:ascii="Courier New" w:hAnsi="Courier New" w:cs="Courier New"/>
          <w:sz w:val="16"/>
          <w:szCs w:val="16"/>
        </w:rPr>
        <w:t>'s TXD</w:t>
      </w:r>
      <w:r w:rsidRPr="00C13A92">
        <w:rPr>
          <w:rFonts w:ascii="Courier New" w:hAnsi="Courier New" w:cs="Courier New"/>
          <w:sz w:val="16"/>
          <w:szCs w:val="16"/>
        </w:rPr>
        <w:cr/>
      </w:r>
      <w:r w:rsidRPr="00C13A92">
        <w:rPr>
          <w:rFonts w:ascii="Courier New" w:hAnsi="Courier New" w:cs="Courier New"/>
          <w:sz w:val="16"/>
          <w:szCs w:val="16"/>
        </w:rPr>
        <w:cr/>
        <w:t xml:space="preserve">void </w:t>
      </w:r>
      <w:proofErr w:type="gramStart"/>
      <w:r w:rsidRPr="00C13A92">
        <w:rPr>
          <w:rFonts w:ascii="Courier New" w:hAnsi="Courier New" w:cs="Courier New"/>
          <w:sz w:val="16"/>
          <w:szCs w:val="16"/>
        </w:rPr>
        <w:t>setup(</w:t>
      </w:r>
      <w:proofErr w:type="gramEnd"/>
      <w:r w:rsidRPr="00C13A92">
        <w:rPr>
          <w:rFonts w:ascii="Courier New" w:hAnsi="Courier New" w:cs="Courier New"/>
          <w:sz w:val="16"/>
          <w:szCs w:val="16"/>
        </w:rPr>
        <w:t>) {</w:t>
      </w:r>
      <w:r w:rsidRPr="00C13A92">
        <w:rPr>
          <w:rFonts w:ascii="Courier New" w:hAnsi="Courier New" w:cs="Courier New"/>
          <w:sz w:val="16"/>
          <w:szCs w:val="16"/>
        </w:rPr>
        <w:cr/>
        <w:t xml:space="preserve">  </w:t>
      </w:r>
      <w:proofErr w:type="spellStart"/>
      <w:r w:rsidRPr="00C13A92">
        <w:rPr>
          <w:rFonts w:ascii="Courier New" w:hAnsi="Courier New" w:cs="Courier New"/>
          <w:sz w:val="16"/>
          <w:szCs w:val="16"/>
        </w:rPr>
        <w:t>btSerial.begin</w:t>
      </w:r>
      <w:proofErr w:type="spellEnd"/>
      <w:r w:rsidRPr="00C13A92">
        <w:rPr>
          <w:rFonts w:ascii="Courier New" w:hAnsi="Courier New" w:cs="Courier New"/>
          <w:sz w:val="16"/>
          <w:szCs w:val="16"/>
        </w:rPr>
        <w:t>(38400);</w:t>
      </w:r>
      <w:r w:rsidRPr="00C13A92">
        <w:rPr>
          <w:rFonts w:ascii="Courier New" w:hAnsi="Courier New" w:cs="Courier New"/>
          <w:sz w:val="16"/>
          <w:szCs w:val="16"/>
        </w:rPr>
        <w:cr/>
        <w:t xml:space="preserve">  </w:t>
      </w:r>
      <w:proofErr w:type="spellStart"/>
      <w:r w:rsidRPr="00C13A92">
        <w:rPr>
          <w:rFonts w:ascii="Courier New" w:hAnsi="Courier New" w:cs="Courier New"/>
          <w:sz w:val="16"/>
          <w:szCs w:val="16"/>
        </w:rPr>
        <w:t>Serial.begin</w:t>
      </w:r>
      <w:proofErr w:type="spellEnd"/>
      <w:r w:rsidRPr="00C13A92">
        <w:rPr>
          <w:rFonts w:ascii="Courier New" w:hAnsi="Courier New" w:cs="Courier New"/>
          <w:sz w:val="16"/>
          <w:szCs w:val="16"/>
        </w:rPr>
        <w:t>(9600);</w:t>
      </w:r>
      <w:r w:rsidRPr="00C13A92">
        <w:rPr>
          <w:rFonts w:ascii="Courier New" w:hAnsi="Courier New" w:cs="Courier New"/>
          <w:sz w:val="16"/>
          <w:szCs w:val="16"/>
        </w:rPr>
        <w:cr/>
        <w:t xml:space="preserve">  </w:t>
      </w:r>
      <w:proofErr w:type="spellStart"/>
      <w:r w:rsidRPr="00C13A92">
        <w:rPr>
          <w:rFonts w:ascii="Courier New" w:hAnsi="Courier New" w:cs="Courier New"/>
          <w:sz w:val="16"/>
          <w:szCs w:val="16"/>
        </w:rPr>
        <w:t>Serial.println</w:t>
      </w:r>
      <w:proofErr w:type="spellEnd"/>
      <w:r w:rsidRPr="00C13A92">
        <w:rPr>
          <w:rFonts w:ascii="Courier New" w:hAnsi="Courier New" w:cs="Courier New"/>
          <w:sz w:val="16"/>
          <w:szCs w:val="16"/>
        </w:rPr>
        <w:t>("\</w:t>
      </w:r>
      <w:proofErr w:type="spellStart"/>
      <w:r w:rsidRPr="00C13A92">
        <w:rPr>
          <w:rFonts w:ascii="Courier New" w:hAnsi="Courier New" w:cs="Courier New"/>
          <w:sz w:val="16"/>
          <w:szCs w:val="16"/>
        </w:rPr>
        <w:t>nBluetooth</w:t>
      </w:r>
      <w:proofErr w:type="spellEnd"/>
      <w:r w:rsidRPr="00C13A92">
        <w:rPr>
          <w:rFonts w:ascii="Courier New" w:hAnsi="Courier New" w:cs="Courier New"/>
          <w:sz w:val="16"/>
          <w:szCs w:val="16"/>
        </w:rPr>
        <w:t xml:space="preserve"> Module Programmer");</w:t>
      </w:r>
      <w:r w:rsidRPr="00C13A92">
        <w:rPr>
          <w:rFonts w:ascii="Courier New" w:hAnsi="Courier New" w:cs="Courier New"/>
          <w:sz w:val="16"/>
          <w:szCs w:val="16"/>
        </w:rPr>
        <w:cr/>
        <w:t>}</w:t>
      </w:r>
      <w:r w:rsidRPr="00C13A92">
        <w:rPr>
          <w:rFonts w:ascii="Courier New" w:hAnsi="Courier New" w:cs="Courier New"/>
          <w:sz w:val="16"/>
          <w:szCs w:val="16"/>
        </w:rPr>
        <w:cr/>
      </w:r>
      <w:r w:rsidRPr="00C13A92">
        <w:rPr>
          <w:rFonts w:ascii="Courier New" w:hAnsi="Courier New" w:cs="Courier New"/>
          <w:sz w:val="16"/>
          <w:szCs w:val="16"/>
        </w:rPr>
        <w:cr/>
        <w:t xml:space="preserve">void </w:t>
      </w:r>
      <w:proofErr w:type="gramStart"/>
      <w:r w:rsidRPr="00C13A92">
        <w:rPr>
          <w:rFonts w:ascii="Courier New" w:hAnsi="Courier New" w:cs="Courier New"/>
          <w:sz w:val="16"/>
          <w:szCs w:val="16"/>
        </w:rPr>
        <w:t>loop(</w:t>
      </w:r>
      <w:proofErr w:type="gramEnd"/>
      <w:r w:rsidRPr="00C13A92">
        <w:rPr>
          <w:rFonts w:ascii="Courier New" w:hAnsi="Courier New" w:cs="Courier New"/>
          <w:sz w:val="16"/>
          <w:szCs w:val="16"/>
        </w:rPr>
        <w:t>) {</w:t>
      </w:r>
      <w:r w:rsidRPr="00C13A92">
        <w:rPr>
          <w:rFonts w:ascii="Courier New" w:hAnsi="Courier New" w:cs="Courier New"/>
          <w:sz w:val="16"/>
          <w:szCs w:val="16"/>
        </w:rPr>
        <w:cr/>
        <w:t xml:space="preserve">  </w:t>
      </w:r>
      <w:proofErr w:type="gramStart"/>
      <w:r w:rsidRPr="00C13A92">
        <w:rPr>
          <w:rFonts w:ascii="Courier New" w:hAnsi="Courier New" w:cs="Courier New"/>
          <w:sz w:val="16"/>
          <w:szCs w:val="16"/>
        </w:rPr>
        <w:t>if(</w:t>
      </w:r>
      <w:proofErr w:type="spellStart"/>
      <w:proofErr w:type="gramEnd"/>
      <w:r w:rsidRPr="00C13A92">
        <w:rPr>
          <w:rFonts w:ascii="Courier New" w:hAnsi="Courier New" w:cs="Courier New"/>
          <w:sz w:val="16"/>
          <w:szCs w:val="16"/>
        </w:rPr>
        <w:t>Serial.available</w:t>
      </w:r>
      <w:proofErr w:type="spellEnd"/>
      <w:r w:rsidRPr="00C13A92">
        <w:rPr>
          <w:rFonts w:ascii="Courier New" w:hAnsi="Courier New" w:cs="Courier New"/>
          <w:sz w:val="16"/>
          <w:szCs w:val="16"/>
        </w:rPr>
        <w:t xml:space="preserve">()) </w:t>
      </w:r>
      <w:proofErr w:type="spellStart"/>
      <w:r w:rsidRPr="00C13A92">
        <w:rPr>
          <w:rFonts w:ascii="Courier New" w:hAnsi="Courier New" w:cs="Courier New"/>
          <w:sz w:val="16"/>
          <w:szCs w:val="16"/>
        </w:rPr>
        <w:t>btSerial.write</w:t>
      </w:r>
      <w:proofErr w:type="spellEnd"/>
      <w:r w:rsidRPr="00C13A92">
        <w:rPr>
          <w:rFonts w:ascii="Courier New" w:hAnsi="Courier New" w:cs="Courier New"/>
          <w:sz w:val="16"/>
          <w:szCs w:val="16"/>
        </w:rPr>
        <w:t>(</w:t>
      </w:r>
      <w:proofErr w:type="spellStart"/>
      <w:r w:rsidRPr="00C13A92">
        <w:rPr>
          <w:rFonts w:ascii="Courier New" w:hAnsi="Courier New" w:cs="Courier New"/>
          <w:sz w:val="16"/>
          <w:szCs w:val="16"/>
        </w:rPr>
        <w:t>Serial.read</w:t>
      </w:r>
      <w:proofErr w:type="spellEnd"/>
      <w:r w:rsidRPr="00C13A92">
        <w:rPr>
          <w:rFonts w:ascii="Courier New" w:hAnsi="Courier New" w:cs="Courier New"/>
          <w:sz w:val="16"/>
          <w:szCs w:val="16"/>
        </w:rPr>
        <w:t>());</w:t>
      </w:r>
      <w:r w:rsidRPr="00C13A92">
        <w:rPr>
          <w:rFonts w:ascii="Courier New" w:hAnsi="Courier New" w:cs="Courier New"/>
          <w:sz w:val="16"/>
          <w:szCs w:val="16"/>
        </w:rPr>
        <w:cr/>
        <w:t xml:space="preserve">  </w:t>
      </w:r>
      <w:proofErr w:type="gramStart"/>
      <w:r w:rsidRPr="00C13A92">
        <w:rPr>
          <w:rFonts w:ascii="Courier New" w:hAnsi="Courier New" w:cs="Courier New"/>
          <w:sz w:val="16"/>
          <w:szCs w:val="16"/>
        </w:rPr>
        <w:t>if(</w:t>
      </w:r>
      <w:proofErr w:type="spellStart"/>
      <w:proofErr w:type="gramEnd"/>
      <w:r w:rsidRPr="00C13A92">
        <w:rPr>
          <w:rFonts w:ascii="Courier New" w:hAnsi="Courier New" w:cs="Courier New"/>
          <w:sz w:val="16"/>
          <w:szCs w:val="16"/>
        </w:rPr>
        <w:t>btSerial.available</w:t>
      </w:r>
      <w:proofErr w:type="spellEnd"/>
      <w:r w:rsidRPr="00C13A92">
        <w:rPr>
          <w:rFonts w:ascii="Courier New" w:hAnsi="Courier New" w:cs="Courier New"/>
          <w:sz w:val="16"/>
          <w:szCs w:val="16"/>
        </w:rPr>
        <w:t xml:space="preserve">()) </w:t>
      </w:r>
      <w:proofErr w:type="spellStart"/>
      <w:r w:rsidRPr="00C13A92">
        <w:rPr>
          <w:rFonts w:ascii="Courier New" w:hAnsi="Courier New" w:cs="Courier New"/>
          <w:sz w:val="16"/>
          <w:szCs w:val="16"/>
        </w:rPr>
        <w:t>Serial.write</w:t>
      </w:r>
      <w:proofErr w:type="spellEnd"/>
      <w:r w:rsidRPr="00C13A92">
        <w:rPr>
          <w:rFonts w:ascii="Courier New" w:hAnsi="Courier New" w:cs="Courier New"/>
          <w:sz w:val="16"/>
          <w:szCs w:val="16"/>
        </w:rPr>
        <w:t>(</w:t>
      </w:r>
      <w:proofErr w:type="spellStart"/>
      <w:r w:rsidRPr="00C13A92">
        <w:rPr>
          <w:rFonts w:ascii="Courier New" w:hAnsi="Courier New" w:cs="Courier New"/>
          <w:sz w:val="16"/>
          <w:szCs w:val="16"/>
        </w:rPr>
        <w:t>btSerial.read</w:t>
      </w:r>
      <w:proofErr w:type="spellEnd"/>
      <w:r w:rsidRPr="00C13A92">
        <w:rPr>
          <w:rFonts w:ascii="Courier New" w:hAnsi="Courier New" w:cs="Courier New"/>
          <w:sz w:val="16"/>
          <w:szCs w:val="16"/>
        </w:rPr>
        <w:t>());</w:t>
      </w:r>
      <w:r w:rsidRPr="00C13A92">
        <w:rPr>
          <w:rFonts w:ascii="Courier New" w:hAnsi="Courier New" w:cs="Courier New"/>
          <w:sz w:val="16"/>
          <w:szCs w:val="16"/>
        </w:rPr>
        <w:cr/>
        <w:t>}</w:t>
      </w:r>
      <w:r w:rsidRPr="00C13A92">
        <w:rPr>
          <w:rFonts w:ascii="Courier New" w:hAnsi="Courier New" w:cs="Courier New"/>
          <w:sz w:val="16"/>
          <w:szCs w:val="16"/>
        </w:rPr>
        <w:cr/>
      </w:r>
    </w:p>
    <w:p w14:paraId="6CC8AD03" w14:textId="3C2AC6C0" w:rsidR="00C13A92" w:rsidRDefault="00C13A92" w:rsidP="00C13A92">
      <w:pPr>
        <w:pStyle w:val="NoSpacing"/>
        <w:ind w:left="1440"/>
      </w:pPr>
      <w:r>
        <w:t xml:space="preserve">The pins of the </w:t>
      </w:r>
      <w:r w:rsidR="00CD2E7C" w:rsidRPr="00562BDB">
        <w:rPr>
          <w:b/>
          <w:bCs/>
        </w:rPr>
        <w:t>HC-05</w:t>
      </w:r>
      <w:r w:rsidR="00CD2E7C">
        <w:t xml:space="preserve"> </w:t>
      </w:r>
      <w:r w:rsidR="00562BDB">
        <w:t>m</w:t>
      </w:r>
      <w:r w:rsidR="00CD2E7C">
        <w:t>odule need to be connected to the Arduino as follows:</w:t>
      </w:r>
      <w:r w:rsidR="00CD2E7C">
        <w:br/>
      </w:r>
      <w:r w:rsidR="00CD2E7C">
        <w:br/>
      </w:r>
      <w:r w:rsidR="00CD2E7C">
        <w:tab/>
        <w:t>RXD</w:t>
      </w:r>
      <w:r w:rsidR="00CD2E7C">
        <w:tab/>
        <w:t xml:space="preserve">  </w:t>
      </w:r>
      <w:r w:rsidR="00CD2E7C">
        <w:sym w:font="Wingdings" w:char="F0DF"/>
      </w:r>
      <w:r w:rsidR="00CD2E7C">
        <w:tab/>
        <w:t>D12</w:t>
      </w:r>
    </w:p>
    <w:p w14:paraId="74C4BA14" w14:textId="7B6DBFE3" w:rsidR="00CD2E7C" w:rsidRDefault="00CD2E7C" w:rsidP="00C13A92">
      <w:pPr>
        <w:pStyle w:val="NoSpacing"/>
        <w:ind w:left="1440"/>
      </w:pPr>
      <w:r>
        <w:tab/>
        <w:t>TXD</w:t>
      </w:r>
      <w:r>
        <w:tab/>
        <w:t xml:space="preserve">  </w:t>
      </w:r>
      <w:r>
        <w:sym w:font="Wingdings" w:char="F0E0"/>
      </w:r>
      <w:r>
        <w:tab/>
        <w:t>D11</w:t>
      </w:r>
    </w:p>
    <w:p w14:paraId="3FD3FC4A" w14:textId="759E2174" w:rsidR="00CD2E7C" w:rsidRDefault="00CD2E7C" w:rsidP="00C13A92">
      <w:pPr>
        <w:pStyle w:val="NoSpacing"/>
        <w:ind w:left="1440"/>
      </w:pPr>
      <w:r>
        <w:tab/>
        <w:t>GND</w:t>
      </w:r>
      <w:proofErr w:type="gramStart"/>
      <w:r>
        <w:tab/>
        <w:t xml:space="preserve">  to</w:t>
      </w:r>
      <w:proofErr w:type="gramEnd"/>
      <w:r>
        <w:tab/>
        <w:t>GND</w:t>
      </w:r>
    </w:p>
    <w:p w14:paraId="007A7DCD" w14:textId="0C3F4E4B" w:rsidR="00CD2E7C" w:rsidRDefault="00CD2E7C" w:rsidP="00C13A92">
      <w:pPr>
        <w:pStyle w:val="NoSpacing"/>
        <w:ind w:left="1440"/>
      </w:pPr>
      <w:r>
        <w:tab/>
        <w:t>VCC</w:t>
      </w:r>
      <w:proofErr w:type="gramStart"/>
      <w:r>
        <w:tab/>
        <w:t xml:space="preserve">  to</w:t>
      </w:r>
      <w:proofErr w:type="gramEnd"/>
      <w:r>
        <w:tab/>
        <w:t>+5V</w:t>
      </w:r>
    </w:p>
    <w:p w14:paraId="73AB4E70" w14:textId="0DED0B90" w:rsidR="00CD2E7C" w:rsidRDefault="00CD2E7C" w:rsidP="00C13A92">
      <w:pPr>
        <w:pStyle w:val="NoSpacing"/>
        <w:ind w:left="1440"/>
      </w:pPr>
    </w:p>
    <w:p w14:paraId="59E143F1" w14:textId="1D9EB807" w:rsidR="00CD2E7C" w:rsidRPr="00F241E9" w:rsidRDefault="00CD2E7C" w:rsidP="00C13A92">
      <w:pPr>
        <w:pStyle w:val="NoSpacing"/>
        <w:ind w:left="1440"/>
      </w:pPr>
      <w:r>
        <w:t xml:space="preserve">To make the </w:t>
      </w:r>
      <w:r w:rsidRPr="00562BDB">
        <w:rPr>
          <w:b/>
          <w:bCs/>
        </w:rPr>
        <w:t>HC-05</w:t>
      </w:r>
      <w:r>
        <w:t xml:space="preserve"> enter its AT mode, disconnect the Arduino from </w:t>
      </w:r>
      <w:proofErr w:type="spellStart"/>
      <w:proofErr w:type="gramStart"/>
      <w:r>
        <w:t>it’s</w:t>
      </w:r>
      <w:proofErr w:type="spellEnd"/>
      <w:proofErr w:type="gramEnd"/>
      <w:r>
        <w:t xml:space="preserve"> USB cable, press and hold the module’s button w</w:t>
      </w:r>
      <w:r w:rsidR="000C2706">
        <w:t>hile</w:t>
      </w:r>
      <w:r>
        <w:t xml:space="preserve"> reconnecting the </w:t>
      </w:r>
      <w:r>
        <w:lastRenderedPageBreak/>
        <w:t>USB cable.</w:t>
      </w:r>
      <w:r w:rsidR="00F241E9">
        <w:br/>
      </w:r>
      <w:r w:rsidR="00F241E9">
        <w:br/>
        <w:t xml:space="preserve">Next go into the </w:t>
      </w:r>
      <w:r w:rsidR="00F241E9">
        <w:rPr>
          <w:b/>
          <w:bCs/>
        </w:rPr>
        <w:t>Arduino’s IDE</w:t>
      </w:r>
      <w:r w:rsidR="00F241E9">
        <w:t xml:space="preserve"> Serial Monitor screen by clicking on </w:t>
      </w:r>
      <w:r w:rsidR="00F241E9">
        <w:rPr>
          <w:b/>
          <w:bCs/>
        </w:rPr>
        <w:t>Tools</w:t>
      </w:r>
      <w:r w:rsidR="00F241E9">
        <w:t xml:space="preserve"> then </w:t>
      </w:r>
      <w:r w:rsidR="00F241E9">
        <w:rPr>
          <w:b/>
          <w:bCs/>
        </w:rPr>
        <w:t>Serial Monitor</w:t>
      </w:r>
      <w:r w:rsidR="00F241E9">
        <w:t xml:space="preserve">, or pressing </w:t>
      </w:r>
      <w:proofErr w:type="spellStart"/>
      <w:r w:rsidR="00F241E9">
        <w:t>Ctrl+Shift+M</w:t>
      </w:r>
      <w:proofErr w:type="spellEnd"/>
      <w:r w:rsidR="00F241E9">
        <w:t xml:space="preserve"> on the keyboard.</w:t>
      </w:r>
    </w:p>
    <w:p w14:paraId="252C94A2" w14:textId="29B0E05C" w:rsidR="00C13A92" w:rsidRPr="00C13A92" w:rsidRDefault="00C13A92" w:rsidP="00C13A92">
      <w:pPr>
        <w:pStyle w:val="NoSpacing"/>
        <w:ind w:left="1440"/>
      </w:pPr>
    </w:p>
    <w:p w14:paraId="3C1423E4" w14:textId="045FFB6A" w:rsidR="00E350A8" w:rsidRDefault="00F241E9" w:rsidP="00F241E9">
      <w:pPr>
        <w:pStyle w:val="NoSpacing"/>
        <w:jc w:val="center"/>
      </w:pPr>
      <w:r>
        <w:rPr>
          <w:noProof/>
        </w:rPr>
        <w:drawing>
          <wp:inline distT="0" distB="0" distL="0" distR="0" wp14:anchorId="641820A7" wp14:editId="57E12168">
            <wp:extent cx="3081183" cy="2120881"/>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4585" cy="2136990"/>
                    </a:xfrm>
                    <a:prstGeom prst="rect">
                      <a:avLst/>
                    </a:prstGeom>
                  </pic:spPr>
                </pic:pic>
              </a:graphicData>
            </a:graphic>
          </wp:inline>
        </w:drawing>
      </w:r>
      <w:r>
        <w:br/>
      </w:r>
    </w:p>
    <w:p w14:paraId="713CD491" w14:textId="29C50EEE" w:rsidR="00F241E9" w:rsidRDefault="00562BDB" w:rsidP="00562BDB">
      <w:pPr>
        <w:pStyle w:val="NoSpacing"/>
        <w:ind w:left="1440"/>
      </w:pPr>
      <w:r>
        <w:t>Make sure the “Both NL &amp; CR” and “9600 baud” are selected at the bottom of the window.</w:t>
      </w:r>
      <w:r>
        <w:br/>
      </w:r>
    </w:p>
    <w:p w14:paraId="07DA7F8E" w14:textId="1A34EE3B" w:rsidR="00562BDB" w:rsidRDefault="00562BDB" w:rsidP="00562BDB">
      <w:pPr>
        <w:pStyle w:val="NoSpacing"/>
        <w:ind w:left="1440"/>
      </w:pPr>
      <w:r>
        <w:t xml:space="preserve">Type “AT” and the click </w:t>
      </w:r>
      <w:r>
        <w:rPr>
          <w:b/>
          <w:bCs/>
        </w:rPr>
        <w:t>Send</w:t>
      </w:r>
      <w:r>
        <w:t xml:space="preserve"> or press the Enter key.  If all is good the </w:t>
      </w:r>
      <w:r>
        <w:rPr>
          <w:b/>
          <w:bCs/>
        </w:rPr>
        <w:t>HC-05</w:t>
      </w:r>
      <w:r>
        <w:t xml:space="preserve"> should respond in the window “OK”.  If not check the wiring connections, the code that has been entered or disconnect the USB cable and reconnect it while pressing the </w:t>
      </w:r>
      <w:r>
        <w:rPr>
          <w:b/>
          <w:bCs/>
        </w:rPr>
        <w:t>HC-05</w:t>
      </w:r>
      <w:r>
        <w:t>’s button.</w:t>
      </w:r>
      <w:r>
        <w:br/>
      </w:r>
    </w:p>
    <w:p w14:paraId="7BA4143D" w14:textId="002AF6DF" w:rsidR="00562BDB" w:rsidRDefault="00562BDB" w:rsidP="00562BDB">
      <w:pPr>
        <w:pStyle w:val="Heading2"/>
      </w:pPr>
      <w:bookmarkStart w:id="39" w:name="_Toc59909999"/>
      <w:r>
        <w:t>Programming DomeBuddy Controller’s HC-05</w:t>
      </w:r>
      <w:bookmarkEnd w:id="39"/>
    </w:p>
    <w:p w14:paraId="5C4681C9" w14:textId="5EB260B7" w:rsidR="00562BDB" w:rsidRDefault="00562BDB" w:rsidP="00562BDB">
      <w:pPr>
        <w:pStyle w:val="NoSpacing"/>
        <w:ind w:left="1440"/>
      </w:pPr>
      <w:r>
        <w:t>Enter the following commands</w:t>
      </w:r>
      <w:r w:rsidR="00267A11">
        <w:t xml:space="preserve">.  The </w:t>
      </w:r>
      <w:r w:rsidR="00267A11">
        <w:rPr>
          <w:b/>
          <w:bCs/>
        </w:rPr>
        <w:t>HC-05</w:t>
      </w:r>
      <w:r w:rsidR="00267A11">
        <w:t xml:space="preserve"> button must be pressed while the ENTER key is being pressed</w:t>
      </w:r>
      <w:r>
        <w:t>:</w:t>
      </w:r>
    </w:p>
    <w:p w14:paraId="7BA9D514" w14:textId="3D605BAC" w:rsidR="00562BDB" w:rsidRPr="00E57553" w:rsidRDefault="00562BDB" w:rsidP="00562BDB">
      <w:pPr>
        <w:pStyle w:val="NoSpacing"/>
        <w:ind w:left="1440"/>
        <w:rPr>
          <w:sz w:val="22"/>
          <w:szCs w:val="18"/>
        </w:rPr>
      </w:pPr>
    </w:p>
    <w:p w14:paraId="34A9B59E" w14:textId="21ABA952" w:rsidR="00562BDB" w:rsidRPr="00E57553" w:rsidRDefault="00562BDB" w:rsidP="00562BDB">
      <w:pPr>
        <w:pStyle w:val="NoSpacing"/>
        <w:numPr>
          <w:ilvl w:val="0"/>
          <w:numId w:val="21"/>
        </w:numPr>
        <w:rPr>
          <w:sz w:val="22"/>
          <w:szCs w:val="18"/>
        </w:rPr>
      </w:pPr>
      <w:r w:rsidRPr="00E57553">
        <w:rPr>
          <w:sz w:val="22"/>
          <w:szCs w:val="18"/>
        </w:rPr>
        <w:t>AT+ORGL</w:t>
      </w:r>
      <w:r w:rsidRPr="00E57553">
        <w:rPr>
          <w:sz w:val="22"/>
          <w:szCs w:val="18"/>
        </w:rPr>
        <w:tab/>
      </w:r>
      <w:r w:rsidRPr="00E57553">
        <w:rPr>
          <w:sz w:val="22"/>
          <w:szCs w:val="18"/>
        </w:rPr>
        <w:tab/>
      </w:r>
      <w:r w:rsidRPr="00E57553">
        <w:rPr>
          <w:sz w:val="22"/>
          <w:szCs w:val="18"/>
        </w:rPr>
        <w:tab/>
      </w:r>
      <w:r w:rsidRPr="00E57553">
        <w:rPr>
          <w:i/>
          <w:iCs/>
          <w:sz w:val="22"/>
          <w:szCs w:val="18"/>
        </w:rPr>
        <w:t>Restores default values</w:t>
      </w:r>
    </w:p>
    <w:p w14:paraId="523CAEAF" w14:textId="460DFCE5" w:rsidR="00562BDB" w:rsidRPr="00E57553" w:rsidRDefault="00562BDB" w:rsidP="00562BDB">
      <w:pPr>
        <w:pStyle w:val="NoSpacing"/>
        <w:numPr>
          <w:ilvl w:val="0"/>
          <w:numId w:val="21"/>
        </w:numPr>
        <w:rPr>
          <w:sz w:val="22"/>
          <w:szCs w:val="18"/>
        </w:rPr>
      </w:pPr>
      <w:r w:rsidRPr="00E57553">
        <w:rPr>
          <w:sz w:val="22"/>
          <w:szCs w:val="18"/>
        </w:rPr>
        <w:t>AT+ROLE= 1</w:t>
      </w:r>
      <w:r w:rsidRPr="00E57553">
        <w:rPr>
          <w:sz w:val="22"/>
          <w:szCs w:val="18"/>
        </w:rPr>
        <w:tab/>
      </w:r>
      <w:r w:rsidRPr="00E57553">
        <w:rPr>
          <w:sz w:val="22"/>
          <w:szCs w:val="18"/>
        </w:rPr>
        <w:tab/>
      </w:r>
      <w:r w:rsidRPr="00E57553">
        <w:rPr>
          <w:sz w:val="22"/>
          <w:szCs w:val="18"/>
        </w:rPr>
        <w:tab/>
      </w:r>
      <w:r w:rsidR="00E57553" w:rsidRPr="00E57553">
        <w:rPr>
          <w:i/>
          <w:iCs/>
          <w:sz w:val="22"/>
          <w:szCs w:val="18"/>
        </w:rPr>
        <w:t>Put into MASTER mode</w:t>
      </w:r>
    </w:p>
    <w:p w14:paraId="5AC69B67" w14:textId="294A1C99" w:rsidR="00E57553" w:rsidRPr="00E57553" w:rsidRDefault="00E57553" w:rsidP="00562BDB">
      <w:pPr>
        <w:pStyle w:val="NoSpacing"/>
        <w:numPr>
          <w:ilvl w:val="0"/>
          <w:numId w:val="21"/>
        </w:numPr>
        <w:rPr>
          <w:sz w:val="22"/>
          <w:szCs w:val="18"/>
        </w:rPr>
      </w:pPr>
      <w:r w:rsidRPr="00E57553">
        <w:rPr>
          <w:sz w:val="22"/>
          <w:szCs w:val="18"/>
        </w:rPr>
        <w:t>AT+CMODE=0</w:t>
      </w:r>
      <w:r w:rsidRPr="00E57553">
        <w:rPr>
          <w:sz w:val="22"/>
          <w:szCs w:val="18"/>
        </w:rPr>
        <w:tab/>
      </w:r>
      <w:r w:rsidRPr="00E57553">
        <w:rPr>
          <w:sz w:val="22"/>
          <w:szCs w:val="18"/>
        </w:rPr>
        <w:tab/>
      </w:r>
      <w:r w:rsidRPr="00E57553">
        <w:rPr>
          <w:sz w:val="22"/>
          <w:szCs w:val="18"/>
        </w:rPr>
        <w:tab/>
      </w:r>
      <w:r w:rsidRPr="00E57553">
        <w:rPr>
          <w:i/>
          <w:iCs/>
          <w:sz w:val="22"/>
          <w:szCs w:val="18"/>
        </w:rPr>
        <w:t>Connect to Bluetooth device with BIND address</w:t>
      </w:r>
    </w:p>
    <w:p w14:paraId="26ADC49E" w14:textId="18BCFE83" w:rsidR="00E57553" w:rsidRPr="00E57553" w:rsidRDefault="00E57553" w:rsidP="00562BDB">
      <w:pPr>
        <w:pStyle w:val="NoSpacing"/>
        <w:numPr>
          <w:ilvl w:val="0"/>
          <w:numId w:val="21"/>
        </w:numPr>
        <w:rPr>
          <w:sz w:val="22"/>
          <w:szCs w:val="18"/>
        </w:rPr>
      </w:pPr>
      <w:r w:rsidRPr="00E57553">
        <w:rPr>
          <w:sz w:val="22"/>
          <w:szCs w:val="18"/>
        </w:rPr>
        <w:t>AT+BIND=98D3,</w:t>
      </w:r>
      <w:proofErr w:type="gramStart"/>
      <w:r w:rsidRPr="00E57553">
        <w:rPr>
          <w:sz w:val="22"/>
          <w:szCs w:val="18"/>
        </w:rPr>
        <w:t>71,F</w:t>
      </w:r>
      <w:proofErr w:type="gramEnd"/>
      <w:r w:rsidRPr="00E57553">
        <w:rPr>
          <w:sz w:val="22"/>
          <w:szCs w:val="18"/>
        </w:rPr>
        <w:t>5F856</w:t>
      </w:r>
      <w:r>
        <w:rPr>
          <w:sz w:val="22"/>
          <w:szCs w:val="18"/>
        </w:rPr>
        <w:tab/>
      </w:r>
      <w:r>
        <w:rPr>
          <w:b/>
          <w:bCs/>
          <w:i/>
          <w:iCs/>
          <w:sz w:val="22"/>
          <w:szCs w:val="18"/>
        </w:rPr>
        <w:t>DomeBuddy Dongle’s</w:t>
      </w:r>
      <w:r>
        <w:rPr>
          <w:i/>
          <w:iCs/>
          <w:sz w:val="22"/>
          <w:szCs w:val="18"/>
        </w:rPr>
        <w:t xml:space="preserve"> Bluetooth address</w:t>
      </w:r>
    </w:p>
    <w:p w14:paraId="45571CE9" w14:textId="53806752" w:rsidR="00E57553" w:rsidRPr="006F599B" w:rsidRDefault="00E57553" w:rsidP="00562BDB">
      <w:pPr>
        <w:pStyle w:val="NoSpacing"/>
        <w:numPr>
          <w:ilvl w:val="0"/>
          <w:numId w:val="21"/>
        </w:numPr>
        <w:rPr>
          <w:sz w:val="22"/>
          <w:szCs w:val="18"/>
        </w:rPr>
      </w:pPr>
      <w:r>
        <w:rPr>
          <w:sz w:val="22"/>
          <w:szCs w:val="18"/>
        </w:rPr>
        <w:t>AT+PSWD=1234</w:t>
      </w:r>
      <w:r>
        <w:rPr>
          <w:sz w:val="22"/>
          <w:szCs w:val="18"/>
        </w:rPr>
        <w:tab/>
      </w:r>
      <w:r>
        <w:rPr>
          <w:sz w:val="22"/>
          <w:szCs w:val="18"/>
        </w:rPr>
        <w:tab/>
      </w:r>
      <w:r>
        <w:rPr>
          <w:b/>
          <w:bCs/>
          <w:i/>
          <w:iCs/>
          <w:sz w:val="22"/>
          <w:szCs w:val="18"/>
        </w:rPr>
        <w:t>DomeBuddy Dongle’s</w:t>
      </w:r>
      <w:r w:rsidR="006F599B">
        <w:rPr>
          <w:i/>
          <w:iCs/>
          <w:sz w:val="22"/>
          <w:szCs w:val="18"/>
        </w:rPr>
        <w:t xml:space="preserve"> pin code</w:t>
      </w:r>
    </w:p>
    <w:p w14:paraId="7582E712" w14:textId="7100766C" w:rsidR="006F599B" w:rsidRPr="006F599B" w:rsidRDefault="006F599B" w:rsidP="00562BDB">
      <w:pPr>
        <w:pStyle w:val="NoSpacing"/>
        <w:numPr>
          <w:ilvl w:val="0"/>
          <w:numId w:val="21"/>
        </w:numPr>
        <w:rPr>
          <w:sz w:val="22"/>
          <w:szCs w:val="18"/>
        </w:rPr>
      </w:pPr>
      <w:r>
        <w:rPr>
          <w:sz w:val="22"/>
          <w:szCs w:val="18"/>
        </w:rPr>
        <w:t>AT+UART=38400,0,0</w:t>
      </w:r>
      <w:r>
        <w:rPr>
          <w:sz w:val="22"/>
          <w:szCs w:val="18"/>
        </w:rPr>
        <w:tab/>
      </w:r>
      <w:r>
        <w:rPr>
          <w:sz w:val="22"/>
          <w:szCs w:val="18"/>
        </w:rPr>
        <w:tab/>
      </w:r>
      <w:r>
        <w:rPr>
          <w:i/>
          <w:iCs/>
          <w:sz w:val="22"/>
          <w:szCs w:val="18"/>
        </w:rPr>
        <w:t>UART setting (38400 baud)</w:t>
      </w:r>
    </w:p>
    <w:p w14:paraId="7E436587" w14:textId="77777777" w:rsidR="00267A11" w:rsidRDefault="006F599B" w:rsidP="006F599B">
      <w:pPr>
        <w:pStyle w:val="NoSpacing"/>
        <w:numPr>
          <w:ilvl w:val="0"/>
          <w:numId w:val="21"/>
        </w:numPr>
        <w:rPr>
          <w:sz w:val="22"/>
          <w:szCs w:val="18"/>
        </w:rPr>
      </w:pPr>
      <w:r>
        <w:rPr>
          <w:sz w:val="22"/>
          <w:szCs w:val="18"/>
        </w:rPr>
        <w:t>AT+NAME=DomeBuddy</w:t>
      </w:r>
      <w:r>
        <w:rPr>
          <w:sz w:val="22"/>
          <w:szCs w:val="18"/>
        </w:rPr>
        <w:tab/>
      </w:r>
      <w:r w:rsidR="00267A11">
        <w:rPr>
          <w:sz w:val="22"/>
          <w:szCs w:val="18"/>
        </w:rPr>
        <w:t>Controller</w:t>
      </w:r>
    </w:p>
    <w:p w14:paraId="62CE2826" w14:textId="1BACB690" w:rsidR="006F599B" w:rsidRDefault="00267A11" w:rsidP="00267A11">
      <w:pPr>
        <w:pStyle w:val="NoSpacing"/>
        <w:ind w:left="2160"/>
        <w:rPr>
          <w:sz w:val="22"/>
          <w:szCs w:val="18"/>
        </w:rPr>
      </w:pPr>
      <w:r>
        <w:rPr>
          <w:sz w:val="22"/>
          <w:szCs w:val="18"/>
        </w:rPr>
        <w:tab/>
      </w:r>
      <w:r>
        <w:rPr>
          <w:sz w:val="22"/>
          <w:szCs w:val="18"/>
        </w:rPr>
        <w:tab/>
      </w:r>
      <w:r>
        <w:rPr>
          <w:sz w:val="22"/>
          <w:szCs w:val="18"/>
        </w:rPr>
        <w:tab/>
      </w:r>
      <w:r>
        <w:rPr>
          <w:sz w:val="22"/>
          <w:szCs w:val="18"/>
        </w:rPr>
        <w:tab/>
      </w:r>
      <w:r w:rsidR="006F599B">
        <w:rPr>
          <w:i/>
          <w:iCs/>
          <w:sz w:val="22"/>
          <w:szCs w:val="18"/>
        </w:rPr>
        <w:t>Gives the module this name</w:t>
      </w:r>
    </w:p>
    <w:p w14:paraId="4616A767" w14:textId="6E20F468" w:rsidR="006F599B" w:rsidRDefault="006F599B" w:rsidP="006F599B">
      <w:pPr>
        <w:pStyle w:val="NoSpacing"/>
        <w:rPr>
          <w:sz w:val="22"/>
          <w:szCs w:val="18"/>
        </w:rPr>
      </w:pPr>
    </w:p>
    <w:p w14:paraId="014D1965" w14:textId="4C310982" w:rsidR="006F599B" w:rsidRDefault="006F599B" w:rsidP="006F599B">
      <w:pPr>
        <w:pStyle w:val="NoSpacing"/>
        <w:ind w:left="1440"/>
      </w:pPr>
      <w:r w:rsidRPr="006F599B">
        <w:t xml:space="preserve">The </w:t>
      </w:r>
      <w:r w:rsidRPr="0003583A">
        <w:rPr>
          <w:b/>
          <w:bCs/>
        </w:rPr>
        <w:t>Do</w:t>
      </w:r>
      <w:r w:rsidRPr="006F599B">
        <w:rPr>
          <w:b/>
          <w:bCs/>
        </w:rPr>
        <w:t xml:space="preserve">meBuddy Dongle’s </w:t>
      </w:r>
      <w:r>
        <w:t xml:space="preserve">address </w:t>
      </w:r>
      <w:r w:rsidR="00267A11">
        <w:t xml:space="preserve">given </w:t>
      </w:r>
      <w:r>
        <w:t xml:space="preserve">in Step 4. is the address of the original </w:t>
      </w:r>
      <w:r>
        <w:rPr>
          <w:b/>
          <w:bCs/>
        </w:rPr>
        <w:t>HC-05</w:t>
      </w:r>
      <w:r>
        <w:t xml:space="preserve"> supplied</w:t>
      </w:r>
      <w:r w:rsidR="00267A11">
        <w:t xml:space="preserve">.  </w:t>
      </w:r>
      <w:r w:rsidR="00772057">
        <w:t>Otherwise,</w:t>
      </w:r>
      <w:r w:rsidR="00267A11">
        <w:t xml:space="preserve"> the current </w:t>
      </w:r>
      <w:r w:rsidR="00267A11">
        <w:rPr>
          <w:b/>
          <w:bCs/>
        </w:rPr>
        <w:t>HC-05</w:t>
      </w:r>
      <w:r w:rsidR="00267A11">
        <w:t xml:space="preserve"> has to be used instead.</w:t>
      </w:r>
      <w:r w:rsidR="00267A11">
        <w:br/>
      </w:r>
    </w:p>
    <w:p w14:paraId="7841320B" w14:textId="6D2DB874" w:rsidR="00267A11" w:rsidRDefault="00267A11" w:rsidP="00267A11">
      <w:pPr>
        <w:pStyle w:val="Heading2"/>
      </w:pPr>
      <w:bookmarkStart w:id="40" w:name="_Toc59910000"/>
      <w:r>
        <w:lastRenderedPageBreak/>
        <w:t>Programming DomeBuddy Buddy’s HC-05</w:t>
      </w:r>
      <w:bookmarkEnd w:id="40"/>
    </w:p>
    <w:p w14:paraId="1FBB1610" w14:textId="674A38DB" w:rsidR="00267A11" w:rsidRDefault="00267A11" w:rsidP="00267A11">
      <w:pPr>
        <w:pStyle w:val="NoSpacing"/>
        <w:ind w:left="1440"/>
      </w:pPr>
      <w:r>
        <w:t xml:space="preserve">Enter the following commands.  The </w:t>
      </w:r>
      <w:r>
        <w:rPr>
          <w:b/>
          <w:bCs/>
        </w:rPr>
        <w:t>HC-05</w:t>
      </w:r>
      <w:r>
        <w:t xml:space="preserve"> button must be pressed while the ENTER key is being pressed:</w:t>
      </w:r>
    </w:p>
    <w:p w14:paraId="2574099E" w14:textId="77777777" w:rsidR="00267A11" w:rsidRDefault="00267A11" w:rsidP="00267A11">
      <w:pPr>
        <w:pStyle w:val="NoSpacing"/>
        <w:ind w:left="1440"/>
      </w:pPr>
    </w:p>
    <w:p w14:paraId="4F01B1CF" w14:textId="6EFDD29E" w:rsidR="0003583A" w:rsidRPr="0003583A" w:rsidRDefault="00267A11" w:rsidP="0003583A">
      <w:pPr>
        <w:pStyle w:val="NoSpacing"/>
        <w:numPr>
          <w:ilvl w:val="0"/>
          <w:numId w:val="22"/>
        </w:numPr>
        <w:rPr>
          <w:sz w:val="22"/>
        </w:rPr>
      </w:pPr>
      <w:r w:rsidRPr="0003583A">
        <w:rPr>
          <w:sz w:val="22"/>
        </w:rPr>
        <w:t>AT+ORGL</w:t>
      </w:r>
      <w:r w:rsidR="0003583A">
        <w:rPr>
          <w:sz w:val="22"/>
        </w:rPr>
        <w:tab/>
      </w:r>
      <w:r w:rsidR="0003583A">
        <w:rPr>
          <w:sz w:val="22"/>
        </w:rPr>
        <w:tab/>
      </w:r>
      <w:r w:rsidR="0003583A">
        <w:rPr>
          <w:sz w:val="22"/>
        </w:rPr>
        <w:tab/>
      </w:r>
      <w:r w:rsidR="0003583A">
        <w:rPr>
          <w:sz w:val="22"/>
        </w:rPr>
        <w:tab/>
      </w:r>
      <w:r w:rsidR="0003583A">
        <w:rPr>
          <w:i/>
          <w:iCs/>
          <w:sz w:val="22"/>
        </w:rPr>
        <w:t>Restore default values</w:t>
      </w:r>
    </w:p>
    <w:p w14:paraId="03B67CA7" w14:textId="3C3F1D31" w:rsidR="00267A11" w:rsidRPr="0003583A" w:rsidRDefault="00267A11" w:rsidP="00267A11">
      <w:pPr>
        <w:pStyle w:val="NoSpacing"/>
        <w:numPr>
          <w:ilvl w:val="0"/>
          <w:numId w:val="22"/>
        </w:numPr>
        <w:rPr>
          <w:sz w:val="22"/>
        </w:rPr>
      </w:pPr>
      <w:r w:rsidRPr="0003583A">
        <w:rPr>
          <w:sz w:val="22"/>
        </w:rPr>
        <w:t>AT+NAME=DomeBuddy Dongle</w:t>
      </w:r>
      <w:r w:rsidR="0003583A">
        <w:rPr>
          <w:sz w:val="22"/>
        </w:rPr>
        <w:tab/>
      </w:r>
      <w:r w:rsidR="0003583A">
        <w:rPr>
          <w:sz w:val="22"/>
        </w:rPr>
        <w:tab/>
      </w:r>
      <w:r w:rsidR="0003583A">
        <w:rPr>
          <w:i/>
          <w:iCs/>
          <w:sz w:val="22"/>
        </w:rPr>
        <w:t>Give the module this name</w:t>
      </w:r>
    </w:p>
    <w:p w14:paraId="246B547B" w14:textId="46EC3EC8" w:rsidR="00267A11" w:rsidRPr="0003583A" w:rsidRDefault="00267A11" w:rsidP="00267A11">
      <w:pPr>
        <w:pStyle w:val="NoSpacing"/>
        <w:numPr>
          <w:ilvl w:val="0"/>
          <w:numId w:val="22"/>
        </w:numPr>
        <w:rPr>
          <w:sz w:val="22"/>
        </w:rPr>
      </w:pPr>
      <w:r w:rsidRPr="0003583A">
        <w:rPr>
          <w:sz w:val="22"/>
        </w:rPr>
        <w:t>AT+ROLE=</w:t>
      </w:r>
      <w:r w:rsidR="0003583A">
        <w:rPr>
          <w:sz w:val="22"/>
        </w:rPr>
        <w:t>0</w:t>
      </w:r>
      <w:r w:rsidR="0003583A">
        <w:rPr>
          <w:sz w:val="22"/>
        </w:rPr>
        <w:tab/>
      </w:r>
      <w:r w:rsidR="0003583A">
        <w:rPr>
          <w:sz w:val="22"/>
        </w:rPr>
        <w:tab/>
      </w:r>
      <w:r w:rsidR="0003583A">
        <w:rPr>
          <w:sz w:val="22"/>
        </w:rPr>
        <w:tab/>
      </w:r>
      <w:r w:rsidR="0003583A">
        <w:rPr>
          <w:sz w:val="22"/>
        </w:rPr>
        <w:tab/>
      </w:r>
      <w:r w:rsidR="0003583A">
        <w:rPr>
          <w:i/>
          <w:iCs/>
          <w:sz w:val="22"/>
        </w:rPr>
        <w:t>Put into SLAVE mode</w:t>
      </w:r>
    </w:p>
    <w:p w14:paraId="3D70C152" w14:textId="4A029A58" w:rsidR="00562BDB" w:rsidRPr="0003583A" w:rsidRDefault="00267A11" w:rsidP="0003583A">
      <w:pPr>
        <w:pStyle w:val="NoSpacing"/>
        <w:numPr>
          <w:ilvl w:val="0"/>
          <w:numId w:val="22"/>
        </w:numPr>
        <w:rPr>
          <w:sz w:val="22"/>
        </w:rPr>
      </w:pPr>
      <w:r w:rsidRPr="0003583A">
        <w:rPr>
          <w:sz w:val="22"/>
        </w:rPr>
        <w:t>AT+PSWD=1234</w:t>
      </w:r>
      <w:r w:rsidR="0003583A">
        <w:rPr>
          <w:sz w:val="22"/>
        </w:rPr>
        <w:tab/>
      </w:r>
      <w:r w:rsidR="0003583A">
        <w:rPr>
          <w:sz w:val="22"/>
        </w:rPr>
        <w:tab/>
      </w:r>
      <w:r w:rsidR="0003583A">
        <w:rPr>
          <w:sz w:val="22"/>
        </w:rPr>
        <w:tab/>
      </w:r>
      <w:r w:rsidR="0003583A">
        <w:rPr>
          <w:i/>
          <w:iCs/>
          <w:sz w:val="22"/>
        </w:rPr>
        <w:t>This module’s pin code</w:t>
      </w:r>
    </w:p>
    <w:p w14:paraId="1AAA8773" w14:textId="5AC91A80" w:rsidR="0003583A" w:rsidRPr="0003583A" w:rsidRDefault="0003583A" w:rsidP="0003583A">
      <w:pPr>
        <w:pStyle w:val="NoSpacing"/>
        <w:numPr>
          <w:ilvl w:val="0"/>
          <w:numId w:val="22"/>
        </w:numPr>
        <w:rPr>
          <w:sz w:val="22"/>
        </w:rPr>
      </w:pPr>
      <w:r w:rsidRPr="0003583A">
        <w:rPr>
          <w:sz w:val="22"/>
        </w:rPr>
        <w:t>AT+UART=38400,0,0</w:t>
      </w:r>
      <w:r>
        <w:rPr>
          <w:sz w:val="22"/>
        </w:rPr>
        <w:tab/>
      </w:r>
      <w:r>
        <w:rPr>
          <w:sz w:val="22"/>
        </w:rPr>
        <w:tab/>
      </w:r>
      <w:r>
        <w:rPr>
          <w:sz w:val="22"/>
        </w:rPr>
        <w:tab/>
      </w:r>
      <w:r>
        <w:rPr>
          <w:i/>
          <w:iCs/>
          <w:sz w:val="22"/>
        </w:rPr>
        <w:t>UART setting (38400 baud)</w:t>
      </w:r>
    </w:p>
    <w:p w14:paraId="00534F23" w14:textId="5DF486F9" w:rsidR="0003583A" w:rsidRPr="0003583A" w:rsidRDefault="0003583A" w:rsidP="0003583A">
      <w:pPr>
        <w:pStyle w:val="NoSpacing"/>
        <w:numPr>
          <w:ilvl w:val="0"/>
          <w:numId w:val="22"/>
        </w:numPr>
        <w:rPr>
          <w:sz w:val="22"/>
        </w:rPr>
      </w:pPr>
      <w:r w:rsidRPr="0003583A">
        <w:rPr>
          <w:sz w:val="22"/>
        </w:rPr>
        <w:t>AT+ADDR?</w:t>
      </w:r>
      <w:r>
        <w:rPr>
          <w:sz w:val="22"/>
        </w:rPr>
        <w:tab/>
      </w:r>
      <w:r>
        <w:rPr>
          <w:sz w:val="22"/>
        </w:rPr>
        <w:tab/>
      </w:r>
      <w:r>
        <w:rPr>
          <w:sz w:val="22"/>
        </w:rPr>
        <w:tab/>
      </w:r>
      <w:r>
        <w:rPr>
          <w:sz w:val="22"/>
        </w:rPr>
        <w:tab/>
      </w:r>
      <w:r>
        <w:rPr>
          <w:i/>
          <w:iCs/>
          <w:sz w:val="22"/>
        </w:rPr>
        <w:t>Get module’s address</w:t>
      </w:r>
    </w:p>
    <w:p w14:paraId="41E309AC" w14:textId="3DF6E061" w:rsidR="0003583A" w:rsidRDefault="0003583A" w:rsidP="0003583A">
      <w:pPr>
        <w:pStyle w:val="NoSpacing"/>
      </w:pPr>
    </w:p>
    <w:p w14:paraId="430ABB5C" w14:textId="3ECE573B" w:rsidR="0003583A" w:rsidRPr="0003583A" w:rsidRDefault="0003583A" w:rsidP="0003583A">
      <w:pPr>
        <w:pStyle w:val="NoSpacing"/>
        <w:ind w:left="1440"/>
      </w:pPr>
      <w:r>
        <w:t xml:space="preserve">The address retrieved in Step 5. must be used as the AT+BIND address in Step 4. of programming the </w:t>
      </w:r>
      <w:r>
        <w:rPr>
          <w:b/>
          <w:bCs/>
        </w:rPr>
        <w:t>DomeBuddy Controller’s</w:t>
      </w:r>
      <w:r>
        <w:t xml:space="preserve"> </w:t>
      </w:r>
      <w:r>
        <w:rPr>
          <w:b/>
          <w:bCs/>
        </w:rPr>
        <w:t>HC-05</w:t>
      </w:r>
      <w:r>
        <w:t xml:space="preserve"> module.</w:t>
      </w:r>
    </w:p>
    <w:p w14:paraId="32A396BD" w14:textId="77777777" w:rsidR="000C2706" w:rsidRDefault="000C2706">
      <w:pPr>
        <w:spacing w:after="200"/>
      </w:pPr>
      <w:r>
        <w:br w:type="page"/>
      </w:r>
    </w:p>
    <w:p w14:paraId="187E99E7" w14:textId="77777777" w:rsidR="000C2706" w:rsidRDefault="000C2706" w:rsidP="000C2706">
      <w:pPr>
        <w:pStyle w:val="Heading1"/>
      </w:pPr>
      <w:r>
        <w:lastRenderedPageBreak/>
        <w:t>Diagnostics</w:t>
      </w:r>
    </w:p>
    <w:p w14:paraId="3C080F15" w14:textId="1649161B" w:rsidR="000C2706" w:rsidRDefault="000C2706" w:rsidP="000C2706">
      <w:pPr>
        <w:pStyle w:val="NoSpacing"/>
        <w:ind w:left="1440"/>
      </w:pPr>
      <w:r>
        <w:t xml:space="preserve">Both of the </w:t>
      </w:r>
      <w:r>
        <w:rPr>
          <w:b/>
          <w:bCs/>
        </w:rPr>
        <w:t xml:space="preserve">DomeBuddy Controller </w:t>
      </w:r>
      <w:r>
        <w:t xml:space="preserve">and </w:t>
      </w:r>
      <w:r>
        <w:rPr>
          <w:b/>
          <w:bCs/>
        </w:rPr>
        <w:t>DomeBuddy Dongle</w:t>
      </w:r>
      <w:r>
        <w:t xml:space="preserve"> have diagnostic and testing features which are useful troubleshooting the </w:t>
      </w:r>
      <w:r>
        <w:rPr>
          <w:b/>
          <w:bCs/>
        </w:rPr>
        <w:t>DomeBuddy</w:t>
      </w:r>
      <w:r>
        <w:t xml:space="preserve"> system.</w:t>
      </w:r>
      <w:r>
        <w:br/>
      </w:r>
    </w:p>
    <w:p w14:paraId="0CE1BE1D" w14:textId="38EC0692" w:rsidR="000C2706" w:rsidRDefault="000C2706" w:rsidP="000C2706">
      <w:pPr>
        <w:pStyle w:val="Heading2"/>
      </w:pPr>
      <w:r>
        <w:t>DomeBuddy Controller</w:t>
      </w:r>
    </w:p>
    <w:p w14:paraId="51C4E4D5" w14:textId="7E917CEA" w:rsidR="000C2706" w:rsidRPr="000C2706" w:rsidRDefault="000C2706" w:rsidP="000C2706">
      <w:pPr>
        <w:pStyle w:val="Heading3"/>
      </w:pPr>
      <w:r>
        <w:t>Diagnostics</w:t>
      </w:r>
    </w:p>
    <w:p w14:paraId="79D690D4" w14:textId="45D7AF75" w:rsidR="000C2706" w:rsidRDefault="000C2706" w:rsidP="000C2706">
      <w:pPr>
        <w:pStyle w:val="NoSpacing"/>
        <w:ind w:left="1440"/>
      </w:pPr>
      <w:r>
        <w:t xml:space="preserve">To see the diagnostic output of the </w:t>
      </w:r>
      <w:r>
        <w:rPr>
          <w:b/>
          <w:bCs/>
        </w:rPr>
        <w:t>DomeBuddy Controller</w:t>
      </w:r>
      <w:r>
        <w:t xml:space="preserve">, connect </w:t>
      </w:r>
      <w:r w:rsidR="006752AD">
        <w:t xml:space="preserve">the </w:t>
      </w:r>
      <w:r w:rsidR="006752AD">
        <w:rPr>
          <w:b/>
          <w:bCs/>
        </w:rPr>
        <w:t>Controller</w:t>
      </w:r>
      <w:r w:rsidR="006752AD">
        <w:t xml:space="preserve"> to the PC with a USB cable and then open the </w:t>
      </w:r>
      <w:r w:rsidR="006752AD">
        <w:rPr>
          <w:b/>
          <w:bCs/>
        </w:rPr>
        <w:t>Arduino IDE</w:t>
      </w:r>
      <w:r w:rsidR="006752AD">
        <w:t xml:space="preserve"> on the PC.</w:t>
      </w:r>
      <w:r w:rsidR="006752AD">
        <w:br/>
      </w:r>
    </w:p>
    <w:p w14:paraId="5BCF1AF7" w14:textId="334A5304" w:rsidR="006752AD" w:rsidRPr="006752AD" w:rsidRDefault="006752AD" w:rsidP="006752AD">
      <w:pPr>
        <w:pStyle w:val="NoSpacing"/>
        <w:ind w:left="1440"/>
      </w:pPr>
      <w:r>
        <w:t xml:space="preserve">Open </w:t>
      </w:r>
      <w:r>
        <w:rPr>
          <w:b/>
          <w:bCs/>
        </w:rPr>
        <w:t>Tools</w:t>
      </w:r>
      <w:r>
        <w:t xml:space="preserve"> and ensure the Port is set to the COM port that the </w:t>
      </w:r>
      <w:r>
        <w:rPr>
          <w:b/>
          <w:bCs/>
        </w:rPr>
        <w:t xml:space="preserve">Controller </w:t>
      </w:r>
      <w:r>
        <w:t>is connect to on the PC.</w:t>
      </w:r>
    </w:p>
    <w:p w14:paraId="464046DA" w14:textId="2AEAE5C6" w:rsidR="006752AD" w:rsidRDefault="006752AD" w:rsidP="000C2706">
      <w:pPr>
        <w:pStyle w:val="NoSpacing"/>
        <w:ind w:left="1440"/>
      </w:pPr>
    </w:p>
    <w:p w14:paraId="107DA8D6" w14:textId="455F9FC3" w:rsidR="006752AD" w:rsidRDefault="006752AD" w:rsidP="006752AD">
      <w:pPr>
        <w:pStyle w:val="NoSpacing"/>
        <w:ind w:left="1440"/>
        <w:jc w:val="center"/>
        <w:rPr>
          <w:b/>
          <w:bCs/>
        </w:rPr>
      </w:pPr>
      <w:r>
        <w:rPr>
          <w:noProof/>
        </w:rPr>
        <w:drawing>
          <wp:inline distT="0" distB="0" distL="0" distR="0" wp14:anchorId="2F4A8EE3" wp14:editId="71EDEBCE">
            <wp:extent cx="3167898" cy="215537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420" cy="2196549"/>
                    </a:xfrm>
                    <a:prstGeom prst="rect">
                      <a:avLst/>
                    </a:prstGeom>
                  </pic:spPr>
                </pic:pic>
              </a:graphicData>
            </a:graphic>
          </wp:inline>
        </w:drawing>
      </w:r>
    </w:p>
    <w:p w14:paraId="0D7D351F" w14:textId="176BB145" w:rsidR="006752AD" w:rsidRDefault="006752AD" w:rsidP="006752AD">
      <w:pPr>
        <w:pStyle w:val="NoSpacing"/>
        <w:ind w:left="1440"/>
        <w:rPr>
          <w:b/>
          <w:bCs/>
        </w:rPr>
      </w:pPr>
    </w:p>
    <w:p w14:paraId="197C50BA" w14:textId="6BBAF5DA" w:rsidR="006752AD" w:rsidRDefault="006752AD" w:rsidP="006752AD">
      <w:pPr>
        <w:pStyle w:val="NoSpacing"/>
        <w:ind w:left="1440"/>
      </w:pPr>
      <w:r>
        <w:t xml:space="preserve">Open the </w:t>
      </w:r>
      <w:r>
        <w:rPr>
          <w:b/>
          <w:bCs/>
        </w:rPr>
        <w:t>Serial Monitor</w:t>
      </w:r>
      <w:r>
        <w:t xml:space="preserve"> from the </w:t>
      </w:r>
      <w:r>
        <w:rPr>
          <w:b/>
          <w:bCs/>
        </w:rPr>
        <w:t xml:space="preserve">Tools </w:t>
      </w:r>
      <w:r>
        <w:t xml:space="preserve">menu or by pressing </w:t>
      </w:r>
      <w:proofErr w:type="spellStart"/>
      <w:r>
        <w:t>Ctrl+Shift+M</w:t>
      </w:r>
      <w:proofErr w:type="spellEnd"/>
      <w:r w:rsidR="003472C5">
        <w:t>.  Make sure “9600 baud” is selected.  Also, ticking “Show timestamp” may help further</w:t>
      </w:r>
      <w:r w:rsidR="00027BCE">
        <w:t>.</w:t>
      </w:r>
    </w:p>
    <w:p w14:paraId="32F0B522" w14:textId="5761BA02" w:rsidR="003472C5" w:rsidRDefault="003472C5" w:rsidP="006752AD">
      <w:pPr>
        <w:pStyle w:val="NoSpacing"/>
        <w:ind w:left="1440"/>
      </w:pPr>
    </w:p>
    <w:p w14:paraId="5B29C4B4" w14:textId="6B7BAE0C" w:rsidR="003472C5" w:rsidRDefault="003472C5" w:rsidP="003472C5">
      <w:pPr>
        <w:pStyle w:val="NoSpacing"/>
        <w:ind w:left="1440"/>
        <w:jc w:val="center"/>
      </w:pPr>
      <w:r>
        <w:rPr>
          <w:noProof/>
        </w:rPr>
        <w:drawing>
          <wp:inline distT="0" distB="0" distL="0" distR="0" wp14:anchorId="17D70570" wp14:editId="75C396C3">
            <wp:extent cx="3270942" cy="1942058"/>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3170" cy="1949318"/>
                    </a:xfrm>
                    <a:prstGeom prst="rect">
                      <a:avLst/>
                    </a:prstGeom>
                  </pic:spPr>
                </pic:pic>
              </a:graphicData>
            </a:graphic>
          </wp:inline>
        </w:drawing>
      </w:r>
    </w:p>
    <w:p w14:paraId="02D10244" w14:textId="77777777" w:rsidR="003472C5" w:rsidRDefault="003472C5" w:rsidP="003472C5">
      <w:pPr>
        <w:pStyle w:val="NoSpacing"/>
        <w:ind w:left="1440"/>
        <w:jc w:val="center"/>
      </w:pPr>
    </w:p>
    <w:p w14:paraId="05CD6E24" w14:textId="58A402DB" w:rsidR="003472C5" w:rsidRDefault="003472C5" w:rsidP="003472C5">
      <w:pPr>
        <w:pStyle w:val="NoSpacing"/>
        <w:ind w:left="1440"/>
      </w:pPr>
      <w:r>
        <w:lastRenderedPageBreak/>
        <w:t xml:space="preserve">From this point onwards, </w:t>
      </w:r>
      <w:r w:rsidR="00027BCE">
        <w:t xml:space="preserve">the </w:t>
      </w:r>
      <w:r w:rsidR="00027BCE">
        <w:rPr>
          <w:b/>
          <w:bCs/>
        </w:rPr>
        <w:t>Controller</w:t>
      </w:r>
      <w:r w:rsidR="00027BCE">
        <w:t xml:space="preserve"> can be used as normal.  Any action the </w:t>
      </w:r>
      <w:r w:rsidR="00027BCE">
        <w:rPr>
          <w:b/>
          <w:bCs/>
        </w:rPr>
        <w:t>Controller</w:t>
      </w:r>
      <w:r w:rsidR="00027BCE">
        <w:t xml:space="preserve"> makes will be shown up on the </w:t>
      </w:r>
      <w:r w:rsidR="00027BCE">
        <w:rPr>
          <w:b/>
          <w:bCs/>
        </w:rPr>
        <w:t>Serial Monitor</w:t>
      </w:r>
      <w:r w:rsidR="00027BCE">
        <w:t xml:space="preserve"> screen.</w:t>
      </w:r>
      <w:r w:rsidR="00027BCE">
        <w:br/>
      </w:r>
      <w:r w:rsidR="00027BCE">
        <w:br/>
      </w:r>
      <w:r w:rsidR="00027BCE" w:rsidRPr="002438AF">
        <w:rPr>
          <w:b/>
          <w:bCs/>
        </w:rPr>
        <w:t>Hint:</w:t>
      </w:r>
      <w:r w:rsidR="00027BCE">
        <w:t xml:space="preserve">  Where a string of digits is given in the form “255=10757”, the 255 is the azimuth reference point (0 – 255) and the 10757 is the encoder count for the current position of the dome.</w:t>
      </w:r>
    </w:p>
    <w:p w14:paraId="3B7DFDAE" w14:textId="6B79C8DC" w:rsidR="002438AF" w:rsidRDefault="002438AF" w:rsidP="002438AF">
      <w:pPr>
        <w:pStyle w:val="NoSpacing"/>
      </w:pPr>
    </w:p>
    <w:p w14:paraId="3A1B9928" w14:textId="256D981B" w:rsidR="002438AF" w:rsidRDefault="002438AF" w:rsidP="002438AF">
      <w:pPr>
        <w:pStyle w:val="Heading2"/>
      </w:pPr>
      <w:r>
        <w:t>DomeBuddy Dongle</w:t>
      </w:r>
    </w:p>
    <w:p w14:paraId="5BF0CD9B" w14:textId="77777777" w:rsidR="002438AF" w:rsidRDefault="002438AF" w:rsidP="002438AF">
      <w:pPr>
        <w:pStyle w:val="Heading3"/>
      </w:pPr>
      <w:r>
        <w:t>Diagnostics</w:t>
      </w:r>
    </w:p>
    <w:p w14:paraId="3CC03DFE" w14:textId="236EFEFA" w:rsidR="00F65EAD" w:rsidRDefault="00F65EAD" w:rsidP="00F65EAD">
      <w:pPr>
        <w:pStyle w:val="NoSpacing"/>
        <w:ind w:left="1440"/>
      </w:pPr>
      <w:r>
        <w:t xml:space="preserve">To see the diagnostic output of the </w:t>
      </w:r>
      <w:r>
        <w:rPr>
          <w:b/>
          <w:bCs/>
        </w:rPr>
        <w:t>DomeBuddy Dongle</w:t>
      </w:r>
      <w:r>
        <w:t xml:space="preserve">, connect the </w:t>
      </w:r>
      <w:r>
        <w:rPr>
          <w:b/>
          <w:bCs/>
        </w:rPr>
        <w:t>Dongle</w:t>
      </w:r>
      <w:r>
        <w:t xml:space="preserve"> to the PC with a USB cable and then open the </w:t>
      </w:r>
      <w:r>
        <w:rPr>
          <w:b/>
          <w:bCs/>
        </w:rPr>
        <w:t>Arduino IDE</w:t>
      </w:r>
      <w:r>
        <w:t xml:space="preserve"> on the PC.</w:t>
      </w:r>
      <w:r>
        <w:br/>
      </w:r>
    </w:p>
    <w:p w14:paraId="36170F38" w14:textId="387F91D2" w:rsidR="00F65EAD" w:rsidRPr="006752AD" w:rsidRDefault="00F65EAD" w:rsidP="00F65EAD">
      <w:pPr>
        <w:pStyle w:val="NoSpacing"/>
        <w:ind w:left="1440"/>
      </w:pPr>
      <w:r>
        <w:t xml:space="preserve">Open </w:t>
      </w:r>
      <w:r>
        <w:rPr>
          <w:b/>
          <w:bCs/>
        </w:rPr>
        <w:t>Tools</w:t>
      </w:r>
      <w:r>
        <w:t xml:space="preserve"> and ensure the Port is set to the COM port that </w:t>
      </w:r>
      <w:r w:rsidR="009F539D" w:rsidRPr="009F539D">
        <w:rPr>
          <w:b/>
          <w:bCs/>
        </w:rPr>
        <w:t xml:space="preserve">Dongle </w:t>
      </w:r>
      <w:r>
        <w:t>is connect</w:t>
      </w:r>
      <w:r w:rsidR="009F539D">
        <w:t>ed</w:t>
      </w:r>
      <w:r>
        <w:t xml:space="preserve"> to on the PC.</w:t>
      </w:r>
    </w:p>
    <w:p w14:paraId="2DAF97EF" w14:textId="77777777" w:rsidR="00F65EAD" w:rsidRDefault="00F65EAD" w:rsidP="00F65EAD">
      <w:pPr>
        <w:pStyle w:val="NoSpacing"/>
        <w:ind w:left="1440"/>
      </w:pPr>
    </w:p>
    <w:p w14:paraId="44647554" w14:textId="77777777" w:rsidR="00F65EAD" w:rsidRDefault="00F65EAD" w:rsidP="00F65EAD">
      <w:pPr>
        <w:pStyle w:val="NoSpacing"/>
        <w:ind w:left="1440"/>
        <w:jc w:val="center"/>
        <w:rPr>
          <w:b/>
          <w:bCs/>
        </w:rPr>
      </w:pPr>
      <w:r>
        <w:rPr>
          <w:noProof/>
        </w:rPr>
        <w:drawing>
          <wp:inline distT="0" distB="0" distL="0" distR="0" wp14:anchorId="1F15591E" wp14:editId="1108946A">
            <wp:extent cx="3167898" cy="215537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420" cy="2196549"/>
                    </a:xfrm>
                    <a:prstGeom prst="rect">
                      <a:avLst/>
                    </a:prstGeom>
                  </pic:spPr>
                </pic:pic>
              </a:graphicData>
            </a:graphic>
          </wp:inline>
        </w:drawing>
      </w:r>
    </w:p>
    <w:p w14:paraId="5CF5F89F" w14:textId="77777777" w:rsidR="00F65EAD" w:rsidRDefault="00F65EAD" w:rsidP="00F65EAD">
      <w:pPr>
        <w:pStyle w:val="NoSpacing"/>
        <w:ind w:left="1440"/>
        <w:rPr>
          <w:b/>
          <w:bCs/>
        </w:rPr>
      </w:pPr>
    </w:p>
    <w:p w14:paraId="634FD52F" w14:textId="77777777" w:rsidR="00F65EAD" w:rsidRDefault="00F65EAD" w:rsidP="00F65EAD">
      <w:pPr>
        <w:pStyle w:val="NoSpacing"/>
        <w:ind w:left="1440"/>
      </w:pPr>
      <w:r>
        <w:t xml:space="preserve">Open the </w:t>
      </w:r>
      <w:r>
        <w:rPr>
          <w:b/>
          <w:bCs/>
        </w:rPr>
        <w:t>Serial Monitor</w:t>
      </w:r>
      <w:r>
        <w:t xml:space="preserve"> from the </w:t>
      </w:r>
      <w:r>
        <w:rPr>
          <w:b/>
          <w:bCs/>
        </w:rPr>
        <w:t xml:space="preserve">Tools </w:t>
      </w:r>
      <w:r>
        <w:t xml:space="preserve">menu or by pressing </w:t>
      </w:r>
      <w:proofErr w:type="spellStart"/>
      <w:r>
        <w:t>Ctrl+Shift+M</w:t>
      </w:r>
      <w:proofErr w:type="spellEnd"/>
      <w:r>
        <w:t>.  Make sure “9600 baud” is selected.  Also, ticking “Show timestamp” may help further.</w:t>
      </w:r>
    </w:p>
    <w:p w14:paraId="08B25BB9" w14:textId="77777777" w:rsidR="00F65EAD" w:rsidRDefault="00F65EAD" w:rsidP="00F65EAD">
      <w:pPr>
        <w:pStyle w:val="NoSpacing"/>
        <w:ind w:left="1440"/>
      </w:pPr>
    </w:p>
    <w:p w14:paraId="3D756E0C" w14:textId="3512DE5D" w:rsidR="00F65EAD" w:rsidRDefault="00F65EAD" w:rsidP="00F65EAD">
      <w:pPr>
        <w:pStyle w:val="NoSpacing"/>
        <w:ind w:left="1440"/>
        <w:jc w:val="center"/>
      </w:pPr>
      <w:r>
        <w:rPr>
          <w:noProof/>
        </w:rPr>
        <w:drawing>
          <wp:inline distT="0" distB="0" distL="0" distR="0" wp14:anchorId="2FE97745" wp14:editId="0101AC64">
            <wp:extent cx="3205385" cy="189211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5644" cy="1915884"/>
                    </a:xfrm>
                    <a:prstGeom prst="rect">
                      <a:avLst/>
                    </a:prstGeom>
                  </pic:spPr>
                </pic:pic>
              </a:graphicData>
            </a:graphic>
          </wp:inline>
        </w:drawing>
      </w:r>
    </w:p>
    <w:p w14:paraId="13DE6D94" w14:textId="1CFB68E9" w:rsidR="00A179D2" w:rsidRDefault="00F65EAD" w:rsidP="00F65EAD">
      <w:pPr>
        <w:pStyle w:val="NoSpacing"/>
        <w:ind w:left="1440"/>
      </w:pPr>
      <w:r>
        <w:lastRenderedPageBreak/>
        <w:t xml:space="preserve">From this point onwards, the </w:t>
      </w:r>
      <w:r w:rsidR="009F539D">
        <w:rPr>
          <w:b/>
          <w:bCs/>
        </w:rPr>
        <w:t>Dongle</w:t>
      </w:r>
      <w:r>
        <w:t xml:space="preserve"> can be used as normal.  Any action the </w:t>
      </w:r>
      <w:r w:rsidR="009F539D">
        <w:rPr>
          <w:b/>
          <w:bCs/>
        </w:rPr>
        <w:t>Dongle</w:t>
      </w:r>
      <w:r>
        <w:t xml:space="preserve"> makes will be shown up on the </w:t>
      </w:r>
      <w:r>
        <w:rPr>
          <w:b/>
          <w:bCs/>
        </w:rPr>
        <w:t>Serial Monitor</w:t>
      </w:r>
      <w:r>
        <w:t xml:space="preserve"> screen.</w:t>
      </w:r>
    </w:p>
    <w:p w14:paraId="5E189C94" w14:textId="77777777" w:rsidR="00A179D2" w:rsidRDefault="00A179D2" w:rsidP="00F65EAD">
      <w:pPr>
        <w:pStyle w:val="NoSpacing"/>
        <w:ind w:left="1440"/>
      </w:pPr>
    </w:p>
    <w:p w14:paraId="31717A9A" w14:textId="77777777" w:rsidR="00A179D2" w:rsidRDefault="00A179D2" w:rsidP="00A179D2">
      <w:pPr>
        <w:pStyle w:val="Heading3"/>
      </w:pPr>
      <w:r>
        <w:t>Test Mode</w:t>
      </w:r>
    </w:p>
    <w:p w14:paraId="19152700" w14:textId="77777777" w:rsidR="00454B38" w:rsidRDefault="00A179D2" w:rsidP="009F539D">
      <w:pPr>
        <w:pStyle w:val="NoSpacing"/>
        <w:ind w:left="1440"/>
      </w:pPr>
      <w:r>
        <w:t xml:space="preserve">To enter the </w:t>
      </w:r>
      <w:r>
        <w:rPr>
          <w:b/>
          <w:bCs/>
        </w:rPr>
        <w:t>DomeBuddy Dongle’s</w:t>
      </w:r>
      <w:r>
        <w:t xml:space="preserve"> </w:t>
      </w:r>
      <w:r w:rsidR="009F539D">
        <w:t xml:space="preserve">test mode first connect the </w:t>
      </w:r>
      <w:r w:rsidR="009F539D">
        <w:rPr>
          <w:b/>
          <w:bCs/>
        </w:rPr>
        <w:t>Dongle</w:t>
      </w:r>
      <w:r w:rsidR="009F539D">
        <w:t xml:space="preserve"> to the PC with a USB cable and then open the </w:t>
      </w:r>
      <w:r w:rsidR="009F539D">
        <w:rPr>
          <w:b/>
          <w:bCs/>
        </w:rPr>
        <w:t>Arduino IDE</w:t>
      </w:r>
      <w:r w:rsidR="009F539D">
        <w:t xml:space="preserve"> on the PC.</w:t>
      </w:r>
      <w:r w:rsidR="00454B38">
        <w:br/>
      </w:r>
    </w:p>
    <w:p w14:paraId="640F9F1D" w14:textId="0026C33D" w:rsidR="009F539D" w:rsidRDefault="00454B38" w:rsidP="009F539D">
      <w:pPr>
        <w:pStyle w:val="NoSpacing"/>
        <w:ind w:left="1440"/>
      </w:pPr>
      <w:r>
        <w:t xml:space="preserve">If the </w:t>
      </w:r>
      <w:r>
        <w:rPr>
          <w:b/>
          <w:bCs/>
        </w:rPr>
        <w:t xml:space="preserve">DomeBuddy Controller </w:t>
      </w:r>
      <w:r>
        <w:t xml:space="preserve">is connected to the </w:t>
      </w:r>
      <w:r>
        <w:rPr>
          <w:b/>
          <w:bCs/>
        </w:rPr>
        <w:t>Dongle</w:t>
      </w:r>
      <w:r>
        <w:t xml:space="preserve"> then it will respond to it and carry out any action with moving the dome accordingly.</w:t>
      </w:r>
      <w:r w:rsidR="009F539D">
        <w:br/>
      </w:r>
    </w:p>
    <w:p w14:paraId="46581153" w14:textId="2E3F14F9" w:rsidR="009F539D" w:rsidRPr="006752AD" w:rsidRDefault="009F539D" w:rsidP="009F539D">
      <w:pPr>
        <w:pStyle w:val="NoSpacing"/>
        <w:ind w:left="1440"/>
      </w:pPr>
      <w:r>
        <w:t xml:space="preserve">Open </w:t>
      </w:r>
      <w:r>
        <w:rPr>
          <w:b/>
          <w:bCs/>
        </w:rPr>
        <w:t>Tools</w:t>
      </w:r>
      <w:r>
        <w:t xml:space="preserve"> and ensure the Port is set to the COM port that the </w:t>
      </w:r>
      <w:r>
        <w:rPr>
          <w:b/>
          <w:bCs/>
        </w:rPr>
        <w:t xml:space="preserve">Dongle </w:t>
      </w:r>
      <w:r>
        <w:t>is connected to on the PC.</w:t>
      </w:r>
    </w:p>
    <w:p w14:paraId="3B9D654F" w14:textId="77777777" w:rsidR="009F539D" w:rsidRDefault="009F539D" w:rsidP="009F539D">
      <w:pPr>
        <w:pStyle w:val="NoSpacing"/>
        <w:ind w:left="1440"/>
      </w:pPr>
    </w:p>
    <w:p w14:paraId="20445E78" w14:textId="77777777" w:rsidR="009F539D" w:rsidRDefault="009F539D" w:rsidP="009F539D">
      <w:pPr>
        <w:pStyle w:val="NoSpacing"/>
        <w:ind w:left="1440"/>
        <w:jc w:val="center"/>
        <w:rPr>
          <w:b/>
          <w:bCs/>
        </w:rPr>
      </w:pPr>
      <w:r>
        <w:rPr>
          <w:noProof/>
        </w:rPr>
        <w:drawing>
          <wp:inline distT="0" distB="0" distL="0" distR="0" wp14:anchorId="51E3F84F" wp14:editId="31B9C278">
            <wp:extent cx="3167898" cy="215537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420" cy="2196549"/>
                    </a:xfrm>
                    <a:prstGeom prst="rect">
                      <a:avLst/>
                    </a:prstGeom>
                  </pic:spPr>
                </pic:pic>
              </a:graphicData>
            </a:graphic>
          </wp:inline>
        </w:drawing>
      </w:r>
    </w:p>
    <w:p w14:paraId="79E8E21B" w14:textId="77777777" w:rsidR="009F539D" w:rsidRDefault="009F539D" w:rsidP="009F539D">
      <w:pPr>
        <w:pStyle w:val="NoSpacing"/>
        <w:ind w:left="1440"/>
        <w:rPr>
          <w:b/>
          <w:bCs/>
        </w:rPr>
      </w:pPr>
    </w:p>
    <w:p w14:paraId="510EF626" w14:textId="082A1F73" w:rsidR="009F539D" w:rsidRDefault="009F539D" w:rsidP="009F539D">
      <w:pPr>
        <w:pStyle w:val="NoSpacing"/>
        <w:ind w:left="1440"/>
      </w:pPr>
      <w:r>
        <w:t xml:space="preserve">Open the </w:t>
      </w:r>
      <w:r>
        <w:rPr>
          <w:b/>
          <w:bCs/>
        </w:rPr>
        <w:t>Serial Monitor</w:t>
      </w:r>
      <w:r>
        <w:t xml:space="preserve"> from the </w:t>
      </w:r>
      <w:r>
        <w:rPr>
          <w:b/>
          <w:bCs/>
        </w:rPr>
        <w:t xml:space="preserve">Tools </w:t>
      </w:r>
      <w:r>
        <w:t xml:space="preserve">menu or by pressing </w:t>
      </w:r>
      <w:proofErr w:type="spellStart"/>
      <w:r>
        <w:t>Ctrl+Shift+M</w:t>
      </w:r>
      <w:proofErr w:type="spellEnd"/>
      <w:r>
        <w:t>.  Make sure</w:t>
      </w:r>
      <w:r w:rsidR="00454B38">
        <w:t xml:space="preserve"> “Both NL &amp; CR” and</w:t>
      </w:r>
      <w:r>
        <w:t xml:space="preserve"> “9600 baud” </w:t>
      </w:r>
      <w:r w:rsidR="00454B38">
        <w:t xml:space="preserve">are </w:t>
      </w:r>
      <w:r>
        <w:t>selected.  Also, ticking “Show timestamp” may help further.</w:t>
      </w:r>
      <w:r>
        <w:br/>
      </w:r>
      <w:r>
        <w:br/>
        <w:t xml:space="preserve">Now enter “T” in the command bar and click </w:t>
      </w:r>
      <w:r>
        <w:rPr>
          <w:b/>
          <w:bCs/>
        </w:rPr>
        <w:t>Send</w:t>
      </w:r>
      <w:r>
        <w:t xml:space="preserve"> within 5 seconds of opening the window.  If you fail to do this, close the </w:t>
      </w:r>
      <w:r>
        <w:rPr>
          <w:b/>
          <w:bCs/>
        </w:rPr>
        <w:t>Serial Monitor</w:t>
      </w:r>
      <w:r>
        <w:t xml:space="preserve"> window, re-open it and try again.</w:t>
      </w:r>
    </w:p>
    <w:p w14:paraId="477B07C3" w14:textId="2395A63D" w:rsidR="006C7A7C" w:rsidRDefault="009F539D" w:rsidP="009F539D">
      <w:pPr>
        <w:pStyle w:val="NoSpacing"/>
        <w:ind w:left="1440"/>
        <w:jc w:val="center"/>
      </w:pPr>
      <w:r>
        <w:br/>
      </w:r>
      <w:r>
        <w:rPr>
          <w:noProof/>
        </w:rPr>
        <w:drawing>
          <wp:inline distT="0" distB="0" distL="0" distR="0" wp14:anchorId="34708AD5" wp14:editId="19AB721F">
            <wp:extent cx="3243828" cy="16803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1632" cy="1725842"/>
                    </a:xfrm>
                    <a:prstGeom prst="rect">
                      <a:avLst/>
                    </a:prstGeom>
                  </pic:spPr>
                </pic:pic>
              </a:graphicData>
            </a:graphic>
          </wp:inline>
        </w:drawing>
      </w:r>
    </w:p>
    <w:p w14:paraId="3F17299C" w14:textId="615C8EA1" w:rsidR="007D66DF" w:rsidRDefault="007D66DF" w:rsidP="007D66DF">
      <w:pPr>
        <w:pStyle w:val="NoSpacing"/>
        <w:ind w:left="1440"/>
      </w:pPr>
    </w:p>
    <w:p w14:paraId="36D891E7" w14:textId="4D5AC062" w:rsidR="007D66DF" w:rsidRDefault="007D66DF" w:rsidP="007D66DF">
      <w:pPr>
        <w:pStyle w:val="NoSpacing"/>
        <w:ind w:left="1440"/>
      </w:pPr>
      <w:r>
        <w:t xml:space="preserve">The </w:t>
      </w:r>
      <w:r>
        <w:rPr>
          <w:b/>
          <w:bCs/>
        </w:rPr>
        <w:t xml:space="preserve">Dongle </w:t>
      </w:r>
      <w:r>
        <w:t>will now emulate the telescope.  The “telescope” will be tracking at a faster rate.  It will move from one azimuth reference point (0 – 255) every 10 seconds.  The telescope will start a due south, azimuth reference point 128.</w:t>
      </w:r>
      <w:r>
        <w:br/>
      </w:r>
      <w:r>
        <w:br/>
        <w:t>You will see lines like “</w:t>
      </w:r>
      <w:proofErr w:type="gramStart"/>
      <w:r>
        <w:t>Sending :T</w:t>
      </w:r>
      <w:proofErr w:type="gramEnd"/>
      <w:r>
        <w:t xml:space="preserve">807F#” being shown in the </w:t>
      </w:r>
      <w:r>
        <w:rPr>
          <w:b/>
          <w:bCs/>
        </w:rPr>
        <w:t>Serial Monitor</w:t>
      </w:r>
      <w:r>
        <w:t xml:space="preserve"> window.  An explanation of </w:t>
      </w:r>
      <w:proofErr w:type="gramStart"/>
      <w:r>
        <w:t>the this</w:t>
      </w:r>
      <w:proofErr w:type="gramEnd"/>
      <w:r>
        <w:t xml:space="preserve"> data is as follows:</w:t>
      </w:r>
      <w:r>
        <w:br/>
      </w:r>
    </w:p>
    <w:tbl>
      <w:tblPr>
        <w:tblStyle w:val="TableGrid"/>
        <w:tblW w:w="0" w:type="auto"/>
        <w:tblInd w:w="1838" w:type="dxa"/>
        <w:tblLook w:val="04A0" w:firstRow="1" w:lastRow="0" w:firstColumn="1" w:lastColumn="0" w:noHBand="0" w:noVBand="1"/>
      </w:tblPr>
      <w:tblGrid>
        <w:gridCol w:w="567"/>
        <w:gridCol w:w="7187"/>
      </w:tblGrid>
      <w:tr w:rsidR="007D66DF" w14:paraId="6F2D9780" w14:textId="77777777" w:rsidTr="00454B38">
        <w:tc>
          <w:tcPr>
            <w:tcW w:w="567" w:type="dxa"/>
          </w:tcPr>
          <w:p w14:paraId="40CA6383" w14:textId="1A89998E" w:rsidR="007D66DF" w:rsidRDefault="007D66DF" w:rsidP="007D66DF">
            <w:pPr>
              <w:pStyle w:val="NoSpacing"/>
              <w:jc w:val="center"/>
            </w:pPr>
            <w:r>
              <w:t>:</w:t>
            </w:r>
          </w:p>
        </w:tc>
        <w:tc>
          <w:tcPr>
            <w:tcW w:w="7187" w:type="dxa"/>
          </w:tcPr>
          <w:p w14:paraId="2F587281" w14:textId="56DF2A7B" w:rsidR="007D66DF" w:rsidRDefault="007D66DF" w:rsidP="007D66DF">
            <w:pPr>
              <w:pStyle w:val="NoSpacing"/>
            </w:pPr>
            <w:r>
              <w:t>Start marker of the data being sent</w:t>
            </w:r>
            <w:r w:rsidR="00454B38">
              <w:t>.</w:t>
            </w:r>
          </w:p>
        </w:tc>
      </w:tr>
      <w:tr w:rsidR="007D66DF" w14:paraId="38FA939D" w14:textId="77777777" w:rsidTr="00454B38">
        <w:tc>
          <w:tcPr>
            <w:tcW w:w="567" w:type="dxa"/>
          </w:tcPr>
          <w:p w14:paraId="431A0522" w14:textId="2BD49B3A" w:rsidR="007D66DF" w:rsidRDefault="007D66DF" w:rsidP="007D66DF">
            <w:pPr>
              <w:pStyle w:val="NoSpacing"/>
              <w:jc w:val="center"/>
            </w:pPr>
            <w:r>
              <w:t>T</w:t>
            </w:r>
          </w:p>
        </w:tc>
        <w:tc>
          <w:tcPr>
            <w:tcW w:w="7187" w:type="dxa"/>
          </w:tcPr>
          <w:p w14:paraId="5843B81A" w14:textId="2799EB28" w:rsidR="007D66DF" w:rsidRDefault="007D66DF" w:rsidP="007D66DF">
            <w:pPr>
              <w:pStyle w:val="NoSpacing"/>
            </w:pPr>
            <w:r>
              <w:rPr>
                <w:b/>
                <w:bCs/>
              </w:rPr>
              <w:t xml:space="preserve">T </w:t>
            </w:r>
            <w:r>
              <w:t xml:space="preserve">means the “telescope” is tracking. </w:t>
            </w:r>
            <w:r>
              <w:rPr>
                <w:b/>
                <w:bCs/>
              </w:rPr>
              <w:t>S</w:t>
            </w:r>
            <w:r>
              <w:t xml:space="preserve"> means it is slewing</w:t>
            </w:r>
            <w:r w:rsidR="00454B38">
              <w:t>.</w:t>
            </w:r>
          </w:p>
        </w:tc>
      </w:tr>
      <w:tr w:rsidR="007D66DF" w14:paraId="34D2DE17" w14:textId="77777777" w:rsidTr="00454B38">
        <w:trPr>
          <w:trHeight w:val="340"/>
        </w:trPr>
        <w:tc>
          <w:tcPr>
            <w:tcW w:w="567" w:type="dxa"/>
          </w:tcPr>
          <w:p w14:paraId="7FFDC386" w14:textId="29011B26" w:rsidR="007D66DF" w:rsidRDefault="007D66DF" w:rsidP="007D66DF">
            <w:pPr>
              <w:pStyle w:val="NoSpacing"/>
              <w:jc w:val="center"/>
            </w:pPr>
            <w:r>
              <w:t>80</w:t>
            </w:r>
          </w:p>
        </w:tc>
        <w:tc>
          <w:tcPr>
            <w:tcW w:w="7187" w:type="dxa"/>
          </w:tcPr>
          <w:p w14:paraId="4542F58C" w14:textId="667339F9" w:rsidR="007D66DF" w:rsidRDefault="007D66DF" w:rsidP="007D66DF">
            <w:pPr>
              <w:pStyle w:val="NoSpacing"/>
            </w:pPr>
            <w:r>
              <w:t>Hexadecimal for 128, the current azimuth reference point</w:t>
            </w:r>
            <w:r w:rsidR="00454B38">
              <w:t>.</w:t>
            </w:r>
          </w:p>
        </w:tc>
      </w:tr>
      <w:tr w:rsidR="007D66DF" w14:paraId="0D2B56CF" w14:textId="77777777" w:rsidTr="00454B38">
        <w:tc>
          <w:tcPr>
            <w:tcW w:w="567" w:type="dxa"/>
          </w:tcPr>
          <w:p w14:paraId="189EF738" w14:textId="0BE89E5E" w:rsidR="007D66DF" w:rsidRDefault="007D66DF" w:rsidP="007D66DF">
            <w:pPr>
              <w:pStyle w:val="NoSpacing"/>
              <w:jc w:val="center"/>
            </w:pPr>
            <w:r>
              <w:t>7F</w:t>
            </w:r>
          </w:p>
        </w:tc>
        <w:tc>
          <w:tcPr>
            <w:tcW w:w="7187" w:type="dxa"/>
          </w:tcPr>
          <w:p w14:paraId="257ED12C" w14:textId="710249E0" w:rsidR="007D66DF" w:rsidRPr="007D66DF" w:rsidRDefault="007D66DF" w:rsidP="007D66DF">
            <w:pPr>
              <w:pStyle w:val="NoSpacing"/>
            </w:pPr>
            <w:r>
              <w:t xml:space="preserve">Hexadecimal for -128.  This ensures data has been received correctly by the </w:t>
            </w:r>
            <w:r>
              <w:rPr>
                <w:b/>
                <w:bCs/>
              </w:rPr>
              <w:t>DomeBuddy Controller</w:t>
            </w:r>
            <w:r>
              <w:t>.</w:t>
            </w:r>
          </w:p>
        </w:tc>
      </w:tr>
      <w:tr w:rsidR="007D66DF" w14:paraId="251E6807" w14:textId="77777777" w:rsidTr="00454B38">
        <w:tc>
          <w:tcPr>
            <w:tcW w:w="567" w:type="dxa"/>
          </w:tcPr>
          <w:p w14:paraId="52AE0429" w14:textId="2D387525" w:rsidR="007D66DF" w:rsidRDefault="007D66DF" w:rsidP="007D66DF">
            <w:pPr>
              <w:pStyle w:val="NoSpacing"/>
              <w:jc w:val="center"/>
            </w:pPr>
            <w:r>
              <w:t>#</w:t>
            </w:r>
          </w:p>
        </w:tc>
        <w:tc>
          <w:tcPr>
            <w:tcW w:w="7187" w:type="dxa"/>
          </w:tcPr>
          <w:p w14:paraId="78E2853D" w14:textId="7689B807" w:rsidR="007D66DF" w:rsidRDefault="007D66DF" w:rsidP="007D66DF">
            <w:pPr>
              <w:pStyle w:val="NoSpacing"/>
            </w:pPr>
            <w:r>
              <w:t>End marker of the data being sent.</w:t>
            </w:r>
          </w:p>
        </w:tc>
      </w:tr>
    </w:tbl>
    <w:p w14:paraId="0DFB5D10" w14:textId="4A6D9F6D" w:rsidR="007D66DF" w:rsidRDefault="007D66DF" w:rsidP="007D66DF">
      <w:pPr>
        <w:pStyle w:val="NoSpacing"/>
        <w:ind w:left="1440"/>
      </w:pPr>
    </w:p>
    <w:p w14:paraId="3557C6CE" w14:textId="77777777" w:rsidR="00454B38" w:rsidRDefault="00454B38" w:rsidP="007D66DF">
      <w:pPr>
        <w:pStyle w:val="NoSpacing"/>
        <w:ind w:left="1440"/>
      </w:pPr>
      <w:r>
        <w:t xml:space="preserve">The user can enter a number from 0 to 255 in the </w:t>
      </w:r>
      <w:r w:rsidRPr="00454B38">
        <w:rPr>
          <w:i/>
          <w:iCs/>
        </w:rPr>
        <w:t>Command</w:t>
      </w:r>
      <w:r>
        <w:t xml:space="preserve"> bar at the top of the </w:t>
      </w:r>
      <w:r>
        <w:rPr>
          <w:b/>
          <w:bCs/>
        </w:rPr>
        <w:t>Serial Monitor</w:t>
      </w:r>
      <w:r>
        <w:t xml:space="preserve"> window to make the “telescope” slew to this azimuth reference point.</w:t>
      </w:r>
    </w:p>
    <w:p w14:paraId="6A8A0444" w14:textId="03729033" w:rsidR="00454B38" w:rsidRDefault="00454B38" w:rsidP="00454B38">
      <w:pPr>
        <w:pStyle w:val="NoSpacing"/>
        <w:ind w:left="1440"/>
        <w:jc w:val="center"/>
      </w:pPr>
      <w:r>
        <w:br/>
      </w:r>
      <w:r>
        <w:rPr>
          <w:noProof/>
        </w:rPr>
        <w:drawing>
          <wp:inline distT="0" distB="0" distL="0" distR="0" wp14:anchorId="75476CE8" wp14:editId="265DE77F">
            <wp:extent cx="3650483" cy="1916484"/>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1666" cy="1932855"/>
                    </a:xfrm>
                    <a:prstGeom prst="rect">
                      <a:avLst/>
                    </a:prstGeom>
                  </pic:spPr>
                </pic:pic>
              </a:graphicData>
            </a:graphic>
          </wp:inline>
        </w:drawing>
      </w:r>
    </w:p>
    <w:p w14:paraId="5D12B351" w14:textId="1FA6E73C" w:rsidR="00454B38" w:rsidRDefault="00454B38" w:rsidP="00454B38">
      <w:pPr>
        <w:pStyle w:val="NoSpacing"/>
        <w:ind w:left="1440"/>
      </w:pPr>
    </w:p>
    <w:p w14:paraId="3272D519" w14:textId="77777777" w:rsidR="00490F6D" w:rsidRDefault="00490F6D" w:rsidP="00454B38">
      <w:pPr>
        <w:pStyle w:val="NoSpacing"/>
        <w:ind w:left="1440"/>
      </w:pPr>
      <w:r>
        <w:t>It will take 20 seconds to conduct a test telescope slew.  To exit the Test Mode, send an “X” in the command bar.</w:t>
      </w:r>
    </w:p>
    <w:p w14:paraId="40433971" w14:textId="7A65FB57" w:rsidR="00490F6D" w:rsidRPr="00454B38" w:rsidRDefault="00490F6D" w:rsidP="00454B38">
      <w:pPr>
        <w:pStyle w:val="NoSpacing"/>
        <w:ind w:left="1440"/>
      </w:pPr>
    </w:p>
    <w:p w14:paraId="5830C0AD" w14:textId="69E46BA5" w:rsidR="007D66DF" w:rsidRDefault="00490F6D" w:rsidP="00490F6D">
      <w:pPr>
        <w:pStyle w:val="NoSpacing"/>
        <w:ind w:left="1440"/>
        <w:jc w:val="center"/>
        <w:rPr>
          <w:rFonts w:asciiTheme="majorHAnsi" w:eastAsiaTheme="majorEastAsia" w:hAnsiTheme="majorHAnsi" w:cstheme="majorBidi"/>
          <w:color w:val="061F57" w:themeColor="text2" w:themeShade="BF"/>
          <w:kern w:val="28"/>
          <w:sz w:val="52"/>
          <w:szCs w:val="32"/>
        </w:rPr>
      </w:pPr>
      <w:r>
        <w:rPr>
          <w:noProof/>
        </w:rPr>
        <w:drawing>
          <wp:inline distT="0" distB="0" distL="0" distR="0" wp14:anchorId="6BDE3A38" wp14:editId="1B9979DA">
            <wp:extent cx="3611261" cy="1893636"/>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2547" cy="1920529"/>
                    </a:xfrm>
                    <a:prstGeom prst="rect">
                      <a:avLst/>
                    </a:prstGeom>
                  </pic:spPr>
                </pic:pic>
              </a:graphicData>
            </a:graphic>
          </wp:inline>
        </w:drawing>
      </w:r>
      <w:bookmarkStart w:id="41" w:name="_Toc59910001"/>
      <w:r w:rsidR="007D66DF">
        <w:br w:type="page"/>
      </w:r>
    </w:p>
    <w:p w14:paraId="0E5466BC" w14:textId="4DF20182" w:rsidR="007E07A6" w:rsidRDefault="00B008B0" w:rsidP="00B008B0">
      <w:pPr>
        <w:pStyle w:val="Heading1"/>
      </w:pPr>
      <w:r>
        <w:lastRenderedPageBreak/>
        <w:t>DomeBuddy Components</w:t>
      </w:r>
      <w:bookmarkEnd w:id="41"/>
    </w:p>
    <w:p w14:paraId="2F250A0A" w14:textId="558AA9C5" w:rsidR="00B008B0" w:rsidRDefault="00B008B0" w:rsidP="00915DDF">
      <w:pPr>
        <w:pStyle w:val="Heading2"/>
      </w:pPr>
      <w:bookmarkStart w:id="42" w:name="_Toc59910002"/>
      <w:r>
        <w:t>DomeBuddy Controller</w:t>
      </w:r>
      <w:bookmarkEnd w:id="42"/>
    </w:p>
    <w:p w14:paraId="0FC666C8" w14:textId="14F6C65B" w:rsidR="00915DDF" w:rsidRPr="00915DDF" w:rsidRDefault="00915DDF" w:rsidP="00915DDF">
      <w:pPr>
        <w:pStyle w:val="Heading3"/>
      </w:pPr>
      <w:bookmarkStart w:id="43" w:name="_Toc59910003"/>
      <w:r>
        <w:t>Arduino Nano</w:t>
      </w:r>
      <w:bookmarkEnd w:id="43"/>
    </w:p>
    <w:p w14:paraId="6957CB8D" w14:textId="7D4CEAE9" w:rsidR="00915DDF" w:rsidRDefault="000D1571" w:rsidP="00915DDF">
      <w:pPr>
        <w:pStyle w:val="NoSpacing"/>
        <w:jc w:val="center"/>
      </w:pPr>
      <w:r>
        <w:rPr>
          <w:noProof/>
        </w:rPr>
        <w:drawing>
          <wp:inline distT="0" distB="0" distL="0" distR="0" wp14:anchorId="5F5AD871" wp14:editId="4DDB9E18">
            <wp:extent cx="2545690" cy="2486038"/>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9938" cy="2539015"/>
                    </a:xfrm>
                    <a:prstGeom prst="rect">
                      <a:avLst/>
                    </a:prstGeom>
                  </pic:spPr>
                </pic:pic>
              </a:graphicData>
            </a:graphic>
          </wp:inline>
        </w:drawing>
      </w:r>
    </w:p>
    <w:p w14:paraId="6802C831" w14:textId="77777777" w:rsidR="00915DDF" w:rsidRPr="00915DDF" w:rsidRDefault="00915DDF" w:rsidP="00915DDF">
      <w:pPr>
        <w:pStyle w:val="Heading3"/>
      </w:pPr>
    </w:p>
    <w:p w14:paraId="31556991" w14:textId="4B9301F2" w:rsidR="00915DDF" w:rsidRDefault="00915DDF" w:rsidP="00915DDF">
      <w:pPr>
        <w:pStyle w:val="Heading3"/>
      </w:pPr>
      <w:bookmarkStart w:id="44" w:name="_Toc59910004"/>
      <w:r>
        <w:t>HC-05 Bluetooth Module</w:t>
      </w:r>
      <w:bookmarkEnd w:id="44"/>
    </w:p>
    <w:p w14:paraId="3CE2D833" w14:textId="1DB81D0E" w:rsidR="00B82E86" w:rsidRDefault="00B82E86" w:rsidP="00915DDF">
      <w:pPr>
        <w:pStyle w:val="NoSpacing"/>
        <w:jc w:val="center"/>
      </w:pPr>
    </w:p>
    <w:p w14:paraId="53C72144" w14:textId="658D0008" w:rsidR="00915DDF" w:rsidRDefault="00B82E86" w:rsidP="00915DDF">
      <w:pPr>
        <w:pStyle w:val="NoSpacing"/>
        <w:jc w:val="center"/>
      </w:pPr>
      <w:r>
        <w:rPr>
          <w:noProof/>
        </w:rPr>
        <w:drawing>
          <wp:inline distT="0" distB="0" distL="0" distR="0" wp14:anchorId="6D471523" wp14:editId="743E866E">
            <wp:extent cx="1947192" cy="647205"/>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3067" cy="682396"/>
                    </a:xfrm>
                    <a:prstGeom prst="rect">
                      <a:avLst/>
                    </a:prstGeom>
                  </pic:spPr>
                </pic:pic>
              </a:graphicData>
            </a:graphic>
          </wp:inline>
        </w:drawing>
      </w:r>
      <w:r w:rsidR="00915DDF">
        <w:br/>
      </w:r>
    </w:p>
    <w:p w14:paraId="435FFA7A" w14:textId="5E4C4E24" w:rsidR="00915DDF" w:rsidRDefault="00915DDF" w:rsidP="00915DDF">
      <w:pPr>
        <w:pStyle w:val="Heading3"/>
      </w:pPr>
      <w:bookmarkStart w:id="45" w:name="_Toc59910005"/>
      <w:proofErr w:type="spellStart"/>
      <w:r>
        <w:t>Cytron</w:t>
      </w:r>
      <w:proofErr w:type="spellEnd"/>
      <w:r>
        <w:t xml:space="preserve"> Motor Driver</w:t>
      </w:r>
      <w:bookmarkEnd w:id="45"/>
    </w:p>
    <w:p w14:paraId="3CF46909" w14:textId="583C3E0A" w:rsidR="00915DDF" w:rsidRDefault="00915DDF" w:rsidP="00355F65">
      <w:pPr>
        <w:pStyle w:val="NoSpacing"/>
        <w:jc w:val="center"/>
      </w:pPr>
      <w:r>
        <w:rPr>
          <w:noProof/>
        </w:rPr>
        <w:drawing>
          <wp:inline distT="0" distB="0" distL="0" distR="0" wp14:anchorId="6FCB64B9" wp14:editId="4716FEBF">
            <wp:extent cx="5910682" cy="203629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1071" cy="2060548"/>
                    </a:xfrm>
                    <a:prstGeom prst="rect">
                      <a:avLst/>
                    </a:prstGeom>
                  </pic:spPr>
                </pic:pic>
              </a:graphicData>
            </a:graphic>
          </wp:inline>
        </w:drawing>
      </w:r>
    </w:p>
    <w:p w14:paraId="1A24E4F2" w14:textId="77777777" w:rsidR="00915DDF" w:rsidRDefault="00915DDF" w:rsidP="00915DDF">
      <w:pPr>
        <w:pStyle w:val="NoSpacing"/>
      </w:pPr>
    </w:p>
    <w:p w14:paraId="5D78251D" w14:textId="38530FB6" w:rsidR="00565B57" w:rsidRPr="00565B57" w:rsidRDefault="00915DDF" w:rsidP="00565B57">
      <w:pPr>
        <w:pStyle w:val="Heading3"/>
      </w:pPr>
      <w:bookmarkStart w:id="46" w:name="_Toc59910006"/>
      <w:r>
        <w:lastRenderedPageBreak/>
        <w:t>DC-DC Converter</w:t>
      </w:r>
      <w:bookmarkEnd w:id="46"/>
    </w:p>
    <w:p w14:paraId="39A3FB46" w14:textId="6D512498" w:rsidR="00915DDF" w:rsidRDefault="00915DDF" w:rsidP="00915DDF">
      <w:pPr>
        <w:pStyle w:val="NoSpacing"/>
        <w:jc w:val="center"/>
      </w:pPr>
      <w:r>
        <w:rPr>
          <w:noProof/>
        </w:rPr>
        <w:drawing>
          <wp:inline distT="0" distB="0" distL="0" distR="0" wp14:anchorId="0A11FF89" wp14:editId="117F35B6">
            <wp:extent cx="3796589" cy="122902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0466" cy="1252939"/>
                    </a:xfrm>
                    <a:prstGeom prst="rect">
                      <a:avLst/>
                    </a:prstGeom>
                  </pic:spPr>
                </pic:pic>
              </a:graphicData>
            </a:graphic>
          </wp:inline>
        </w:drawing>
      </w:r>
    </w:p>
    <w:p w14:paraId="5CF5CDEF" w14:textId="25E93348" w:rsidR="00D209C5" w:rsidRDefault="00D209C5" w:rsidP="00D209C5">
      <w:pPr>
        <w:pStyle w:val="NoSpacing"/>
      </w:pPr>
    </w:p>
    <w:p w14:paraId="7E6124EC" w14:textId="578BE6FA" w:rsidR="00D209C5" w:rsidRDefault="00355F65" w:rsidP="00355F65">
      <w:pPr>
        <w:pStyle w:val="Heading3"/>
      </w:pPr>
      <w:bookmarkStart w:id="47" w:name="_Toc59910007"/>
      <w:r>
        <w:t>Connectors</w:t>
      </w:r>
      <w:bookmarkEnd w:id="47"/>
    </w:p>
    <w:p w14:paraId="2D28E52E" w14:textId="53A565DF" w:rsidR="00355F65" w:rsidRDefault="00355F65" w:rsidP="00355F65">
      <w:pPr>
        <w:pStyle w:val="NoSpacing"/>
        <w:ind w:left="1440"/>
      </w:pPr>
      <w:r>
        <w:t>3</w:t>
      </w:r>
      <w:r w:rsidR="00F66E49">
        <w:t>-</w:t>
      </w:r>
      <w:r>
        <w:t>way and 5</w:t>
      </w:r>
      <w:r w:rsidR="00F66E49">
        <w:t>-</w:t>
      </w:r>
      <w:r>
        <w:t xml:space="preserve">way </w:t>
      </w:r>
      <w:proofErr w:type="spellStart"/>
      <w:r>
        <w:t>Wago</w:t>
      </w:r>
      <w:proofErr w:type="spellEnd"/>
      <w:r>
        <w:t xml:space="preserve"> connectors.</w:t>
      </w:r>
    </w:p>
    <w:p w14:paraId="1447AE08" w14:textId="77777777" w:rsidR="00355F65" w:rsidRPr="00355F65" w:rsidRDefault="00355F65" w:rsidP="00355F65">
      <w:pPr>
        <w:rPr>
          <w:b w:val="0"/>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2"/>
      </w:tblGrid>
      <w:tr w:rsidR="00355F65" w14:paraId="12384C4D" w14:textId="77777777" w:rsidTr="00355F65">
        <w:tc>
          <w:tcPr>
            <w:tcW w:w="9592" w:type="dxa"/>
          </w:tcPr>
          <w:p w14:paraId="54245E08" w14:textId="493CA75E" w:rsidR="00355F65" w:rsidRDefault="00355F65" w:rsidP="00355F65">
            <w:pPr>
              <w:jc w:val="center"/>
            </w:pPr>
            <w:r>
              <w:rPr>
                <w:noProof/>
              </w:rPr>
              <w:drawing>
                <wp:inline distT="0" distB="0" distL="0" distR="0" wp14:anchorId="36ED9A17" wp14:editId="1ABF3B49">
                  <wp:extent cx="3068399" cy="60716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7272" cy="648492"/>
                          </a:xfrm>
                          <a:prstGeom prst="rect">
                            <a:avLst/>
                          </a:prstGeom>
                        </pic:spPr>
                      </pic:pic>
                    </a:graphicData>
                  </a:graphic>
                </wp:inline>
              </w:drawing>
            </w:r>
          </w:p>
        </w:tc>
      </w:tr>
      <w:tr w:rsidR="00355F65" w14:paraId="1CB7748F" w14:textId="77777777" w:rsidTr="00355F65">
        <w:tc>
          <w:tcPr>
            <w:tcW w:w="9592" w:type="dxa"/>
          </w:tcPr>
          <w:p w14:paraId="14D3CEF6" w14:textId="77777777" w:rsidR="00355F65" w:rsidRDefault="00355F65" w:rsidP="00355F65"/>
        </w:tc>
      </w:tr>
      <w:tr w:rsidR="00355F65" w14:paraId="103F7676" w14:textId="77777777" w:rsidTr="00355F65">
        <w:tc>
          <w:tcPr>
            <w:tcW w:w="9592" w:type="dxa"/>
          </w:tcPr>
          <w:p w14:paraId="44FF4679" w14:textId="768CD218" w:rsidR="00355F65" w:rsidRDefault="00355F65" w:rsidP="00355F65">
            <w:pPr>
              <w:jc w:val="center"/>
            </w:pPr>
            <w:r>
              <w:rPr>
                <w:noProof/>
              </w:rPr>
              <w:drawing>
                <wp:inline distT="0" distB="0" distL="0" distR="0" wp14:anchorId="1364EA44" wp14:editId="76AAEE97">
                  <wp:extent cx="3035808" cy="919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0364" cy="977992"/>
                          </a:xfrm>
                          <a:prstGeom prst="rect">
                            <a:avLst/>
                          </a:prstGeom>
                        </pic:spPr>
                      </pic:pic>
                    </a:graphicData>
                  </a:graphic>
                </wp:inline>
              </w:drawing>
            </w:r>
          </w:p>
        </w:tc>
      </w:tr>
    </w:tbl>
    <w:p w14:paraId="7316A617" w14:textId="77777777" w:rsidR="00565B57" w:rsidRDefault="00565B57" w:rsidP="00355F65">
      <w:pPr>
        <w:pStyle w:val="NoSpacing"/>
      </w:pPr>
    </w:p>
    <w:p w14:paraId="49523AC1" w14:textId="3D8AD914" w:rsidR="00915DDF" w:rsidRDefault="00915DDF" w:rsidP="000D1571">
      <w:pPr>
        <w:pStyle w:val="Heading2"/>
      </w:pPr>
      <w:bookmarkStart w:id="48" w:name="_Toc59910008"/>
      <w:r>
        <w:t>DomeBuddy</w:t>
      </w:r>
      <w:r w:rsidR="000D1571">
        <w:t xml:space="preserve"> Dongle</w:t>
      </w:r>
      <w:bookmarkEnd w:id="48"/>
    </w:p>
    <w:p w14:paraId="1B6EAE92" w14:textId="15CD712D" w:rsidR="000D1571" w:rsidRDefault="000D1571" w:rsidP="000D1571">
      <w:pPr>
        <w:pStyle w:val="Heading3"/>
      </w:pPr>
      <w:bookmarkStart w:id="49" w:name="_Toc59910009"/>
      <w:r>
        <w:t>Arduino Nano</w:t>
      </w:r>
      <w:bookmarkEnd w:id="49"/>
    </w:p>
    <w:p w14:paraId="24F8D334" w14:textId="1D49C810" w:rsidR="000D1571" w:rsidRDefault="000D1571" w:rsidP="000D1571">
      <w:pPr>
        <w:pStyle w:val="NoSpacing"/>
        <w:jc w:val="center"/>
      </w:pPr>
      <w:r>
        <w:rPr>
          <w:noProof/>
        </w:rPr>
        <w:drawing>
          <wp:inline distT="0" distB="0" distL="0" distR="0" wp14:anchorId="30117095" wp14:editId="2818E11E">
            <wp:extent cx="2333549" cy="251093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0953" cy="2518897"/>
                    </a:xfrm>
                    <a:prstGeom prst="rect">
                      <a:avLst/>
                    </a:prstGeom>
                  </pic:spPr>
                </pic:pic>
              </a:graphicData>
            </a:graphic>
          </wp:inline>
        </w:drawing>
      </w:r>
    </w:p>
    <w:p w14:paraId="5352EE35" w14:textId="77777777" w:rsidR="000D1571" w:rsidRDefault="000D1571" w:rsidP="000D1571">
      <w:pPr>
        <w:pStyle w:val="Heading3"/>
      </w:pPr>
    </w:p>
    <w:p w14:paraId="4FF416D7" w14:textId="5D4C868D" w:rsidR="000D1571" w:rsidRDefault="000D1571" w:rsidP="000D1571">
      <w:pPr>
        <w:pStyle w:val="Heading3"/>
      </w:pPr>
      <w:bookmarkStart w:id="50" w:name="_Toc59910010"/>
      <w:r>
        <w:t>HC-05 Bluetooth Module</w:t>
      </w:r>
      <w:bookmarkEnd w:id="50"/>
    </w:p>
    <w:p w14:paraId="4A0C8F14" w14:textId="3B3F5590" w:rsidR="000D1571" w:rsidRDefault="000D1571" w:rsidP="00B82E86">
      <w:pPr>
        <w:pStyle w:val="NoSpacing"/>
      </w:pPr>
    </w:p>
    <w:p w14:paraId="4ABAAA30" w14:textId="7888A266" w:rsidR="00B82E86" w:rsidRDefault="00B82E86" w:rsidP="009D6A0B">
      <w:pPr>
        <w:pStyle w:val="NoSpacing"/>
        <w:jc w:val="center"/>
      </w:pPr>
      <w:r>
        <w:rPr>
          <w:noProof/>
        </w:rPr>
        <w:drawing>
          <wp:inline distT="0" distB="0" distL="0" distR="0" wp14:anchorId="2CCB17CB" wp14:editId="6283BF66">
            <wp:extent cx="1913828" cy="647005"/>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72347" cy="666789"/>
                    </a:xfrm>
                    <a:prstGeom prst="rect">
                      <a:avLst/>
                    </a:prstGeom>
                  </pic:spPr>
                </pic:pic>
              </a:graphicData>
            </a:graphic>
          </wp:inline>
        </w:drawing>
      </w:r>
    </w:p>
    <w:p w14:paraId="4B852315" w14:textId="0B41F987" w:rsidR="001310ED" w:rsidRDefault="001310ED" w:rsidP="009D6A0B">
      <w:pPr>
        <w:pStyle w:val="NoSpacing"/>
        <w:jc w:val="center"/>
      </w:pPr>
    </w:p>
    <w:p w14:paraId="7D0E5787" w14:textId="2A40CBAF" w:rsidR="00F66E49" w:rsidRDefault="00F66E49" w:rsidP="009D6A0B">
      <w:pPr>
        <w:pStyle w:val="NoSpacing"/>
        <w:jc w:val="center"/>
      </w:pPr>
    </w:p>
    <w:p w14:paraId="12D2B2F2" w14:textId="64D89282" w:rsidR="00F66E49" w:rsidRDefault="00F66E49" w:rsidP="009D6A0B">
      <w:pPr>
        <w:pStyle w:val="NoSpacing"/>
        <w:jc w:val="center"/>
      </w:pPr>
    </w:p>
    <w:p w14:paraId="63796642" w14:textId="7D727265" w:rsidR="00F66E49" w:rsidRDefault="00F66E49" w:rsidP="009D6A0B">
      <w:pPr>
        <w:pStyle w:val="NoSpacing"/>
        <w:jc w:val="center"/>
      </w:pPr>
    </w:p>
    <w:p w14:paraId="2A9B8600" w14:textId="4CE27B4F" w:rsidR="00F66E49" w:rsidRDefault="00F66E49" w:rsidP="009D6A0B">
      <w:pPr>
        <w:pStyle w:val="NoSpacing"/>
        <w:jc w:val="center"/>
      </w:pPr>
    </w:p>
    <w:p w14:paraId="27A162E9" w14:textId="77777777" w:rsidR="00F66E49" w:rsidRDefault="00F66E49" w:rsidP="009D6A0B">
      <w:pPr>
        <w:pStyle w:val="NoSpacing"/>
        <w:jc w:val="center"/>
      </w:pPr>
    </w:p>
    <w:p w14:paraId="58912120" w14:textId="72EBB24B" w:rsidR="009D6A0B" w:rsidRDefault="009D6A0B" w:rsidP="009D6A0B">
      <w:pPr>
        <w:pStyle w:val="Heading3"/>
      </w:pPr>
      <w:bookmarkStart w:id="51" w:name="_Toc59910011"/>
      <w:r>
        <w:t>RJ12 6P6C plug</w:t>
      </w:r>
      <w:bookmarkEnd w:id="51"/>
    </w:p>
    <w:p w14:paraId="029DF17A" w14:textId="0DB7611D" w:rsidR="001310ED" w:rsidRPr="000D1571" w:rsidRDefault="001310ED" w:rsidP="009D6A0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2793"/>
      </w:tblGrid>
      <w:tr w:rsidR="001310ED" w14:paraId="13632947" w14:textId="77777777" w:rsidTr="007608D3">
        <w:tc>
          <w:tcPr>
            <w:tcW w:w="6799" w:type="dxa"/>
          </w:tcPr>
          <w:p w14:paraId="4EFA43F4" w14:textId="26D4D5AD" w:rsidR="001310ED" w:rsidRDefault="007608D3" w:rsidP="001310ED">
            <w:pPr>
              <w:pStyle w:val="NoSpacing"/>
              <w:jc w:val="center"/>
            </w:pPr>
            <w:r>
              <w:tab/>
            </w:r>
            <w:r w:rsidR="001310ED">
              <w:rPr>
                <w:noProof/>
              </w:rPr>
              <w:drawing>
                <wp:inline distT="0" distB="0" distL="0" distR="0" wp14:anchorId="3419A5C7" wp14:editId="5DA7B178">
                  <wp:extent cx="1192780" cy="1024189"/>
                  <wp:effectExtent l="0" t="0" r="7620" b="5080"/>
                  <wp:docPr id="200" name="Picture 1">
                    <a:extLst xmlns:a="http://schemas.openxmlformats.org/drawingml/2006/main">
                      <a:ext uri="{FF2B5EF4-FFF2-40B4-BE49-F238E27FC236}">
                        <a16:creationId xmlns:a16="http://schemas.microsoft.com/office/drawing/2014/main" id="{B0FA0540-DF69-4AFC-B8AC-D246E3EB20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0FA0540-DF69-4AFC-B8AC-D246E3EB20F2}"/>
                              </a:ext>
                            </a:extLst>
                          </pic:cNvPr>
                          <pic:cNvPicPr>
                            <a:picLocks noChangeAspect="1"/>
                          </pic:cNvPicPr>
                        </pic:nvPicPr>
                        <pic:blipFill>
                          <a:blip r:embed="rId55"/>
                          <a:stretch>
                            <a:fillRect/>
                          </a:stretch>
                        </pic:blipFill>
                        <pic:spPr>
                          <a:xfrm>
                            <a:off x="0" y="0"/>
                            <a:ext cx="1242913" cy="1067236"/>
                          </a:xfrm>
                          <a:prstGeom prst="rect">
                            <a:avLst/>
                          </a:prstGeom>
                        </pic:spPr>
                      </pic:pic>
                    </a:graphicData>
                  </a:graphic>
                </wp:inline>
              </w:drawing>
            </w:r>
            <w:r>
              <w:tab/>
            </w:r>
            <w:r>
              <w:rPr>
                <w:noProof/>
              </w:rPr>
              <w:drawing>
                <wp:inline distT="0" distB="0" distL="0" distR="0" wp14:anchorId="11A1F14E" wp14:editId="0CB2F0BD">
                  <wp:extent cx="1115060" cy="1145540"/>
                  <wp:effectExtent l="0" t="0" r="889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15060" cy="1145540"/>
                          </a:xfrm>
                          <a:prstGeom prst="rect">
                            <a:avLst/>
                          </a:prstGeom>
                          <a:noFill/>
                          <a:ln>
                            <a:noFill/>
                          </a:ln>
                        </pic:spPr>
                      </pic:pic>
                    </a:graphicData>
                  </a:graphic>
                </wp:inline>
              </w:drawing>
            </w:r>
          </w:p>
        </w:tc>
        <w:tc>
          <w:tcPr>
            <w:tcW w:w="2793" w:type="dxa"/>
          </w:tcPr>
          <w:p w14:paraId="25CAF3F2" w14:textId="6AE79D47" w:rsidR="001310ED" w:rsidRPr="00134DAA" w:rsidRDefault="00711494" w:rsidP="007608D3">
            <w:pPr>
              <w:pStyle w:val="NoSpacing"/>
              <w:jc w:val="center"/>
              <w:rPr>
                <w:b/>
                <w:bCs/>
                <w:sz w:val="24"/>
                <w:szCs w:val="20"/>
                <w:u w:val="single"/>
              </w:rPr>
            </w:pPr>
            <w:r w:rsidRPr="00711494">
              <w:rPr>
                <w:sz w:val="24"/>
                <w:szCs w:val="20"/>
              </w:rPr>
              <w:t xml:space="preserve"> </w:t>
            </w:r>
            <w:r>
              <w:rPr>
                <w:sz w:val="24"/>
                <w:szCs w:val="20"/>
              </w:rPr>
              <w:t xml:space="preserve"> </w:t>
            </w:r>
            <w:r w:rsidRPr="00711494">
              <w:rPr>
                <w:sz w:val="24"/>
                <w:szCs w:val="20"/>
              </w:rPr>
              <w:t xml:space="preserve">  </w:t>
            </w:r>
            <w:proofErr w:type="spellStart"/>
            <w:r w:rsidR="007608D3" w:rsidRPr="00134DAA">
              <w:rPr>
                <w:b/>
                <w:bCs/>
                <w:sz w:val="20"/>
                <w:szCs w:val="16"/>
                <w:u w:val="single"/>
              </w:rPr>
              <w:t>NexStar</w:t>
            </w:r>
            <w:proofErr w:type="spellEnd"/>
            <w:r w:rsidR="007608D3" w:rsidRPr="00134DAA">
              <w:rPr>
                <w:b/>
                <w:bCs/>
                <w:sz w:val="20"/>
                <w:szCs w:val="16"/>
                <w:u w:val="single"/>
              </w:rPr>
              <w:t xml:space="preserve"> AUX1</w:t>
            </w:r>
            <w:r w:rsidRPr="00134DAA">
              <w:rPr>
                <w:b/>
                <w:bCs/>
                <w:sz w:val="20"/>
                <w:szCs w:val="16"/>
                <w:u w:val="single"/>
              </w:rPr>
              <w:t xml:space="preserve"> </w:t>
            </w:r>
            <w:r w:rsidR="00134DAA" w:rsidRPr="00134DAA">
              <w:rPr>
                <w:b/>
                <w:bCs/>
                <w:sz w:val="20"/>
                <w:szCs w:val="16"/>
                <w:u w:val="single"/>
              </w:rPr>
              <w:t>port pinout</w:t>
            </w:r>
            <w:r w:rsidRPr="00134DAA">
              <w:rPr>
                <w:b/>
                <w:bCs/>
                <w:sz w:val="24"/>
                <w:szCs w:val="20"/>
                <w:u w:val="single"/>
              </w:rPr>
              <w:br/>
            </w:r>
          </w:p>
          <w:p w14:paraId="27EA8771" w14:textId="4ED36F67" w:rsidR="001310ED" w:rsidRPr="007608D3" w:rsidRDefault="001310ED" w:rsidP="001310ED">
            <w:pPr>
              <w:pStyle w:val="NoSpacing"/>
              <w:numPr>
                <w:ilvl w:val="0"/>
                <w:numId w:val="19"/>
              </w:numPr>
              <w:rPr>
                <w:sz w:val="20"/>
                <w:szCs w:val="16"/>
              </w:rPr>
            </w:pPr>
            <w:r w:rsidRPr="007608D3">
              <w:rPr>
                <w:sz w:val="20"/>
                <w:szCs w:val="16"/>
              </w:rPr>
              <w:t>Blue</w:t>
            </w:r>
            <w:r w:rsidRPr="007608D3">
              <w:rPr>
                <w:sz w:val="20"/>
                <w:szCs w:val="16"/>
              </w:rPr>
              <w:tab/>
            </w:r>
            <w:r w:rsidRPr="007608D3">
              <w:rPr>
                <w:sz w:val="20"/>
                <w:szCs w:val="16"/>
              </w:rPr>
              <w:tab/>
            </w:r>
            <w:r w:rsidR="00306582">
              <w:rPr>
                <w:sz w:val="20"/>
                <w:szCs w:val="16"/>
              </w:rPr>
              <w:t>C</w:t>
            </w:r>
            <w:r w:rsidR="00711494">
              <w:rPr>
                <w:sz w:val="20"/>
                <w:szCs w:val="16"/>
              </w:rPr>
              <w:t>TS</w:t>
            </w:r>
          </w:p>
          <w:p w14:paraId="7B13E5D8" w14:textId="1D32E41C" w:rsidR="001310ED" w:rsidRPr="007608D3" w:rsidRDefault="001310ED" w:rsidP="001310ED">
            <w:pPr>
              <w:pStyle w:val="NoSpacing"/>
              <w:numPr>
                <w:ilvl w:val="0"/>
                <w:numId w:val="19"/>
              </w:numPr>
              <w:rPr>
                <w:sz w:val="20"/>
                <w:szCs w:val="16"/>
              </w:rPr>
            </w:pPr>
            <w:r w:rsidRPr="007608D3">
              <w:rPr>
                <w:sz w:val="20"/>
                <w:szCs w:val="16"/>
              </w:rPr>
              <w:t>Yellow</w:t>
            </w:r>
            <w:r w:rsidRPr="007608D3">
              <w:rPr>
                <w:sz w:val="20"/>
                <w:szCs w:val="16"/>
              </w:rPr>
              <w:tab/>
            </w:r>
            <w:r w:rsidR="002D38FC" w:rsidRPr="007608D3">
              <w:rPr>
                <w:sz w:val="20"/>
                <w:szCs w:val="16"/>
              </w:rPr>
              <w:tab/>
            </w:r>
            <w:r w:rsidRPr="007608D3">
              <w:rPr>
                <w:sz w:val="20"/>
                <w:szCs w:val="16"/>
              </w:rPr>
              <w:t>TXD</w:t>
            </w:r>
          </w:p>
          <w:p w14:paraId="09F382E9" w14:textId="77777777" w:rsidR="001310ED" w:rsidRPr="007608D3" w:rsidRDefault="001310ED" w:rsidP="001310ED">
            <w:pPr>
              <w:pStyle w:val="NoSpacing"/>
              <w:numPr>
                <w:ilvl w:val="0"/>
                <w:numId w:val="19"/>
              </w:numPr>
              <w:rPr>
                <w:sz w:val="20"/>
                <w:szCs w:val="16"/>
              </w:rPr>
            </w:pPr>
            <w:r w:rsidRPr="007608D3">
              <w:rPr>
                <w:sz w:val="20"/>
                <w:szCs w:val="16"/>
              </w:rPr>
              <w:t>Green</w:t>
            </w:r>
            <w:r w:rsidRPr="007608D3">
              <w:rPr>
                <w:sz w:val="20"/>
                <w:szCs w:val="16"/>
              </w:rPr>
              <w:tab/>
            </w:r>
            <w:r w:rsidRPr="007608D3">
              <w:rPr>
                <w:sz w:val="20"/>
                <w:szCs w:val="16"/>
              </w:rPr>
              <w:tab/>
              <w:t>+12V</w:t>
            </w:r>
          </w:p>
          <w:p w14:paraId="39AC6BEE" w14:textId="77777777" w:rsidR="001310ED" w:rsidRPr="007608D3" w:rsidRDefault="001310ED" w:rsidP="001310ED">
            <w:pPr>
              <w:pStyle w:val="NoSpacing"/>
              <w:numPr>
                <w:ilvl w:val="0"/>
                <w:numId w:val="19"/>
              </w:numPr>
              <w:rPr>
                <w:sz w:val="20"/>
                <w:szCs w:val="16"/>
              </w:rPr>
            </w:pPr>
            <w:r w:rsidRPr="007608D3">
              <w:rPr>
                <w:sz w:val="20"/>
                <w:szCs w:val="16"/>
              </w:rPr>
              <w:t>Red</w:t>
            </w:r>
            <w:r w:rsidRPr="007608D3">
              <w:rPr>
                <w:sz w:val="20"/>
                <w:szCs w:val="16"/>
              </w:rPr>
              <w:tab/>
            </w:r>
            <w:r w:rsidRPr="007608D3">
              <w:rPr>
                <w:sz w:val="20"/>
                <w:szCs w:val="16"/>
              </w:rPr>
              <w:tab/>
              <w:t>RXD</w:t>
            </w:r>
          </w:p>
          <w:p w14:paraId="20E4235A" w14:textId="77777777" w:rsidR="007608D3" w:rsidRDefault="001310ED" w:rsidP="007608D3">
            <w:pPr>
              <w:pStyle w:val="NoSpacing"/>
              <w:numPr>
                <w:ilvl w:val="0"/>
                <w:numId w:val="19"/>
              </w:numPr>
              <w:rPr>
                <w:sz w:val="20"/>
                <w:szCs w:val="16"/>
              </w:rPr>
            </w:pPr>
            <w:r w:rsidRPr="007608D3">
              <w:rPr>
                <w:sz w:val="20"/>
                <w:szCs w:val="16"/>
              </w:rPr>
              <w:t>Black</w:t>
            </w:r>
            <w:r w:rsidRPr="007608D3">
              <w:rPr>
                <w:sz w:val="20"/>
                <w:szCs w:val="16"/>
              </w:rPr>
              <w:tab/>
            </w:r>
            <w:r w:rsidRPr="007608D3">
              <w:rPr>
                <w:sz w:val="20"/>
                <w:szCs w:val="16"/>
              </w:rPr>
              <w:tab/>
              <w:t>GND</w:t>
            </w:r>
          </w:p>
          <w:p w14:paraId="720DB845" w14:textId="73F1EF9D" w:rsidR="001310ED" w:rsidRPr="007608D3" w:rsidRDefault="001310ED" w:rsidP="007608D3">
            <w:pPr>
              <w:pStyle w:val="NoSpacing"/>
              <w:numPr>
                <w:ilvl w:val="0"/>
                <w:numId w:val="19"/>
              </w:numPr>
              <w:rPr>
                <w:sz w:val="20"/>
                <w:szCs w:val="16"/>
              </w:rPr>
            </w:pPr>
            <w:r w:rsidRPr="007608D3">
              <w:rPr>
                <w:sz w:val="20"/>
                <w:szCs w:val="16"/>
              </w:rPr>
              <w:t>White</w:t>
            </w:r>
            <w:r w:rsidRPr="007608D3">
              <w:rPr>
                <w:sz w:val="20"/>
                <w:szCs w:val="16"/>
              </w:rPr>
              <w:tab/>
            </w:r>
            <w:r w:rsidRPr="007608D3">
              <w:rPr>
                <w:sz w:val="20"/>
                <w:szCs w:val="16"/>
              </w:rPr>
              <w:tab/>
            </w:r>
            <w:r w:rsidR="00306582">
              <w:rPr>
                <w:sz w:val="20"/>
                <w:szCs w:val="16"/>
              </w:rPr>
              <w:t>R</w:t>
            </w:r>
            <w:r w:rsidRPr="007608D3">
              <w:rPr>
                <w:sz w:val="20"/>
                <w:szCs w:val="16"/>
              </w:rPr>
              <w:t>TS</w:t>
            </w:r>
          </w:p>
        </w:tc>
      </w:tr>
    </w:tbl>
    <w:p w14:paraId="37D8AC21" w14:textId="3C6AFD57" w:rsidR="00DE53AC" w:rsidRPr="0028500E" w:rsidRDefault="0053596C" w:rsidP="00355F65">
      <w:pPr>
        <w:pStyle w:val="NoSpacing"/>
        <w:rPr>
          <w:lang w:val="en-US"/>
        </w:rPr>
      </w:pPr>
      <w:r>
        <w:tab/>
      </w:r>
      <w:r>
        <w:tab/>
      </w:r>
      <w:r>
        <w:tab/>
      </w:r>
    </w:p>
    <w:p w14:paraId="1A6E945C" w14:textId="5344F8BD" w:rsidR="0053596C" w:rsidRDefault="00565B57" w:rsidP="00565B57">
      <w:pPr>
        <w:pStyle w:val="Heading2"/>
      </w:pPr>
      <w:bookmarkStart w:id="52" w:name="_Toc59910012"/>
      <w:r>
        <w:t>Motors and Rotary Encoder</w:t>
      </w:r>
      <w:bookmarkEnd w:id="52"/>
    </w:p>
    <w:p w14:paraId="01973B97" w14:textId="4C6DE7F6" w:rsidR="0014008C" w:rsidRPr="0014008C" w:rsidRDefault="00565B57" w:rsidP="0014008C">
      <w:pPr>
        <w:pStyle w:val="Heading3"/>
      </w:pPr>
      <w:bookmarkStart w:id="53" w:name="_Toc59910013"/>
      <w:r>
        <w:t>Windscreen Wiper Motor</w:t>
      </w:r>
      <w:bookmarkEnd w:id="53"/>
    </w:p>
    <w:p w14:paraId="270722EB" w14:textId="218AFBDB" w:rsidR="00565B57" w:rsidRDefault="00565B57" w:rsidP="00565B5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2274"/>
        <w:gridCol w:w="3861"/>
      </w:tblGrid>
      <w:tr w:rsidR="00C31EA2" w14:paraId="602C45AE" w14:textId="23059E24" w:rsidTr="00134DAA">
        <w:tc>
          <w:tcPr>
            <w:tcW w:w="3953" w:type="dxa"/>
          </w:tcPr>
          <w:p w14:paraId="2B3F51DB" w14:textId="4E74194A" w:rsidR="0014008C" w:rsidRDefault="0014008C" w:rsidP="0014008C">
            <w:pPr>
              <w:jc w:val="center"/>
            </w:pPr>
            <w:r>
              <w:rPr>
                <w:noProof/>
              </w:rPr>
              <w:drawing>
                <wp:inline distT="0" distB="0" distL="0" distR="0" wp14:anchorId="56FB16A8" wp14:editId="379D75ED">
                  <wp:extent cx="1865600" cy="1917865"/>
                  <wp:effectExtent l="0" t="0" r="190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90215" cy="1943170"/>
                          </a:xfrm>
                          <a:prstGeom prst="rect">
                            <a:avLst/>
                          </a:prstGeom>
                        </pic:spPr>
                      </pic:pic>
                    </a:graphicData>
                  </a:graphic>
                </wp:inline>
              </w:drawing>
            </w:r>
          </w:p>
        </w:tc>
        <w:tc>
          <w:tcPr>
            <w:tcW w:w="3196" w:type="dxa"/>
          </w:tcPr>
          <w:p w14:paraId="298AD393" w14:textId="77777777" w:rsidR="0014008C" w:rsidRDefault="0014008C" w:rsidP="00565B57"/>
          <w:p w14:paraId="27CCDF4D" w14:textId="325BAE39" w:rsidR="0014008C" w:rsidRDefault="0014008C" w:rsidP="00565B57"/>
          <w:p w14:paraId="0237A1AB" w14:textId="77777777" w:rsidR="00C31EA2" w:rsidRDefault="00C31EA2" w:rsidP="00565B57"/>
          <w:p w14:paraId="3733FAE0" w14:textId="4DE36600" w:rsidR="0014008C" w:rsidRDefault="0014008C" w:rsidP="0014008C">
            <w:pPr>
              <w:jc w:val="center"/>
            </w:pPr>
            <w:r>
              <w:rPr>
                <w:noProof/>
              </w:rPr>
              <w:drawing>
                <wp:inline distT="0" distB="0" distL="0" distR="0" wp14:anchorId="6F5D91E0" wp14:editId="73B226D2">
                  <wp:extent cx="923925" cy="10953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3925" cy="1095375"/>
                          </a:xfrm>
                          <a:prstGeom prst="rect">
                            <a:avLst/>
                          </a:prstGeom>
                        </pic:spPr>
                      </pic:pic>
                    </a:graphicData>
                  </a:graphic>
                </wp:inline>
              </w:drawing>
            </w:r>
          </w:p>
        </w:tc>
        <w:tc>
          <w:tcPr>
            <w:tcW w:w="2443" w:type="dxa"/>
          </w:tcPr>
          <w:p w14:paraId="07573F0F" w14:textId="77777777" w:rsidR="00134DAA" w:rsidRDefault="00134DAA" w:rsidP="00565B57">
            <w:pPr>
              <w:rPr>
                <w:noProof/>
              </w:rPr>
            </w:pPr>
          </w:p>
          <w:p w14:paraId="37A7B80E" w14:textId="77777777" w:rsidR="003707C4" w:rsidRDefault="003707C4" w:rsidP="00134DAA">
            <w:pPr>
              <w:pStyle w:val="NoSpacing"/>
              <w:jc w:val="center"/>
              <w:rPr>
                <w:noProof/>
              </w:rPr>
            </w:pPr>
          </w:p>
          <w:p w14:paraId="761A2BDE" w14:textId="77777777" w:rsidR="003707C4" w:rsidRDefault="003707C4" w:rsidP="00134DAA">
            <w:pPr>
              <w:pStyle w:val="NoSpacing"/>
              <w:jc w:val="center"/>
              <w:rPr>
                <w:noProof/>
              </w:rPr>
            </w:pPr>
          </w:p>
          <w:p w14:paraId="15574DD3" w14:textId="6A9B9B01" w:rsidR="003707C4" w:rsidRDefault="00134DAA" w:rsidP="003707C4">
            <w:pPr>
              <w:pStyle w:val="NoSpacing"/>
              <w:jc w:val="center"/>
              <w:rPr>
                <w:noProof/>
              </w:rPr>
            </w:pPr>
            <w:r>
              <w:rPr>
                <w:noProof/>
              </w:rPr>
              <w:t>Connector</w:t>
            </w:r>
          </w:p>
          <w:p w14:paraId="6E9653B2" w14:textId="77777777" w:rsidR="003707C4" w:rsidRDefault="003707C4" w:rsidP="003707C4">
            <w:pPr>
              <w:pStyle w:val="NoSpacing"/>
              <w:jc w:val="center"/>
              <w:rPr>
                <w:noProof/>
              </w:rPr>
            </w:pPr>
          </w:p>
          <w:p w14:paraId="29908BBE" w14:textId="5C467084" w:rsidR="0014008C" w:rsidRDefault="00134DAA" w:rsidP="00565B57">
            <w:pPr>
              <w:rPr>
                <w:noProof/>
              </w:rPr>
            </w:pPr>
            <w:r>
              <w:rPr>
                <w:noProof/>
              </w:rPr>
              <w:drawing>
                <wp:inline distT="0" distB="0" distL="0" distR="0" wp14:anchorId="49503994" wp14:editId="405BE39B">
                  <wp:extent cx="2314699" cy="83360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83302" cy="858306"/>
                          </a:xfrm>
                          <a:prstGeom prst="rect">
                            <a:avLst/>
                          </a:prstGeom>
                        </pic:spPr>
                      </pic:pic>
                    </a:graphicData>
                  </a:graphic>
                </wp:inline>
              </w:drawing>
            </w:r>
          </w:p>
        </w:tc>
      </w:tr>
      <w:tr w:rsidR="00C31EA2" w14:paraId="43E1CC96" w14:textId="294DC880" w:rsidTr="00134DAA">
        <w:tc>
          <w:tcPr>
            <w:tcW w:w="3953" w:type="dxa"/>
          </w:tcPr>
          <w:p w14:paraId="1D7A0A0A" w14:textId="25A12610" w:rsidR="0014008C" w:rsidRDefault="0014008C" w:rsidP="0014008C">
            <w:pPr>
              <w:pStyle w:val="NoSpacing"/>
              <w:jc w:val="center"/>
            </w:pPr>
            <w:r w:rsidRPr="00134DAA">
              <w:rPr>
                <w:sz w:val="20"/>
                <w:szCs w:val="16"/>
              </w:rPr>
              <w:t>Windscreen wiper motor for Nissan Qashqai 2007 onwards (28800-JD000)</w:t>
            </w:r>
          </w:p>
        </w:tc>
        <w:tc>
          <w:tcPr>
            <w:tcW w:w="3196" w:type="dxa"/>
          </w:tcPr>
          <w:p w14:paraId="6DDFF5B3" w14:textId="5157DA39" w:rsidR="0014008C" w:rsidRDefault="00C31EA2" w:rsidP="00C31EA2">
            <w:pPr>
              <w:pStyle w:val="NoSpacing"/>
              <w:jc w:val="center"/>
            </w:pPr>
            <w:r w:rsidRPr="00C31EA2">
              <w:rPr>
                <w:sz w:val="20"/>
                <w:szCs w:val="16"/>
              </w:rPr>
              <w:t>Wiring Diagram</w:t>
            </w:r>
          </w:p>
        </w:tc>
        <w:tc>
          <w:tcPr>
            <w:tcW w:w="2443" w:type="dxa"/>
          </w:tcPr>
          <w:p w14:paraId="1BE17F7A" w14:textId="2F6E816A" w:rsidR="0014008C" w:rsidRPr="00134DAA" w:rsidRDefault="00134DAA" w:rsidP="00134DAA">
            <w:pPr>
              <w:pStyle w:val="NoSpacing"/>
              <w:numPr>
                <w:ilvl w:val="0"/>
                <w:numId w:val="20"/>
              </w:numPr>
              <w:rPr>
                <w:sz w:val="18"/>
                <w:szCs w:val="14"/>
              </w:rPr>
            </w:pPr>
            <w:r w:rsidRPr="00134DAA">
              <w:rPr>
                <w:sz w:val="18"/>
                <w:szCs w:val="14"/>
              </w:rPr>
              <w:t>Slow speed</w:t>
            </w:r>
          </w:p>
          <w:p w14:paraId="69BF1EE8" w14:textId="58FA8964" w:rsidR="00134DAA" w:rsidRPr="00134DAA" w:rsidRDefault="00134DAA" w:rsidP="00134DAA">
            <w:pPr>
              <w:pStyle w:val="NoSpacing"/>
              <w:numPr>
                <w:ilvl w:val="0"/>
                <w:numId w:val="20"/>
              </w:numPr>
              <w:rPr>
                <w:sz w:val="18"/>
                <w:szCs w:val="14"/>
              </w:rPr>
            </w:pPr>
            <w:r w:rsidRPr="00134DAA">
              <w:rPr>
                <w:sz w:val="18"/>
                <w:szCs w:val="14"/>
              </w:rPr>
              <w:t>Fast speed</w:t>
            </w:r>
          </w:p>
          <w:p w14:paraId="602286A9" w14:textId="77777777" w:rsidR="00134DAA" w:rsidRPr="00134DAA" w:rsidRDefault="00134DAA" w:rsidP="00134DAA">
            <w:pPr>
              <w:pStyle w:val="NoSpacing"/>
              <w:numPr>
                <w:ilvl w:val="0"/>
                <w:numId w:val="20"/>
              </w:numPr>
              <w:rPr>
                <w:sz w:val="18"/>
                <w:szCs w:val="14"/>
              </w:rPr>
            </w:pPr>
            <w:r w:rsidRPr="00134DAA">
              <w:rPr>
                <w:sz w:val="18"/>
                <w:szCs w:val="14"/>
              </w:rPr>
              <w:t>No connection</w:t>
            </w:r>
          </w:p>
          <w:p w14:paraId="155D9674" w14:textId="77777777" w:rsidR="00134DAA" w:rsidRPr="00134DAA" w:rsidRDefault="00134DAA" w:rsidP="00134DAA">
            <w:pPr>
              <w:pStyle w:val="NoSpacing"/>
              <w:numPr>
                <w:ilvl w:val="0"/>
                <w:numId w:val="20"/>
              </w:numPr>
              <w:rPr>
                <w:sz w:val="18"/>
                <w:szCs w:val="14"/>
              </w:rPr>
            </w:pPr>
            <w:r w:rsidRPr="00134DAA">
              <w:rPr>
                <w:sz w:val="18"/>
                <w:szCs w:val="14"/>
              </w:rPr>
              <w:t>Home switch</w:t>
            </w:r>
          </w:p>
          <w:p w14:paraId="28118D20" w14:textId="2794DFE2" w:rsidR="00134DAA" w:rsidRPr="00134DAA" w:rsidRDefault="00134DAA" w:rsidP="00134DAA">
            <w:pPr>
              <w:pStyle w:val="NoSpacing"/>
              <w:numPr>
                <w:ilvl w:val="0"/>
                <w:numId w:val="20"/>
              </w:numPr>
              <w:rPr>
                <w:sz w:val="18"/>
                <w:szCs w:val="14"/>
              </w:rPr>
            </w:pPr>
            <w:r w:rsidRPr="00134DAA">
              <w:rPr>
                <w:sz w:val="18"/>
                <w:szCs w:val="14"/>
              </w:rPr>
              <w:t>Common</w:t>
            </w:r>
          </w:p>
        </w:tc>
      </w:tr>
    </w:tbl>
    <w:p w14:paraId="6BECBCE9" w14:textId="69F688D3" w:rsidR="0014008C" w:rsidRDefault="0014008C" w:rsidP="00565B57"/>
    <w:p w14:paraId="53FA913C" w14:textId="279C85C1" w:rsidR="00C31EA2" w:rsidRDefault="00C31EA2" w:rsidP="00C31EA2">
      <w:pPr>
        <w:pStyle w:val="Heading3"/>
      </w:pPr>
      <w:bookmarkStart w:id="54" w:name="_Toc59910014"/>
      <w:r>
        <w:t>Rotary Encoder</w:t>
      </w:r>
      <w:bookmarkEnd w:id="54"/>
    </w:p>
    <w:p w14:paraId="449AD0BB" w14:textId="77777777" w:rsidR="00C31EA2" w:rsidRPr="00C31EA2" w:rsidRDefault="00C31EA2" w:rsidP="00C31EA2">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352"/>
      </w:tblGrid>
      <w:tr w:rsidR="00C31EA2" w14:paraId="57B775AD" w14:textId="77777777" w:rsidTr="003707C4">
        <w:tc>
          <w:tcPr>
            <w:tcW w:w="5240" w:type="dxa"/>
          </w:tcPr>
          <w:p w14:paraId="74AF0FF2" w14:textId="5A81705D" w:rsidR="00C31EA2" w:rsidRDefault="00C31EA2" w:rsidP="00C31EA2">
            <w:pPr>
              <w:pStyle w:val="NoSpacing"/>
              <w:jc w:val="center"/>
            </w:pPr>
            <w:r>
              <w:rPr>
                <w:noProof/>
              </w:rPr>
              <w:drawing>
                <wp:inline distT="0" distB="0" distL="0" distR="0" wp14:anchorId="32C0877D" wp14:editId="1F1A88E0">
                  <wp:extent cx="1769424" cy="1633878"/>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76854" cy="1640739"/>
                          </a:xfrm>
                          <a:prstGeom prst="rect">
                            <a:avLst/>
                          </a:prstGeom>
                        </pic:spPr>
                      </pic:pic>
                    </a:graphicData>
                  </a:graphic>
                </wp:inline>
              </w:drawing>
            </w:r>
          </w:p>
        </w:tc>
        <w:tc>
          <w:tcPr>
            <w:tcW w:w="4352" w:type="dxa"/>
          </w:tcPr>
          <w:p w14:paraId="7B03B158" w14:textId="1815C7CE" w:rsidR="00C31EA2" w:rsidRDefault="00C31EA2" w:rsidP="00C31EA2">
            <w:pPr>
              <w:pStyle w:val="NoSpacing"/>
            </w:pPr>
            <w:r>
              <w:br/>
            </w:r>
            <w:r w:rsidRPr="003707C4">
              <w:rPr>
                <w:sz w:val="24"/>
                <w:szCs w:val="20"/>
                <w:u w:val="single"/>
              </w:rPr>
              <w:t>Wiring</w:t>
            </w:r>
            <w:r w:rsidRPr="003707C4">
              <w:rPr>
                <w:sz w:val="22"/>
                <w:szCs w:val="18"/>
              </w:rPr>
              <w:br/>
            </w:r>
            <w:r w:rsidRPr="003707C4">
              <w:rPr>
                <w:sz w:val="22"/>
                <w:szCs w:val="18"/>
              </w:rPr>
              <w:br/>
              <w:t>Black</w:t>
            </w:r>
            <w:r w:rsidRPr="003707C4">
              <w:rPr>
                <w:sz w:val="22"/>
                <w:szCs w:val="18"/>
              </w:rPr>
              <w:tab/>
            </w:r>
            <w:r w:rsidRPr="003707C4">
              <w:rPr>
                <w:sz w:val="22"/>
                <w:szCs w:val="18"/>
              </w:rPr>
              <w:tab/>
              <w:t>Ground</w:t>
            </w:r>
            <w:r w:rsidRPr="003707C4">
              <w:rPr>
                <w:sz w:val="22"/>
                <w:szCs w:val="18"/>
              </w:rPr>
              <w:br/>
              <w:t>Red</w:t>
            </w:r>
            <w:r w:rsidRPr="003707C4">
              <w:rPr>
                <w:sz w:val="22"/>
                <w:szCs w:val="18"/>
              </w:rPr>
              <w:tab/>
            </w:r>
            <w:r w:rsidRPr="003707C4">
              <w:rPr>
                <w:sz w:val="22"/>
                <w:szCs w:val="18"/>
              </w:rPr>
              <w:tab/>
            </w:r>
            <w:proofErr w:type="spellStart"/>
            <w:r w:rsidRPr="003707C4">
              <w:rPr>
                <w:sz w:val="22"/>
                <w:szCs w:val="18"/>
              </w:rPr>
              <w:t>Vcc</w:t>
            </w:r>
            <w:proofErr w:type="spellEnd"/>
            <w:r w:rsidRPr="003707C4">
              <w:rPr>
                <w:sz w:val="22"/>
                <w:szCs w:val="18"/>
              </w:rPr>
              <w:t xml:space="preserve"> (+5V to +24V)</w:t>
            </w:r>
            <w:r w:rsidRPr="003707C4">
              <w:rPr>
                <w:sz w:val="22"/>
                <w:szCs w:val="18"/>
              </w:rPr>
              <w:br/>
              <w:t>Green</w:t>
            </w:r>
            <w:r w:rsidRPr="003707C4">
              <w:rPr>
                <w:sz w:val="22"/>
                <w:szCs w:val="18"/>
              </w:rPr>
              <w:tab/>
            </w:r>
            <w:r w:rsidRPr="003707C4">
              <w:rPr>
                <w:sz w:val="22"/>
                <w:szCs w:val="18"/>
              </w:rPr>
              <w:tab/>
              <w:t>A phase (</w:t>
            </w:r>
            <w:proofErr w:type="spellStart"/>
            <w:r w:rsidRPr="003707C4">
              <w:rPr>
                <w:sz w:val="22"/>
                <w:szCs w:val="18"/>
              </w:rPr>
              <w:t>ChA</w:t>
            </w:r>
            <w:proofErr w:type="spellEnd"/>
            <w:r w:rsidRPr="003707C4">
              <w:rPr>
                <w:sz w:val="22"/>
                <w:szCs w:val="18"/>
              </w:rPr>
              <w:t>)</w:t>
            </w:r>
            <w:r w:rsidRPr="003707C4">
              <w:rPr>
                <w:sz w:val="22"/>
                <w:szCs w:val="18"/>
              </w:rPr>
              <w:br/>
              <w:t>White</w:t>
            </w:r>
            <w:r w:rsidRPr="003707C4">
              <w:rPr>
                <w:sz w:val="22"/>
                <w:szCs w:val="18"/>
              </w:rPr>
              <w:tab/>
            </w:r>
            <w:r w:rsidRPr="003707C4">
              <w:rPr>
                <w:sz w:val="22"/>
                <w:szCs w:val="18"/>
              </w:rPr>
              <w:tab/>
              <w:t>B phase (ChB)</w:t>
            </w:r>
          </w:p>
        </w:tc>
      </w:tr>
      <w:tr w:rsidR="00C31EA2" w14:paraId="61950B3E" w14:textId="77777777" w:rsidTr="003707C4">
        <w:tc>
          <w:tcPr>
            <w:tcW w:w="5240" w:type="dxa"/>
          </w:tcPr>
          <w:p w14:paraId="0BA1A7DE" w14:textId="1F16CFD3" w:rsidR="00C31EA2" w:rsidRDefault="00C31EA2" w:rsidP="00C31EA2">
            <w:pPr>
              <w:pStyle w:val="NoSpacing"/>
              <w:jc w:val="center"/>
              <w:rPr>
                <w:noProof/>
              </w:rPr>
            </w:pPr>
            <w:r w:rsidRPr="00C31EA2">
              <w:rPr>
                <w:noProof/>
                <w:sz w:val="20"/>
                <w:szCs w:val="16"/>
              </w:rPr>
              <w:lastRenderedPageBreak/>
              <w:t>Wisamic 600P Incremental Rotary Encoder</w:t>
            </w:r>
            <w:r w:rsidR="003707C4">
              <w:rPr>
                <w:noProof/>
                <w:sz w:val="20"/>
                <w:szCs w:val="16"/>
              </w:rPr>
              <w:br/>
            </w:r>
            <w:r w:rsidRPr="00C31EA2">
              <w:rPr>
                <w:noProof/>
                <w:sz w:val="20"/>
                <w:szCs w:val="16"/>
              </w:rPr>
              <w:t xml:space="preserve"> with 2 phase quadrature output</w:t>
            </w:r>
          </w:p>
        </w:tc>
        <w:tc>
          <w:tcPr>
            <w:tcW w:w="4352" w:type="dxa"/>
          </w:tcPr>
          <w:p w14:paraId="53B1A85E" w14:textId="77777777" w:rsidR="00C31EA2" w:rsidRDefault="00C31EA2" w:rsidP="00C31EA2">
            <w:pPr>
              <w:pStyle w:val="NoSpacing"/>
            </w:pPr>
          </w:p>
        </w:tc>
      </w:tr>
    </w:tbl>
    <w:p w14:paraId="609CDB30" w14:textId="14FDBC55" w:rsidR="00C31EA2" w:rsidRDefault="00C31EA2" w:rsidP="00C31EA2">
      <w:pPr>
        <w:pStyle w:val="NoSpacing"/>
      </w:pPr>
    </w:p>
    <w:p w14:paraId="4586A24E" w14:textId="77777777" w:rsidR="00355F65" w:rsidRDefault="00355F65">
      <w:pPr>
        <w:spacing w:after="200"/>
        <w:rPr>
          <w:rFonts w:asciiTheme="majorHAnsi" w:eastAsiaTheme="majorEastAsia" w:hAnsiTheme="majorHAnsi" w:cstheme="majorBidi"/>
          <w:i/>
          <w:color w:val="278079" w:themeColor="accent6" w:themeShade="BF"/>
          <w:sz w:val="24"/>
          <w:szCs w:val="24"/>
        </w:rPr>
      </w:pPr>
      <w:r>
        <w:br w:type="page"/>
      </w:r>
    </w:p>
    <w:p w14:paraId="652EC5DE" w14:textId="722D0E33" w:rsidR="003707C4" w:rsidRDefault="003707C4" w:rsidP="003707C4">
      <w:pPr>
        <w:pStyle w:val="Heading3"/>
      </w:pPr>
      <w:bookmarkStart w:id="55" w:name="_Toc59910015"/>
      <w:r w:rsidRPr="003707C4">
        <w:lastRenderedPageBreak/>
        <w:t>Rotary Encoder Plug and Socket</w:t>
      </w:r>
      <w:bookmarkEnd w:id="55"/>
    </w:p>
    <w:p w14:paraId="131C99BF" w14:textId="4B42E47E" w:rsidR="003707C4" w:rsidRDefault="003707C4" w:rsidP="003707C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3"/>
        <w:gridCol w:w="2556"/>
        <w:gridCol w:w="3143"/>
      </w:tblGrid>
      <w:tr w:rsidR="005828F9" w14:paraId="4220B3CF" w14:textId="77777777" w:rsidTr="005828F9">
        <w:tc>
          <w:tcPr>
            <w:tcW w:w="3964" w:type="dxa"/>
          </w:tcPr>
          <w:p w14:paraId="0884518A" w14:textId="2A085588" w:rsidR="005828F9" w:rsidRDefault="003707C4" w:rsidP="005828F9">
            <w:pPr>
              <w:pStyle w:val="NoSpacing"/>
              <w:jc w:val="center"/>
            </w:pPr>
            <w:r>
              <w:rPr>
                <w:noProof/>
              </w:rPr>
              <w:drawing>
                <wp:inline distT="0" distB="0" distL="0" distR="0" wp14:anchorId="6F75BB1F" wp14:editId="511E4407">
                  <wp:extent cx="1009403" cy="976074"/>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26394" cy="992504"/>
                          </a:xfrm>
                          <a:prstGeom prst="rect">
                            <a:avLst/>
                          </a:prstGeom>
                        </pic:spPr>
                      </pic:pic>
                    </a:graphicData>
                  </a:graphic>
                </wp:inline>
              </w:drawing>
            </w:r>
            <w:r w:rsidR="005828F9">
              <w:object w:dxaOrig="6210" w:dyaOrig="6225" w14:anchorId="33B814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pt;height:59.45pt" o:ole="">
                  <v:imagedata r:id="rId62" o:title=""/>
                </v:shape>
                <o:OLEObject Type="Embed" ProgID="PBrush" ShapeID="_x0000_i1025" DrawAspect="Content" ObjectID="_1728554826" r:id="rId63"/>
              </w:object>
            </w:r>
          </w:p>
          <w:p w14:paraId="27CF25F7" w14:textId="44015ECD" w:rsidR="005828F9" w:rsidRPr="005828F9" w:rsidRDefault="005828F9" w:rsidP="005828F9">
            <w:pPr>
              <w:pStyle w:val="NoSpacing"/>
            </w:pPr>
          </w:p>
        </w:tc>
        <w:tc>
          <w:tcPr>
            <w:tcW w:w="2430" w:type="dxa"/>
          </w:tcPr>
          <w:p w14:paraId="50F035B1" w14:textId="485C78A6" w:rsidR="003707C4" w:rsidRDefault="005828F9" w:rsidP="003707C4">
            <w:pPr>
              <w:pStyle w:val="NoSpacing"/>
              <w:jc w:val="center"/>
            </w:pPr>
            <w:r>
              <w:rPr>
                <w:noProof/>
              </w:rPr>
              <w:drawing>
                <wp:inline distT="0" distB="0" distL="0" distR="0" wp14:anchorId="1E8D4F26" wp14:editId="6D9790D9">
                  <wp:extent cx="1485652" cy="1181594"/>
                  <wp:effectExtent l="0" t="0" r="635" b="0"/>
                  <wp:docPr id="219" name="Picture 3">
                    <a:extLst xmlns:a="http://schemas.openxmlformats.org/drawingml/2006/main">
                      <a:ext uri="{FF2B5EF4-FFF2-40B4-BE49-F238E27FC236}">
                        <a16:creationId xmlns:a16="http://schemas.microsoft.com/office/drawing/2014/main" id="{7BA596BC-60F2-4902-AB2C-34836D3F77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BA596BC-60F2-4902-AB2C-34836D3F776B}"/>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63506" cy="1243514"/>
                          </a:xfrm>
                          <a:prstGeom prst="rect">
                            <a:avLst/>
                          </a:prstGeom>
                          <a:noFill/>
                        </pic:spPr>
                      </pic:pic>
                    </a:graphicData>
                  </a:graphic>
                </wp:inline>
              </w:drawing>
            </w:r>
          </w:p>
        </w:tc>
        <w:tc>
          <w:tcPr>
            <w:tcW w:w="3198" w:type="dxa"/>
          </w:tcPr>
          <w:p w14:paraId="2FE61D8C" w14:textId="77777777" w:rsidR="005828F9" w:rsidRDefault="005828F9" w:rsidP="003707C4">
            <w:pPr>
              <w:pStyle w:val="NoSpacing"/>
            </w:pPr>
          </w:p>
          <w:p w14:paraId="355176E1" w14:textId="53AAB967" w:rsidR="005828F9" w:rsidRPr="005828F9" w:rsidRDefault="005828F9" w:rsidP="003707C4">
            <w:pPr>
              <w:pStyle w:val="NoSpacing"/>
              <w:rPr>
                <w:sz w:val="22"/>
                <w:szCs w:val="18"/>
              </w:rPr>
            </w:pPr>
            <w:r>
              <w:rPr>
                <w:sz w:val="22"/>
                <w:szCs w:val="18"/>
              </w:rPr>
              <w:tab/>
            </w:r>
            <w:r w:rsidRPr="005828F9">
              <w:rPr>
                <w:sz w:val="22"/>
                <w:szCs w:val="18"/>
              </w:rPr>
              <w:t>1</w:t>
            </w:r>
            <w:r w:rsidRPr="005828F9">
              <w:rPr>
                <w:sz w:val="22"/>
                <w:szCs w:val="18"/>
              </w:rPr>
              <w:tab/>
            </w:r>
            <w:proofErr w:type="spellStart"/>
            <w:r w:rsidRPr="005828F9">
              <w:rPr>
                <w:sz w:val="22"/>
                <w:szCs w:val="18"/>
              </w:rPr>
              <w:t>ChA</w:t>
            </w:r>
            <w:proofErr w:type="spellEnd"/>
            <w:r w:rsidRPr="005828F9">
              <w:rPr>
                <w:sz w:val="22"/>
                <w:szCs w:val="18"/>
              </w:rPr>
              <w:tab/>
              <w:t>White</w:t>
            </w:r>
          </w:p>
          <w:p w14:paraId="6B2C8561" w14:textId="73A9C9AC" w:rsidR="005828F9" w:rsidRPr="005828F9" w:rsidRDefault="005828F9" w:rsidP="003707C4">
            <w:pPr>
              <w:pStyle w:val="NoSpacing"/>
              <w:rPr>
                <w:sz w:val="22"/>
                <w:szCs w:val="18"/>
              </w:rPr>
            </w:pPr>
            <w:r>
              <w:rPr>
                <w:sz w:val="22"/>
                <w:szCs w:val="18"/>
              </w:rPr>
              <w:tab/>
            </w:r>
            <w:r w:rsidRPr="005828F9">
              <w:rPr>
                <w:sz w:val="22"/>
                <w:szCs w:val="18"/>
              </w:rPr>
              <w:t>2</w:t>
            </w:r>
            <w:r w:rsidRPr="005828F9">
              <w:rPr>
                <w:sz w:val="22"/>
                <w:szCs w:val="18"/>
              </w:rPr>
              <w:tab/>
            </w:r>
            <w:proofErr w:type="spellStart"/>
            <w:r w:rsidRPr="005828F9">
              <w:rPr>
                <w:sz w:val="22"/>
                <w:szCs w:val="18"/>
              </w:rPr>
              <w:t>Vcc</w:t>
            </w:r>
            <w:proofErr w:type="spellEnd"/>
            <w:r w:rsidRPr="005828F9">
              <w:rPr>
                <w:sz w:val="22"/>
                <w:szCs w:val="18"/>
              </w:rPr>
              <w:tab/>
              <w:t>Red</w:t>
            </w:r>
          </w:p>
          <w:p w14:paraId="3D4A3B17" w14:textId="6B3537C7" w:rsidR="005828F9" w:rsidRPr="005828F9" w:rsidRDefault="005828F9" w:rsidP="003707C4">
            <w:pPr>
              <w:pStyle w:val="NoSpacing"/>
              <w:rPr>
                <w:sz w:val="22"/>
                <w:szCs w:val="18"/>
              </w:rPr>
            </w:pPr>
            <w:r>
              <w:rPr>
                <w:sz w:val="22"/>
                <w:szCs w:val="18"/>
              </w:rPr>
              <w:tab/>
            </w:r>
            <w:r w:rsidRPr="005828F9">
              <w:rPr>
                <w:sz w:val="22"/>
                <w:szCs w:val="18"/>
              </w:rPr>
              <w:t>3</w:t>
            </w:r>
            <w:r w:rsidRPr="005828F9">
              <w:rPr>
                <w:sz w:val="22"/>
                <w:szCs w:val="18"/>
              </w:rPr>
              <w:tab/>
              <w:t>ChB</w:t>
            </w:r>
            <w:r w:rsidRPr="005828F9">
              <w:rPr>
                <w:sz w:val="22"/>
                <w:szCs w:val="18"/>
              </w:rPr>
              <w:tab/>
              <w:t>Green</w:t>
            </w:r>
          </w:p>
          <w:p w14:paraId="2A48B3A6" w14:textId="3B0C8ACA" w:rsidR="005828F9" w:rsidRDefault="005828F9" w:rsidP="003707C4">
            <w:pPr>
              <w:pStyle w:val="NoSpacing"/>
            </w:pPr>
            <w:r>
              <w:rPr>
                <w:sz w:val="22"/>
                <w:szCs w:val="18"/>
              </w:rPr>
              <w:tab/>
            </w:r>
            <w:r w:rsidRPr="005828F9">
              <w:rPr>
                <w:sz w:val="22"/>
                <w:szCs w:val="18"/>
              </w:rPr>
              <w:t>4</w:t>
            </w:r>
            <w:r w:rsidRPr="005828F9">
              <w:rPr>
                <w:sz w:val="22"/>
                <w:szCs w:val="18"/>
              </w:rPr>
              <w:tab/>
              <w:t>GND</w:t>
            </w:r>
            <w:r w:rsidRPr="005828F9">
              <w:rPr>
                <w:sz w:val="22"/>
                <w:szCs w:val="18"/>
              </w:rPr>
              <w:tab/>
              <w:t>Black</w:t>
            </w:r>
          </w:p>
        </w:tc>
      </w:tr>
      <w:tr w:rsidR="005828F9" w14:paraId="603D6E42" w14:textId="77777777" w:rsidTr="005828F9">
        <w:tc>
          <w:tcPr>
            <w:tcW w:w="3964" w:type="dxa"/>
          </w:tcPr>
          <w:p w14:paraId="68FB93FA" w14:textId="2C832CD4" w:rsidR="005828F9" w:rsidRDefault="005828F9" w:rsidP="005828F9">
            <w:pPr>
              <w:pStyle w:val="NoSpacing"/>
              <w:jc w:val="center"/>
              <w:rPr>
                <w:noProof/>
              </w:rPr>
            </w:pPr>
            <w:r w:rsidRPr="005828F9">
              <w:rPr>
                <w:sz w:val="22"/>
                <w:szCs w:val="18"/>
              </w:rPr>
              <w:t>Looking into the plug</w:t>
            </w:r>
          </w:p>
        </w:tc>
        <w:tc>
          <w:tcPr>
            <w:tcW w:w="2430" w:type="dxa"/>
          </w:tcPr>
          <w:p w14:paraId="1668C227" w14:textId="0B075C8C" w:rsidR="005828F9" w:rsidRDefault="005828F9" w:rsidP="003707C4">
            <w:pPr>
              <w:pStyle w:val="NoSpacing"/>
              <w:jc w:val="center"/>
              <w:rPr>
                <w:noProof/>
              </w:rPr>
            </w:pPr>
            <w:r w:rsidRPr="005828F9">
              <w:rPr>
                <w:noProof/>
                <w:sz w:val="20"/>
                <w:szCs w:val="16"/>
              </w:rPr>
              <w:t>Looking to the socket</w:t>
            </w:r>
          </w:p>
        </w:tc>
        <w:tc>
          <w:tcPr>
            <w:tcW w:w="3198" w:type="dxa"/>
          </w:tcPr>
          <w:p w14:paraId="4BED0DF6" w14:textId="77777777" w:rsidR="005828F9" w:rsidRDefault="005828F9" w:rsidP="003707C4">
            <w:pPr>
              <w:pStyle w:val="NoSpacing"/>
            </w:pPr>
          </w:p>
        </w:tc>
      </w:tr>
    </w:tbl>
    <w:p w14:paraId="604480C6" w14:textId="7BD19DC6" w:rsidR="009144E5" w:rsidRDefault="009144E5" w:rsidP="003707C4">
      <w:pPr>
        <w:pStyle w:val="NoSpacing"/>
      </w:pPr>
    </w:p>
    <w:p w14:paraId="339E9DD5" w14:textId="77777777" w:rsidR="009144E5" w:rsidRDefault="009144E5">
      <w:pPr>
        <w:spacing w:after="200"/>
        <w:rPr>
          <w:rFonts w:eastAsiaTheme="minorHAnsi"/>
          <w:b w:val="0"/>
          <w:color w:val="auto"/>
          <w:lang w:val="en-GB"/>
        </w:rPr>
      </w:pPr>
      <w:r>
        <w:br w:type="page"/>
      </w:r>
    </w:p>
    <w:p w14:paraId="404D981E" w14:textId="5FEA18D9" w:rsidR="003707C4" w:rsidRDefault="009144E5" w:rsidP="009144E5">
      <w:pPr>
        <w:pStyle w:val="Heading1"/>
      </w:pPr>
      <w:bookmarkStart w:id="56" w:name="_Toc59910016"/>
      <w:r>
        <w:lastRenderedPageBreak/>
        <w:t>Sketches (Source Code)</w:t>
      </w:r>
      <w:bookmarkEnd w:id="56"/>
    </w:p>
    <w:p w14:paraId="32C81B05" w14:textId="639A246A" w:rsidR="009144E5" w:rsidRDefault="009144E5" w:rsidP="009144E5">
      <w:pPr>
        <w:pStyle w:val="Heading2"/>
      </w:pPr>
      <w:bookmarkStart w:id="57" w:name="_Toc59910017"/>
      <w:r>
        <w:t>DomeBuddy Controller</w:t>
      </w:r>
      <w:bookmarkEnd w:id="57"/>
    </w:p>
    <w:p w14:paraId="79B4F507" w14:textId="73AC2194"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VERSION "\</w:t>
      </w:r>
      <w:proofErr w:type="spellStart"/>
      <w:r w:rsidRPr="00802A25">
        <w:rPr>
          <w:rFonts w:ascii="Courier New" w:hAnsi="Courier New" w:cs="Courier New"/>
          <w:sz w:val="14"/>
          <w:szCs w:val="14"/>
        </w:rPr>
        <w:t>nDomeBuddy</w:t>
      </w:r>
      <w:proofErr w:type="spellEnd"/>
      <w:r w:rsidRPr="00802A25">
        <w:rPr>
          <w:rFonts w:ascii="Courier New" w:hAnsi="Courier New" w:cs="Courier New"/>
          <w:sz w:val="14"/>
          <w:szCs w:val="14"/>
        </w:rPr>
        <w:t xml:space="preserve"> </w:t>
      </w:r>
      <w:r w:rsidR="00802A25" w:rsidRPr="00802A25">
        <w:rPr>
          <w:rFonts w:ascii="Courier New" w:hAnsi="Courier New" w:cs="Courier New"/>
          <w:sz w:val="14"/>
          <w:szCs w:val="14"/>
        </w:rPr>
        <w:t xml:space="preserve">Controller </w:t>
      </w:r>
      <w:r w:rsidRPr="00802A25">
        <w:rPr>
          <w:rFonts w:ascii="Courier New" w:hAnsi="Courier New" w:cs="Courier New"/>
          <w:sz w:val="14"/>
          <w:szCs w:val="14"/>
        </w:rPr>
        <w:t>MVC V0.201226by keithrickard@hotmail.com"</w:t>
      </w:r>
    </w:p>
    <w:p w14:paraId="744E4D84" w14:textId="246015C1" w:rsidR="009144E5" w:rsidRPr="00802A25" w:rsidRDefault="005F0B39"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r w:rsidR="009144E5" w:rsidRPr="00802A25">
        <w:rPr>
          <w:rFonts w:ascii="Courier New" w:hAnsi="Courier New" w:cs="Courier New"/>
          <w:sz w:val="14"/>
          <w:szCs w:val="14"/>
        </w:rPr>
        <w:t>Work started 20 October 2020</w:t>
      </w:r>
      <w:r w:rsidRPr="00802A25">
        <w:rPr>
          <w:rFonts w:ascii="Courier New" w:hAnsi="Courier New" w:cs="Courier New"/>
          <w:sz w:val="14"/>
          <w:szCs w:val="14"/>
        </w:rPr>
        <w:t xml:space="preserve">. </w:t>
      </w:r>
      <w:r w:rsidR="009144E5" w:rsidRPr="00802A25">
        <w:rPr>
          <w:rFonts w:ascii="Courier New" w:hAnsi="Courier New" w:cs="Courier New"/>
          <w:sz w:val="14"/>
          <w:szCs w:val="14"/>
        </w:rPr>
        <w:t>For the Arduino Nano</w:t>
      </w:r>
      <w:r w:rsidRPr="00802A25">
        <w:rPr>
          <w:rFonts w:ascii="Courier New" w:hAnsi="Courier New" w:cs="Courier New"/>
          <w:sz w:val="14"/>
          <w:szCs w:val="14"/>
        </w:rPr>
        <w:t>.</w:t>
      </w:r>
    </w:p>
    <w:p w14:paraId="0FDDC759" w14:textId="77777777" w:rsidR="005F0B39" w:rsidRPr="00802A25" w:rsidRDefault="005F0B39" w:rsidP="005F0B39">
      <w:pPr>
        <w:pStyle w:val="NoSpacing"/>
        <w:rPr>
          <w:rFonts w:ascii="Courier New" w:hAnsi="Courier New" w:cs="Courier New"/>
          <w:sz w:val="14"/>
          <w:szCs w:val="14"/>
        </w:rPr>
      </w:pPr>
    </w:p>
    <w:p w14:paraId="7B00C6D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PARAMETERS</w:t>
      </w:r>
    </w:p>
    <w:p w14:paraId="67D9637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RAMP_SPD      10</w:t>
      </w:r>
    </w:p>
    <w:p w14:paraId="19C90CE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MAX_SPD       0</w:t>
      </w:r>
    </w:p>
    <w:p w14:paraId="51015A8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ENC_DIR       1</w:t>
      </w:r>
    </w:p>
    <w:p w14:paraId="3BFBC27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MTRA_DIR      1</w:t>
      </w:r>
    </w:p>
    <w:p w14:paraId="44612B7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MTRB_DIR      1</w:t>
      </w:r>
    </w:p>
    <w:p w14:paraId="5ECE8B2A" w14:textId="77777777" w:rsidR="009144E5" w:rsidRPr="00802A25" w:rsidRDefault="009144E5" w:rsidP="005F0B39">
      <w:pPr>
        <w:pStyle w:val="NoSpacing"/>
        <w:rPr>
          <w:rFonts w:ascii="Courier New" w:hAnsi="Courier New" w:cs="Courier New"/>
          <w:sz w:val="14"/>
          <w:szCs w:val="14"/>
        </w:rPr>
      </w:pPr>
    </w:p>
    <w:p w14:paraId="34BDB6E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#include &lt;</w:t>
      </w:r>
      <w:proofErr w:type="spellStart"/>
      <w:r w:rsidRPr="00802A25">
        <w:rPr>
          <w:rFonts w:ascii="Courier New" w:hAnsi="Courier New" w:cs="Courier New"/>
          <w:sz w:val="14"/>
          <w:szCs w:val="14"/>
        </w:rPr>
        <w:t>SoftwareSerial.h</w:t>
      </w:r>
      <w:proofErr w:type="spellEnd"/>
      <w:r w:rsidRPr="00802A25">
        <w:rPr>
          <w:rFonts w:ascii="Courier New" w:hAnsi="Courier New" w:cs="Courier New"/>
          <w:sz w:val="14"/>
          <w:szCs w:val="14"/>
        </w:rPr>
        <w:t>&gt;</w:t>
      </w:r>
    </w:p>
    <w:p w14:paraId="6D1EA44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#include &lt;</w:t>
      </w:r>
      <w:proofErr w:type="spellStart"/>
      <w:r w:rsidRPr="00802A25">
        <w:rPr>
          <w:rFonts w:ascii="Courier New" w:hAnsi="Courier New" w:cs="Courier New"/>
          <w:sz w:val="14"/>
          <w:szCs w:val="14"/>
        </w:rPr>
        <w:t>EEPROM.h</w:t>
      </w:r>
      <w:proofErr w:type="spellEnd"/>
      <w:r w:rsidRPr="00802A25">
        <w:rPr>
          <w:rFonts w:ascii="Courier New" w:hAnsi="Courier New" w:cs="Courier New"/>
          <w:sz w:val="14"/>
          <w:szCs w:val="14"/>
        </w:rPr>
        <w:t>&gt;</w:t>
      </w:r>
    </w:p>
    <w:p w14:paraId="4B91AC0F" w14:textId="77777777" w:rsidR="009144E5" w:rsidRPr="00802A25" w:rsidRDefault="009144E5" w:rsidP="005F0B39">
      <w:pPr>
        <w:pStyle w:val="NoSpacing"/>
        <w:rPr>
          <w:rFonts w:ascii="Courier New" w:hAnsi="Courier New" w:cs="Courier New"/>
          <w:sz w:val="14"/>
          <w:szCs w:val="14"/>
        </w:rPr>
      </w:pPr>
    </w:p>
    <w:p w14:paraId="2E829AF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BTBAUD        38400</w:t>
      </w:r>
    </w:p>
    <w:p w14:paraId="63807F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ENC_ChA</w:t>
      </w:r>
      <w:proofErr w:type="spellEnd"/>
      <w:r w:rsidRPr="00802A25">
        <w:rPr>
          <w:rFonts w:ascii="Courier New" w:hAnsi="Courier New" w:cs="Courier New"/>
          <w:sz w:val="14"/>
          <w:szCs w:val="14"/>
        </w:rPr>
        <w:t xml:space="preserve">       2</w:t>
      </w:r>
    </w:p>
    <w:p w14:paraId="53B0D5A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ENC_ChB</w:t>
      </w:r>
      <w:proofErr w:type="spellEnd"/>
      <w:r w:rsidRPr="00802A25">
        <w:rPr>
          <w:rFonts w:ascii="Courier New" w:hAnsi="Courier New" w:cs="Courier New"/>
          <w:sz w:val="14"/>
          <w:szCs w:val="14"/>
        </w:rPr>
        <w:t xml:space="preserve">       3</w:t>
      </w:r>
    </w:p>
    <w:p w14:paraId="4201C57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DIR1          4</w:t>
      </w:r>
    </w:p>
    <w:p w14:paraId="5900E62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PWM1          5</w:t>
      </w:r>
    </w:p>
    <w:p w14:paraId="128A5F6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PWM2          6</w:t>
      </w:r>
    </w:p>
    <w:p w14:paraId="617AC83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DIR2          7</w:t>
      </w:r>
    </w:p>
    <w:p w14:paraId="3E5F98A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MTR_GND       8</w:t>
      </w:r>
    </w:p>
    <w:p w14:paraId="746F509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LED_GND       9</w:t>
      </w:r>
    </w:p>
    <w:p w14:paraId="6D73DDF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LED           10</w:t>
      </w:r>
    </w:p>
    <w:p w14:paraId="111630C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btTXD</w:t>
      </w:r>
      <w:proofErr w:type="spellEnd"/>
      <w:r w:rsidRPr="00802A25">
        <w:rPr>
          <w:rFonts w:ascii="Courier New" w:hAnsi="Courier New" w:cs="Courier New"/>
          <w:sz w:val="14"/>
          <w:szCs w:val="14"/>
        </w:rPr>
        <w:t xml:space="preserve">         11</w:t>
      </w:r>
    </w:p>
    <w:p w14:paraId="1B5B28F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btSTATUS</w:t>
      </w:r>
      <w:proofErr w:type="spellEnd"/>
      <w:r w:rsidRPr="00802A25">
        <w:rPr>
          <w:rFonts w:ascii="Courier New" w:hAnsi="Courier New" w:cs="Courier New"/>
          <w:sz w:val="14"/>
          <w:szCs w:val="14"/>
        </w:rPr>
        <w:t xml:space="preserve">      12</w:t>
      </w:r>
    </w:p>
    <w:p w14:paraId="133FC60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btRXD</w:t>
      </w:r>
      <w:proofErr w:type="spellEnd"/>
      <w:r w:rsidRPr="00802A25">
        <w:rPr>
          <w:rFonts w:ascii="Courier New" w:hAnsi="Courier New" w:cs="Courier New"/>
          <w:sz w:val="14"/>
          <w:szCs w:val="14"/>
        </w:rPr>
        <w:t xml:space="preserve">         A7</w:t>
      </w:r>
    </w:p>
    <w:p w14:paraId="109BDD4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BUZZER        A0</w:t>
      </w:r>
    </w:p>
    <w:p w14:paraId="46846FC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BTN_L         A1</w:t>
      </w:r>
    </w:p>
    <w:p w14:paraId="61C17C6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BTN_R         A2</w:t>
      </w:r>
    </w:p>
    <w:p w14:paraId="56CEB4C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BTN_P         A3</w:t>
      </w:r>
    </w:p>
    <w:p w14:paraId="52FA91C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GND1          A4</w:t>
      </w:r>
    </w:p>
    <w:p w14:paraId="71B69A4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GND2          A5</w:t>
      </w:r>
    </w:p>
    <w:p w14:paraId="0549E86C" w14:textId="77777777" w:rsidR="009144E5" w:rsidRPr="00802A25" w:rsidRDefault="009144E5" w:rsidP="005F0B39">
      <w:pPr>
        <w:pStyle w:val="NoSpacing"/>
        <w:rPr>
          <w:rFonts w:ascii="Courier New" w:hAnsi="Courier New" w:cs="Courier New"/>
          <w:sz w:val="14"/>
          <w:szCs w:val="14"/>
        </w:rPr>
      </w:pPr>
    </w:p>
    <w:p w14:paraId="7F661B1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PRESSED       1</w:t>
      </w:r>
    </w:p>
    <w:p w14:paraId="0B2B74B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RELEASED      0</w:t>
      </w:r>
    </w:p>
    <w:p w14:paraId="1D286AAB" w14:textId="77777777" w:rsidR="009144E5" w:rsidRPr="00802A25" w:rsidRDefault="009144E5" w:rsidP="005F0B39">
      <w:pPr>
        <w:pStyle w:val="NoSpacing"/>
        <w:rPr>
          <w:rFonts w:ascii="Courier New" w:hAnsi="Courier New" w:cs="Courier New"/>
          <w:sz w:val="14"/>
          <w:szCs w:val="14"/>
        </w:rPr>
      </w:pPr>
    </w:p>
    <w:p w14:paraId="3290D6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long enc360 = </w:t>
      </w:r>
      <w:proofErr w:type="gramStart"/>
      <w:r w:rsidRPr="00802A25">
        <w:rPr>
          <w:rFonts w:ascii="Courier New" w:hAnsi="Courier New" w:cs="Courier New"/>
          <w:sz w:val="14"/>
          <w:szCs w:val="14"/>
        </w:rPr>
        <w:t xml:space="preserve">10800;   </w:t>
      </w:r>
      <w:proofErr w:type="gramEnd"/>
      <w:r w:rsidRPr="00802A25">
        <w:rPr>
          <w:rFonts w:ascii="Courier New" w:hAnsi="Courier New" w:cs="Courier New"/>
          <w:sz w:val="14"/>
          <w:szCs w:val="14"/>
        </w:rPr>
        <w:t xml:space="preserve">           // Estimated number of encoder counts per complete dome rotation  1350/75 = 18 * 600 =  10800</w:t>
      </w:r>
    </w:p>
    <w:p w14:paraId="798A3E5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long enc180;</w:t>
      </w:r>
    </w:p>
    <w:p w14:paraId="47856B5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volatile long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6474A2A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long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w:t>
      </w:r>
    </w:p>
    <w:p w14:paraId="698FDE2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w:t>
      </w:r>
    </w:p>
    <w:p w14:paraId="4F49FB3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int </w:t>
      </w:r>
      <w:proofErr w:type="spellStart"/>
      <w:proofErr w:type="gram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0 = N, 64 = E, 128 = S, 192 = W.</w:t>
      </w:r>
    </w:p>
    <w:p w14:paraId="6438768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65270BC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gramStart"/>
      <w:r w:rsidRPr="00802A25">
        <w:rPr>
          <w:rFonts w:ascii="Courier New" w:hAnsi="Courier New" w:cs="Courier New"/>
          <w:sz w:val="14"/>
          <w:szCs w:val="14"/>
        </w:rPr>
        <w:t>stuck ;</w:t>
      </w:r>
      <w:proofErr w:type="gramEnd"/>
    </w:p>
    <w:p w14:paraId="25FCA89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byte parked;</w:t>
      </w:r>
    </w:p>
    <w:p w14:paraId="68DD738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ledFlash</w:t>
      </w:r>
      <w:proofErr w:type="spellEnd"/>
      <w:r w:rsidRPr="00802A25">
        <w:rPr>
          <w:rFonts w:ascii="Courier New" w:hAnsi="Courier New" w:cs="Courier New"/>
          <w:sz w:val="14"/>
          <w:szCs w:val="14"/>
        </w:rPr>
        <w:t xml:space="preserve"> = LOW;</w:t>
      </w:r>
    </w:p>
    <w:p w14:paraId="12A558B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w:t>
      </w:r>
    </w:p>
    <w:p w14:paraId="6C48013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byte calibrating = 0;</w:t>
      </w:r>
    </w:p>
    <w:p w14:paraId="2163C4C5" w14:textId="77777777" w:rsidR="009144E5" w:rsidRPr="00802A25" w:rsidRDefault="009144E5" w:rsidP="005F0B39">
      <w:pPr>
        <w:pStyle w:val="NoSpacing"/>
        <w:rPr>
          <w:rFonts w:ascii="Courier New" w:hAnsi="Courier New" w:cs="Courier New"/>
          <w:sz w:val="14"/>
          <w:szCs w:val="14"/>
        </w:rPr>
      </w:pPr>
    </w:p>
    <w:p w14:paraId="0B808420" w14:textId="77777777" w:rsidR="009144E5" w:rsidRPr="00802A25" w:rsidRDefault="009144E5" w:rsidP="005F0B39">
      <w:pPr>
        <w:pStyle w:val="NoSpacing"/>
        <w:rPr>
          <w:rFonts w:ascii="Courier New" w:hAnsi="Courier New" w:cs="Courier New"/>
          <w:sz w:val="14"/>
          <w:szCs w:val="14"/>
        </w:rPr>
      </w:pPr>
      <w:proofErr w:type="spellStart"/>
      <w:r w:rsidRPr="00802A25">
        <w:rPr>
          <w:rFonts w:ascii="Courier New" w:hAnsi="Courier New" w:cs="Courier New"/>
          <w:sz w:val="14"/>
          <w:szCs w:val="14"/>
        </w:rPr>
        <w:t>SoftwareSerial</w:t>
      </w:r>
      <w:proofErr w:type="spellEnd"/>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btSerial</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btTXD</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btRXD</w:t>
      </w:r>
      <w:proofErr w:type="spellEnd"/>
      <w:r w:rsidRPr="00802A25">
        <w:rPr>
          <w:rFonts w:ascii="Courier New" w:hAnsi="Courier New" w:cs="Courier New"/>
          <w:sz w:val="14"/>
          <w:szCs w:val="14"/>
        </w:rPr>
        <w:t>);  // Bluetooth Module is in Master mode &amp; bound with DomeBuddy Dongle's address</w:t>
      </w:r>
    </w:p>
    <w:p w14:paraId="5C5968D6" w14:textId="77777777" w:rsidR="009144E5" w:rsidRPr="00802A25" w:rsidRDefault="009144E5" w:rsidP="005F0B39">
      <w:pPr>
        <w:pStyle w:val="NoSpacing"/>
        <w:rPr>
          <w:rFonts w:ascii="Courier New" w:hAnsi="Courier New" w:cs="Courier New"/>
          <w:sz w:val="14"/>
          <w:szCs w:val="14"/>
        </w:rPr>
      </w:pPr>
    </w:p>
    <w:p w14:paraId="6D17AFD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40C1734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gramStart"/>
      <w:r w:rsidRPr="00802A25">
        <w:rPr>
          <w:rFonts w:ascii="Courier New" w:hAnsi="Courier New" w:cs="Courier New"/>
          <w:sz w:val="14"/>
          <w:szCs w:val="14"/>
        </w:rPr>
        <w:t>setup(</w:t>
      </w:r>
      <w:proofErr w:type="gramEnd"/>
      <w:r w:rsidRPr="00802A25">
        <w:rPr>
          <w:rFonts w:ascii="Courier New" w:hAnsi="Courier New" w:cs="Courier New"/>
          <w:sz w:val="14"/>
          <w:szCs w:val="14"/>
        </w:rPr>
        <w:t>) {</w:t>
      </w:r>
    </w:p>
    <w:p w14:paraId="586FDF5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ENC_ChA</w:t>
      </w:r>
      <w:proofErr w:type="spellEnd"/>
      <w:r w:rsidRPr="00802A25">
        <w:rPr>
          <w:rFonts w:ascii="Courier New" w:hAnsi="Courier New" w:cs="Courier New"/>
          <w:sz w:val="14"/>
          <w:szCs w:val="14"/>
        </w:rPr>
        <w:t>, INPUT_PULLUP);</w:t>
      </w:r>
    </w:p>
    <w:p w14:paraId="56D77B5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ENC_ChB</w:t>
      </w:r>
      <w:proofErr w:type="spellEnd"/>
      <w:r w:rsidRPr="00802A25">
        <w:rPr>
          <w:rFonts w:ascii="Courier New" w:hAnsi="Courier New" w:cs="Courier New"/>
          <w:sz w:val="14"/>
          <w:szCs w:val="14"/>
        </w:rPr>
        <w:t>, INPUT_PULLUP);</w:t>
      </w:r>
    </w:p>
    <w:p w14:paraId="23A4CDE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DIR1, OUTPUT);</w:t>
      </w:r>
    </w:p>
    <w:p w14:paraId="047B90A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PWM1, OUTPUT);</w:t>
      </w:r>
    </w:p>
    <w:p w14:paraId="13681A1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DIR2, OUTPUT);</w:t>
      </w:r>
    </w:p>
    <w:p w14:paraId="1BBD1D7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PWM2, OUTPUT);</w:t>
      </w:r>
    </w:p>
    <w:p w14:paraId="41208B3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MTR_GND, OUTPUT);</w:t>
      </w:r>
    </w:p>
    <w:p w14:paraId="188A8CA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OUTPUT);</w:t>
      </w:r>
    </w:p>
    <w:p w14:paraId="1642FFA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LED_GND, OUTPUT);</w:t>
      </w:r>
    </w:p>
    <w:p w14:paraId="2356250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BUZZER, OUTPUT);</w:t>
      </w:r>
    </w:p>
    <w:p w14:paraId="3AD726F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BTN_P, INPUT_PULLUP);</w:t>
      </w:r>
    </w:p>
    <w:p w14:paraId="6AFF2FD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BTN_R, INPUT_PULLUP);</w:t>
      </w:r>
    </w:p>
    <w:p w14:paraId="5ADA4D7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BTN_L, INPUT_PULLUP);</w:t>
      </w:r>
    </w:p>
    <w:p w14:paraId="03DA1D9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GND1, OUTPUT);</w:t>
      </w:r>
    </w:p>
    <w:p w14:paraId="61AE7B3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GND2, OUTPUT);</w:t>
      </w:r>
    </w:p>
    <w:p w14:paraId="7DB9670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btSTATUS</w:t>
      </w:r>
      <w:proofErr w:type="spellEnd"/>
      <w:r w:rsidRPr="00802A25">
        <w:rPr>
          <w:rFonts w:ascii="Courier New" w:hAnsi="Courier New" w:cs="Courier New"/>
          <w:sz w:val="14"/>
          <w:szCs w:val="14"/>
        </w:rPr>
        <w:t>, INPUT);</w:t>
      </w:r>
    </w:p>
    <w:p w14:paraId="4CB39D3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GND1, LOW);</w:t>
      </w:r>
    </w:p>
    <w:p w14:paraId="21A4117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GND2, LOW);</w:t>
      </w:r>
    </w:p>
    <w:p w14:paraId="2E3FCA9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MTR_GND, LOW);</w:t>
      </w:r>
    </w:p>
    <w:p w14:paraId="604AF49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DIR1, LOW);</w:t>
      </w:r>
    </w:p>
    <w:p w14:paraId="36953AF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PWM1, LOW);</w:t>
      </w:r>
    </w:p>
    <w:p w14:paraId="1604CD5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DIR2, LOW);</w:t>
      </w:r>
    </w:p>
    <w:p w14:paraId="514706E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PWM2, LOW);</w:t>
      </w:r>
    </w:p>
    <w:p w14:paraId="2CE0CCD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BUZZER, HIGH);</w:t>
      </w:r>
    </w:p>
    <w:p w14:paraId="472051A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w:t>
      </w:r>
    </w:p>
    <w:p w14:paraId="3DE8D71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LED_GND, LOW);</w:t>
      </w:r>
    </w:p>
    <w:p w14:paraId="2891923C" w14:textId="77777777" w:rsidR="009144E5" w:rsidRPr="00802A25" w:rsidRDefault="009144E5" w:rsidP="005F0B39">
      <w:pPr>
        <w:pStyle w:val="NoSpacing"/>
        <w:rPr>
          <w:rFonts w:ascii="Courier New" w:hAnsi="Courier New" w:cs="Courier New"/>
          <w:sz w:val="14"/>
          <w:szCs w:val="14"/>
        </w:rPr>
      </w:pPr>
    </w:p>
    <w:p w14:paraId="73A3D6B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btSerial.begin</w:t>
      </w:r>
      <w:proofErr w:type="spellEnd"/>
      <w:r w:rsidRPr="00802A25">
        <w:rPr>
          <w:rFonts w:ascii="Courier New" w:hAnsi="Courier New" w:cs="Courier New"/>
          <w:sz w:val="14"/>
          <w:szCs w:val="14"/>
        </w:rPr>
        <w:t>(38400</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Open connection to Bluetooth module</w:t>
      </w:r>
    </w:p>
    <w:p w14:paraId="6F704EC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btSerial.setTimeout</w:t>
      </w:r>
      <w:proofErr w:type="spellEnd"/>
      <w:r w:rsidRPr="00802A25">
        <w:rPr>
          <w:rFonts w:ascii="Courier New" w:hAnsi="Courier New" w:cs="Courier New"/>
          <w:sz w:val="14"/>
          <w:szCs w:val="14"/>
        </w:rPr>
        <w:t>(500);</w:t>
      </w:r>
    </w:p>
    <w:p w14:paraId="428AA8D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Serial.begin</w:t>
      </w:r>
      <w:proofErr w:type="spellEnd"/>
      <w:r w:rsidRPr="00802A25">
        <w:rPr>
          <w:rFonts w:ascii="Courier New" w:hAnsi="Courier New" w:cs="Courier New"/>
          <w:sz w:val="14"/>
          <w:szCs w:val="14"/>
        </w:rPr>
        <w:t>(9600);</w:t>
      </w:r>
    </w:p>
    <w:p w14:paraId="5C7B3E4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(VERSION);</w:t>
      </w:r>
    </w:p>
    <w:p w14:paraId="7F1025C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2985CE7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attachInterrupt</w:t>
      </w:r>
      <w:proofErr w:type="spellEnd"/>
      <w:r w:rsidRPr="00802A25">
        <w:rPr>
          <w:rFonts w:ascii="Courier New" w:hAnsi="Courier New" w:cs="Courier New"/>
          <w:sz w:val="14"/>
          <w:szCs w:val="14"/>
        </w:rPr>
        <w:t>(</w:t>
      </w:r>
      <w:proofErr w:type="spellStart"/>
      <w:proofErr w:type="gramStart"/>
      <w:r w:rsidRPr="00802A25">
        <w:rPr>
          <w:rFonts w:ascii="Courier New" w:hAnsi="Courier New" w:cs="Courier New"/>
          <w:sz w:val="14"/>
          <w:szCs w:val="14"/>
        </w:rPr>
        <w:t>digitalPinToInterrupt</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ENC_ChA</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encISR</w:t>
      </w:r>
      <w:proofErr w:type="spellEnd"/>
      <w:r w:rsidRPr="00802A25">
        <w:rPr>
          <w:rFonts w:ascii="Courier New" w:hAnsi="Courier New" w:cs="Courier New"/>
          <w:sz w:val="14"/>
          <w:szCs w:val="14"/>
        </w:rPr>
        <w:t xml:space="preserve">, RISING);  // </w:t>
      </w:r>
      <w:proofErr w:type="spellStart"/>
      <w:r w:rsidRPr="00802A25">
        <w:rPr>
          <w:rFonts w:ascii="Courier New" w:hAnsi="Courier New" w:cs="Courier New"/>
          <w:sz w:val="14"/>
          <w:szCs w:val="14"/>
        </w:rPr>
        <w:t>encISR</w:t>
      </w:r>
      <w:proofErr w:type="spellEnd"/>
      <w:r w:rsidRPr="00802A25">
        <w:rPr>
          <w:rFonts w:ascii="Courier New" w:hAnsi="Courier New" w:cs="Courier New"/>
          <w:sz w:val="14"/>
          <w:szCs w:val="14"/>
        </w:rPr>
        <w:t xml:space="preserve"> monitors encoder movement</w:t>
      </w:r>
    </w:p>
    <w:p w14:paraId="0D4E3AE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BTN_P, PRESSED, 0)) </w:t>
      </w:r>
      <w:proofErr w:type="spellStart"/>
      <w:r w:rsidRPr="00802A25">
        <w:rPr>
          <w:rFonts w:ascii="Courier New" w:hAnsi="Courier New" w:cs="Courier New"/>
          <w:sz w:val="14"/>
          <w:szCs w:val="14"/>
        </w:rPr>
        <w:t>calibrateDome</w:t>
      </w:r>
      <w:proofErr w:type="spellEnd"/>
      <w:r w:rsidRPr="00802A25">
        <w:rPr>
          <w:rFonts w:ascii="Courier New" w:hAnsi="Courier New" w:cs="Courier New"/>
          <w:sz w:val="14"/>
          <w:szCs w:val="14"/>
        </w:rPr>
        <w:t>();              // If PARK button is being pressed, calibrate dome resolution</w:t>
      </w:r>
    </w:p>
    <w:p w14:paraId="0D36153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6ED9D23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EEPROM[</w:t>
      </w:r>
      <w:proofErr w:type="gramEnd"/>
      <w:r w:rsidRPr="00802A25">
        <w:rPr>
          <w:rFonts w:ascii="Courier New" w:hAnsi="Courier New" w:cs="Courier New"/>
          <w:sz w:val="14"/>
          <w:szCs w:val="14"/>
        </w:rPr>
        <w:t>0];     // Get azimuth of the parked Dome</w:t>
      </w:r>
    </w:p>
    <w:p w14:paraId="3563BC3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EEPROM.get</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1, enc360);</w:t>
      </w:r>
    </w:p>
    <w:p w14:paraId="4E38513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("EEPROM Resolution: ");</w:t>
      </w:r>
    </w:p>
    <w:p w14:paraId="6191610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(enc360);</w:t>
      </w:r>
    </w:p>
    <w:p w14:paraId="214461E0" w14:textId="77777777" w:rsidR="009144E5" w:rsidRPr="00802A25" w:rsidRDefault="009144E5" w:rsidP="005F0B39">
      <w:pPr>
        <w:pStyle w:val="NoSpacing"/>
        <w:rPr>
          <w:rFonts w:ascii="Courier New" w:hAnsi="Courier New" w:cs="Courier New"/>
          <w:sz w:val="14"/>
          <w:szCs w:val="14"/>
        </w:rPr>
      </w:pPr>
    </w:p>
    <w:p w14:paraId="576B8C6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(enc360 &lt; 0) enc360 = </w:t>
      </w:r>
      <w:proofErr w:type="gramStart"/>
      <w:r w:rsidRPr="00802A25">
        <w:rPr>
          <w:rFonts w:ascii="Courier New" w:hAnsi="Courier New" w:cs="Courier New"/>
          <w:sz w:val="14"/>
          <w:szCs w:val="14"/>
        </w:rPr>
        <w:t xml:space="preserve">10800;   </w:t>
      </w:r>
      <w:proofErr w:type="gramEnd"/>
      <w:r w:rsidRPr="00802A25">
        <w:rPr>
          <w:rFonts w:ascii="Courier New" w:hAnsi="Courier New" w:cs="Courier New"/>
          <w:sz w:val="14"/>
          <w:szCs w:val="14"/>
        </w:rPr>
        <w:t xml:space="preserve">            // 600 * 1350 / 75</w:t>
      </w:r>
    </w:p>
    <w:p w14:paraId="53F6A7A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enc</w:t>
      </w:r>
      <w:proofErr w:type="gramEnd"/>
      <w:r w:rsidRPr="00802A25">
        <w:rPr>
          <w:rFonts w:ascii="Courier New" w:hAnsi="Courier New" w:cs="Courier New"/>
          <w:sz w:val="14"/>
          <w:szCs w:val="14"/>
        </w:rPr>
        <w:t>360 = 73728;                             // 4096 * 1350 / 75</w:t>
      </w:r>
    </w:p>
    <w:p w14:paraId="3889C59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enc180 = enc360 /2;</w:t>
      </w:r>
    </w:p>
    <w:p w14:paraId="186F417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azm2enc(</w:t>
      </w:r>
      <w:proofErr w:type="spellStart"/>
      <w:r w:rsidRPr="00802A25">
        <w:rPr>
          <w:rFonts w:ascii="Courier New" w:hAnsi="Courier New" w:cs="Courier New"/>
          <w:sz w:val="14"/>
          <w:szCs w:val="14"/>
        </w:rPr>
        <w:t>domeAZM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Synchronise encoder reading</w:t>
      </w:r>
    </w:p>
    <w:p w14:paraId="7F2EA6B3" w14:textId="77777777" w:rsidR="009144E5" w:rsidRPr="00802A25" w:rsidRDefault="009144E5" w:rsidP="005F0B39">
      <w:pPr>
        <w:pStyle w:val="NoSpacing"/>
        <w:rPr>
          <w:rFonts w:ascii="Courier New" w:hAnsi="Courier New" w:cs="Courier New"/>
          <w:sz w:val="14"/>
          <w:szCs w:val="14"/>
        </w:rPr>
      </w:pPr>
    </w:p>
    <w:p w14:paraId="3BBE1DA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("Resolution: ");</w:t>
      </w:r>
    </w:p>
    <w:p w14:paraId="0783AC6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(enc360);</w:t>
      </w:r>
    </w:p>
    <w:p w14:paraId="6179385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("DOME PARKED AT: ");</w:t>
      </w:r>
    </w:p>
    <w:p w14:paraId="027259E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w:t>
      </w:r>
    </w:p>
    <w:p w14:paraId="77F01B5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5156587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788D898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stuck = 0;</w:t>
      </w:r>
    </w:p>
    <w:p w14:paraId="68E0E86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1;</w:t>
      </w:r>
    </w:p>
    <w:p w14:paraId="1740059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1;</w:t>
      </w:r>
    </w:p>
    <w:p w14:paraId="0E2353B7" w14:textId="77777777" w:rsidR="009144E5" w:rsidRPr="00802A25" w:rsidRDefault="009144E5" w:rsidP="005F0B39">
      <w:pPr>
        <w:pStyle w:val="NoSpacing"/>
        <w:rPr>
          <w:rFonts w:ascii="Courier New" w:hAnsi="Courier New" w:cs="Courier New"/>
          <w:sz w:val="14"/>
          <w:szCs w:val="14"/>
        </w:rPr>
      </w:pPr>
    </w:p>
    <w:p w14:paraId="7C4F4F7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500);</w:t>
      </w:r>
    </w:p>
    <w:p w14:paraId="09A9A7F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4C9C4BC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500);</w:t>
      </w:r>
    </w:p>
    <w:p w14:paraId="2313BD8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4759B7C8" w14:textId="77777777" w:rsidR="009144E5" w:rsidRPr="00802A25" w:rsidRDefault="009144E5" w:rsidP="005F0B39">
      <w:pPr>
        <w:pStyle w:val="NoSpacing"/>
        <w:rPr>
          <w:rFonts w:ascii="Courier New" w:hAnsi="Courier New" w:cs="Courier New"/>
          <w:sz w:val="14"/>
          <w:szCs w:val="14"/>
        </w:rPr>
      </w:pPr>
    </w:p>
    <w:p w14:paraId="57EC5D2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1BE97C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gramStart"/>
      <w:r w:rsidRPr="00802A25">
        <w:rPr>
          <w:rFonts w:ascii="Courier New" w:hAnsi="Courier New" w:cs="Courier New"/>
          <w:sz w:val="14"/>
          <w:szCs w:val="14"/>
        </w:rPr>
        <w:t>loop(</w:t>
      </w:r>
      <w:proofErr w:type="gramEnd"/>
      <w:r w:rsidRPr="00802A25">
        <w:rPr>
          <w:rFonts w:ascii="Courier New" w:hAnsi="Courier New" w:cs="Courier New"/>
          <w:sz w:val="14"/>
          <w:szCs w:val="14"/>
        </w:rPr>
        <w:t>) {</w:t>
      </w:r>
    </w:p>
    <w:p w14:paraId="27D19BB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btSTATUS</w:t>
      </w:r>
      <w:proofErr w:type="spellEnd"/>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Check to see if a Bluetooth connection has been made</w:t>
      </w:r>
    </w:p>
    <w:p w14:paraId="2F50717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stuck);                       // Light the LED steadily if dome stuck</w:t>
      </w:r>
    </w:p>
    <w:p w14:paraId="3C1D808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("Bluetooth connected");</w:t>
      </w:r>
    </w:p>
    <w:p w14:paraId="52D7970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0;</w:t>
      </w:r>
    </w:p>
    <w:p w14:paraId="33C9A9E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A88E6C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else {</w:t>
      </w:r>
    </w:p>
    <w:p w14:paraId="5109450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ledFlash</w:t>
      </w:r>
      <w:proofErr w:type="spellEnd"/>
      <w:r w:rsidRPr="00802A25">
        <w:rPr>
          <w:rFonts w:ascii="Courier New" w:hAnsi="Courier New" w:cs="Courier New"/>
          <w:sz w:val="14"/>
          <w:szCs w:val="14"/>
        </w:rPr>
        <w:t xml:space="preserve"> = 1 - </w:t>
      </w:r>
      <w:proofErr w:type="spellStart"/>
      <w:r w:rsidRPr="00802A25">
        <w:rPr>
          <w:rFonts w:ascii="Courier New" w:hAnsi="Courier New" w:cs="Courier New"/>
          <w:sz w:val="14"/>
          <w:szCs w:val="14"/>
        </w:rPr>
        <w:t>ledFlash</w:t>
      </w:r>
      <w:proofErr w:type="spellEnd"/>
      <w:r w:rsidRPr="00802A25">
        <w:rPr>
          <w:rFonts w:ascii="Courier New" w:hAnsi="Courier New" w:cs="Courier New"/>
          <w:sz w:val="14"/>
          <w:szCs w:val="14"/>
        </w:rPr>
        <w:t>);     // No Bluetooth connection so flash the LED rapidly</w:t>
      </w:r>
    </w:p>
    <w:p w14:paraId="6BAA830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("Waiting for Bluetooth connection...");</w:t>
      </w:r>
    </w:p>
    <w:p w14:paraId="07724B3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0;</w:t>
      </w:r>
    </w:p>
    <w:p w14:paraId="46BC272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3B375A3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(parked)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              // Light LED if parked</w:t>
      </w:r>
    </w:p>
    <w:p w14:paraId="558CAF4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BUZZER, stuck);                      // Sound buzzer if dome is stuck</w:t>
      </w:r>
    </w:p>
    <w:p w14:paraId="112DBCBF" w14:textId="77777777" w:rsidR="009144E5" w:rsidRPr="00802A25" w:rsidRDefault="009144E5" w:rsidP="005F0B39">
      <w:pPr>
        <w:pStyle w:val="NoSpacing"/>
        <w:rPr>
          <w:rFonts w:ascii="Courier New" w:hAnsi="Courier New" w:cs="Courier New"/>
          <w:sz w:val="14"/>
          <w:szCs w:val="14"/>
        </w:rPr>
      </w:pPr>
    </w:p>
    <w:p w14:paraId="22AE9F7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getScopeAZM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Get any update of the telescope's azimuth</w:t>
      </w:r>
    </w:p>
    <w:p w14:paraId="202854E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enc2azm(</w:t>
      </w:r>
      <w:proofErr w:type="spellStart"/>
      <w:proofErr w:type="gramStart"/>
      <w:r w:rsidRPr="00802A25">
        <w:rPr>
          <w:rFonts w:ascii="Courier New" w:hAnsi="Courier New" w:cs="Courier New"/>
          <w:sz w:val="14"/>
          <w:szCs w:val="14"/>
        </w:rPr>
        <w:t>normEnc</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 Normalise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then map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from value 0 - 255</w:t>
      </w:r>
    </w:p>
    <w:p w14:paraId="464EC08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(!parked</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moveDome</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 Move dome if necessary and if not parked</w:t>
      </w:r>
    </w:p>
    <w:p w14:paraId="563C7F8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69F5A71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manualMove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BTN_R);                                // See if RIGHT (CW) button is pressed to turn dome clockwise</w:t>
      </w:r>
    </w:p>
    <w:p w14:paraId="10176AD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manualMove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BTN_L);                                // See if LEFT (CCW) button is pressed to turn dome counter clockwise</w:t>
      </w:r>
    </w:p>
    <w:p w14:paraId="6D6B1D1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parkButton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See if PARK button is being pressed and act on it is so</w:t>
      </w:r>
    </w:p>
    <w:p w14:paraId="4146CFE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54A353CB" w14:textId="77777777" w:rsidR="009144E5" w:rsidRPr="00802A25" w:rsidRDefault="009144E5" w:rsidP="005F0B39">
      <w:pPr>
        <w:pStyle w:val="NoSpacing"/>
        <w:rPr>
          <w:rFonts w:ascii="Courier New" w:hAnsi="Courier New" w:cs="Courier New"/>
          <w:sz w:val="14"/>
          <w:szCs w:val="14"/>
        </w:rPr>
      </w:pPr>
    </w:p>
    <w:p w14:paraId="18D2826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5EE1028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getScopeAZM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 Get and interpret scope's azimuth from DomeBuddy Dongle via Bluetooth</w:t>
      </w:r>
    </w:p>
    <w:p w14:paraId="792AEAD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w:t>
      </w:r>
      <w:proofErr w:type="spellStart"/>
      <w:r w:rsidRPr="00802A25">
        <w:rPr>
          <w:rFonts w:ascii="Courier New" w:hAnsi="Courier New" w:cs="Courier New"/>
          <w:sz w:val="14"/>
          <w:szCs w:val="14"/>
        </w:rPr>
        <w:t>btSTATUS</w:t>
      </w:r>
      <w:proofErr w:type="spellEnd"/>
      <w:r w:rsidRPr="00802A25">
        <w:rPr>
          <w:rFonts w:ascii="Courier New" w:hAnsi="Courier New" w:cs="Courier New"/>
          <w:sz w:val="14"/>
          <w:szCs w:val="14"/>
        </w:rPr>
        <w:t>)) return;                             // Return immediately if not connected to DomeBuddy Dongle via Bluetooth</w:t>
      </w:r>
    </w:p>
    <w:p w14:paraId="7E7FB58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btSerial.available</w:t>
      </w:r>
      <w:proofErr w:type="spellEnd"/>
      <w:proofErr w:type="gramEnd"/>
      <w:r w:rsidRPr="00802A25">
        <w:rPr>
          <w:rFonts w:ascii="Courier New" w:hAnsi="Courier New" w:cs="Courier New"/>
          <w:sz w:val="14"/>
          <w:szCs w:val="14"/>
        </w:rPr>
        <w:t>()) return;                              // Return if no received data present</w:t>
      </w:r>
    </w:p>
    <w:p w14:paraId="04641F9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w:t>
      </w:r>
    </w:p>
    <w:p w14:paraId="101D919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//Arduino should receive via Bluetooth {':', S' or 'T', </w:t>
      </w:r>
      <w:proofErr w:type="spellStart"/>
      <w:r w:rsidRPr="00802A25">
        <w:rPr>
          <w:rFonts w:ascii="Courier New" w:hAnsi="Courier New" w:cs="Courier New"/>
          <w:sz w:val="14"/>
          <w:szCs w:val="14"/>
        </w:rPr>
        <w:t>Xh</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Xl</w:t>
      </w:r>
      <w:proofErr w:type="spellEnd"/>
      <w:r w:rsidRPr="00802A25">
        <w:rPr>
          <w:rFonts w:ascii="Courier New" w:hAnsi="Courier New" w:cs="Courier New"/>
          <w:sz w:val="14"/>
          <w:szCs w:val="14"/>
        </w:rPr>
        <w:t>, -</w:t>
      </w:r>
      <w:proofErr w:type="spellStart"/>
      <w:r w:rsidRPr="00802A25">
        <w:rPr>
          <w:rFonts w:ascii="Courier New" w:hAnsi="Courier New" w:cs="Courier New"/>
          <w:sz w:val="14"/>
          <w:szCs w:val="14"/>
        </w:rPr>
        <w:t>Xh</w:t>
      </w:r>
      <w:proofErr w:type="spellEnd"/>
      <w:r w:rsidRPr="00802A25">
        <w:rPr>
          <w:rFonts w:ascii="Courier New" w:hAnsi="Courier New" w:cs="Courier New"/>
          <w:sz w:val="14"/>
          <w:szCs w:val="14"/>
        </w:rPr>
        <w:t>, -</w:t>
      </w:r>
      <w:proofErr w:type="spellStart"/>
      <w:r w:rsidRPr="00802A25">
        <w:rPr>
          <w:rFonts w:ascii="Courier New" w:hAnsi="Courier New" w:cs="Courier New"/>
          <w:sz w:val="14"/>
          <w:szCs w:val="14"/>
        </w:rPr>
        <w:t>Xl</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i.e.</w:t>
      </w:r>
      <w:proofErr w:type="gramEnd"/>
      <w:r w:rsidRPr="00802A25">
        <w:rPr>
          <w:rFonts w:ascii="Courier New" w:hAnsi="Courier New" w:cs="Courier New"/>
          <w:sz w:val="14"/>
          <w:szCs w:val="14"/>
        </w:rPr>
        <w:t xml:space="preserve"> 7 characters</w:t>
      </w:r>
    </w:p>
    <w:p w14:paraId="5967399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char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10] = {0, 0, 0, 0, 0, 0, 0, 0, 0, 0};</w:t>
      </w:r>
    </w:p>
    <w:p w14:paraId="6819AA6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int value,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w:t>
      </w:r>
    </w:p>
    <w:p w14:paraId="3BABFD8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
    <w:p w14:paraId="5028F28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while (</w:t>
      </w:r>
      <w:proofErr w:type="spellStart"/>
      <w:r w:rsidRPr="00802A25">
        <w:rPr>
          <w:rFonts w:ascii="Courier New" w:hAnsi="Courier New" w:cs="Courier New"/>
          <w:sz w:val="14"/>
          <w:szCs w:val="14"/>
        </w:rPr>
        <w:t>btSerial.peek</w:t>
      </w:r>
      <w:proofErr w:type="spellEnd"/>
      <w:r w:rsidRPr="00802A25">
        <w:rPr>
          <w:rFonts w:ascii="Courier New" w:hAnsi="Courier New" w:cs="Courier New"/>
          <w:sz w:val="14"/>
          <w:szCs w:val="14"/>
        </w:rPr>
        <w:t xml:space="preserve">() &gt;= </w:t>
      </w:r>
      <w:proofErr w:type="gramStart"/>
      <w:r w:rsidRPr="00802A25">
        <w:rPr>
          <w:rFonts w:ascii="Courier New" w:hAnsi="Courier New" w:cs="Courier New"/>
          <w:sz w:val="14"/>
          <w:szCs w:val="14"/>
        </w:rPr>
        <w:t>0){</w:t>
      </w:r>
      <w:proofErr w:type="gramEnd"/>
      <w:r w:rsidRPr="00802A25">
        <w:rPr>
          <w:rFonts w:ascii="Courier New" w:hAnsi="Courier New" w:cs="Courier New"/>
          <w:sz w:val="14"/>
          <w:szCs w:val="14"/>
        </w:rPr>
        <w:t xml:space="preserve">                                   // Find the sentence start marker ':'</w:t>
      </w:r>
    </w:p>
    <w:p w14:paraId="4DED663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btSerial.peek</w:t>
      </w:r>
      <w:proofErr w:type="spellEnd"/>
      <w:r w:rsidRPr="00802A25">
        <w:rPr>
          <w:rFonts w:ascii="Courier New" w:hAnsi="Courier New" w:cs="Courier New"/>
          <w:sz w:val="14"/>
          <w:szCs w:val="14"/>
        </w:rPr>
        <w:t xml:space="preserve">() == ':') </w:t>
      </w:r>
      <w:proofErr w:type="gramStart"/>
      <w:r w:rsidRPr="00802A25">
        <w:rPr>
          <w:rFonts w:ascii="Courier New" w:hAnsi="Courier New" w:cs="Courier New"/>
          <w:sz w:val="14"/>
          <w:szCs w:val="14"/>
        </w:rPr>
        <w:t xml:space="preserve">break;   </w:t>
      </w:r>
      <w:proofErr w:type="gramEnd"/>
      <w:r w:rsidRPr="00802A25">
        <w:rPr>
          <w:rFonts w:ascii="Courier New" w:hAnsi="Courier New" w:cs="Courier New"/>
          <w:sz w:val="14"/>
          <w:szCs w:val="14"/>
        </w:rPr>
        <w:t xml:space="preserve">                         // Found the marker so break out</w:t>
      </w:r>
    </w:p>
    <w:p w14:paraId="2776E36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btSerial.peek</w:t>
      </w:r>
      <w:proofErr w:type="spellEnd"/>
      <w:r w:rsidRPr="00802A25">
        <w:rPr>
          <w:rFonts w:ascii="Courier New" w:hAnsi="Courier New" w:cs="Courier New"/>
          <w:sz w:val="14"/>
          <w:szCs w:val="14"/>
        </w:rPr>
        <w:t xml:space="preserve">() &lt; 0) </w:t>
      </w:r>
      <w:proofErr w:type="gramStart"/>
      <w:r w:rsidRPr="00802A25">
        <w:rPr>
          <w:rFonts w:ascii="Courier New" w:hAnsi="Courier New" w:cs="Courier New"/>
          <w:sz w:val="14"/>
          <w:szCs w:val="14"/>
        </w:rPr>
        <w:t xml:space="preserve">return;   </w:t>
      </w:r>
      <w:proofErr w:type="gramEnd"/>
      <w:r w:rsidRPr="00802A25">
        <w:rPr>
          <w:rFonts w:ascii="Courier New" w:hAnsi="Courier New" w:cs="Courier New"/>
          <w:sz w:val="14"/>
          <w:szCs w:val="14"/>
        </w:rPr>
        <w:t xml:space="preserve">                           // Return if timed out</w:t>
      </w:r>
    </w:p>
    <w:p w14:paraId="16FFED8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btSerial.read</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Dump the invalid character in the receive buffer</w:t>
      </w:r>
    </w:p>
    <w:p w14:paraId="7348CDA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Loop back and try again</w:t>
      </w:r>
    </w:p>
    <w:p w14:paraId="4B05750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btSerial.readBytesUntil</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7</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w:t>
      </w:r>
      <w:proofErr w:type="spellStart"/>
      <w:r w:rsidRPr="00802A25">
        <w:rPr>
          <w:rFonts w:ascii="Courier New" w:hAnsi="Courier New" w:cs="Courier New"/>
          <w:sz w:val="14"/>
          <w:szCs w:val="14"/>
        </w:rPr>
        <w:t>azmiuth</w:t>
      </w:r>
      <w:proofErr w:type="spellEnd"/>
      <w:r w:rsidRPr="00802A25">
        <w:rPr>
          <w:rFonts w:ascii="Courier New" w:hAnsi="Courier New" w:cs="Courier New"/>
          <w:sz w:val="14"/>
          <w:szCs w:val="14"/>
        </w:rPr>
        <w:t xml:space="preserve"> info (7 bytes)</w:t>
      </w:r>
    </w:p>
    <w:p w14:paraId="2B684C5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r w:rsidRPr="00802A25">
        <w:rPr>
          <w:rFonts w:ascii="Courier New" w:hAnsi="Courier New" w:cs="Courier New"/>
          <w:sz w:val="14"/>
          <w:szCs w:val="14"/>
        </w:rPr>
        <w:t>btSerial.peek</w:t>
      </w:r>
      <w:proofErr w:type="spellEnd"/>
      <w:r w:rsidRPr="00802A25">
        <w:rPr>
          <w:rFonts w:ascii="Courier New" w:hAnsi="Courier New" w:cs="Courier New"/>
          <w:sz w:val="14"/>
          <w:szCs w:val="14"/>
        </w:rPr>
        <w:t>() &gt;= 0);</w:t>
      </w:r>
    </w:p>
    <w:p w14:paraId="5B46610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nDome</w:t>
      </w:r>
      <w:proofErr w:type="spellEnd"/>
      <w:r w:rsidRPr="00802A25">
        <w:rPr>
          <w:rFonts w:ascii="Courier New" w:hAnsi="Courier New" w:cs="Courier New"/>
          <w:sz w:val="14"/>
          <w:szCs w:val="14"/>
        </w:rPr>
        <w:t xml:space="preserve"> Dongle: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Report what has been received from Dome Dongle</w:t>
      </w:r>
    </w:p>
    <w:p w14:paraId="360624B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  </w:t>
      </w:r>
    </w:p>
    <w:p w14:paraId="24BA3C2C" w14:textId="77777777" w:rsidR="009144E5" w:rsidRPr="00802A25" w:rsidRDefault="009144E5" w:rsidP="005F0B39">
      <w:pPr>
        <w:pStyle w:val="NoSpacing"/>
        <w:rPr>
          <w:rFonts w:ascii="Courier New" w:hAnsi="Courier New" w:cs="Courier New"/>
          <w:sz w:val="14"/>
          <w:szCs w:val="14"/>
        </w:rPr>
      </w:pPr>
    </w:p>
    <w:p w14:paraId="17A31B5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1] != 'T') {                                            // 'T' = tracking, return if not.</w:t>
      </w:r>
    </w:p>
    <w:p w14:paraId="675D54D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("TELESCOPE SLEWING");</w:t>
      </w:r>
    </w:p>
    <w:p w14:paraId="028B98D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40732B7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D56AF3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value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2]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[2] &gt;= 'A') ? </w:t>
      </w:r>
      <w:proofErr w:type="gramStart"/>
      <w:r w:rsidRPr="00802A25">
        <w:rPr>
          <w:rFonts w:ascii="Courier New" w:hAnsi="Courier New" w:cs="Courier New"/>
          <w:sz w:val="14"/>
          <w:szCs w:val="14"/>
        </w:rPr>
        <w:t>55 :</w:t>
      </w:r>
      <w:proofErr w:type="gramEnd"/>
      <w:r w:rsidRPr="00802A25">
        <w:rPr>
          <w:rFonts w:ascii="Courier New" w:hAnsi="Courier New" w:cs="Courier New"/>
          <w:sz w:val="14"/>
          <w:szCs w:val="14"/>
        </w:rPr>
        <w:t xml:space="preserve"> 48);                   // Get telescope azimuth into value (from hex)</w:t>
      </w:r>
    </w:p>
    <w:p w14:paraId="218D036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value = value * 16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3]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[3] &gt;= 'A') ? </w:t>
      </w:r>
      <w:proofErr w:type="gramStart"/>
      <w:r w:rsidRPr="00802A25">
        <w:rPr>
          <w:rFonts w:ascii="Courier New" w:hAnsi="Courier New" w:cs="Courier New"/>
          <w:sz w:val="14"/>
          <w:szCs w:val="14"/>
        </w:rPr>
        <w:t>55 :</w:t>
      </w:r>
      <w:proofErr w:type="gramEnd"/>
      <w:r w:rsidRPr="00802A25">
        <w:rPr>
          <w:rFonts w:ascii="Courier New" w:hAnsi="Courier New" w:cs="Courier New"/>
          <w:sz w:val="14"/>
          <w:szCs w:val="14"/>
        </w:rPr>
        <w:t xml:space="preserve"> 48);</w:t>
      </w:r>
    </w:p>
    <w:p w14:paraId="39C7B31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4]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[4] &gt;= 'A') ? </w:t>
      </w:r>
      <w:proofErr w:type="gramStart"/>
      <w:r w:rsidRPr="00802A25">
        <w:rPr>
          <w:rFonts w:ascii="Courier New" w:hAnsi="Courier New" w:cs="Courier New"/>
          <w:sz w:val="14"/>
          <w:szCs w:val="14"/>
        </w:rPr>
        <w:t>55 :</w:t>
      </w:r>
      <w:proofErr w:type="gramEnd"/>
      <w:r w:rsidRPr="00802A25">
        <w:rPr>
          <w:rFonts w:ascii="Courier New" w:hAnsi="Courier New" w:cs="Courier New"/>
          <w:sz w:val="14"/>
          <w:szCs w:val="14"/>
        </w:rPr>
        <w:t xml:space="preserve"> 48);                  // Calculate the checksum (from hex)</w:t>
      </w:r>
    </w:p>
    <w:p w14:paraId="3D2EA08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16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5]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[5] &gt;= 'A') ? </w:t>
      </w:r>
      <w:proofErr w:type="gramStart"/>
      <w:r w:rsidRPr="00802A25">
        <w:rPr>
          <w:rFonts w:ascii="Courier New" w:hAnsi="Courier New" w:cs="Courier New"/>
          <w:sz w:val="14"/>
          <w:szCs w:val="14"/>
        </w:rPr>
        <w:t>55 :</w:t>
      </w:r>
      <w:proofErr w:type="gramEnd"/>
      <w:r w:rsidRPr="00802A25">
        <w:rPr>
          <w:rFonts w:ascii="Courier New" w:hAnsi="Courier New" w:cs="Courier New"/>
          <w:sz w:val="14"/>
          <w:szCs w:val="14"/>
        </w:rPr>
        <w:t xml:space="preserve"> 48);</w:t>
      </w:r>
    </w:p>
    <w:p w14:paraId="40D0F15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&amp; 255;</w:t>
      </w:r>
    </w:p>
    <w:p w14:paraId="2AC8A84C" w14:textId="77777777" w:rsidR="009144E5" w:rsidRPr="00802A25" w:rsidRDefault="009144E5" w:rsidP="005F0B39">
      <w:pPr>
        <w:pStyle w:val="NoSpacing"/>
        <w:rPr>
          <w:rFonts w:ascii="Courier New" w:hAnsi="Courier New" w:cs="Courier New"/>
          <w:sz w:val="14"/>
          <w:szCs w:val="14"/>
        </w:rPr>
      </w:pPr>
    </w:p>
    <w:p w14:paraId="6EED3CD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(value == </w:t>
      </w:r>
      <w:proofErr w:type="spellStart"/>
      <w:proofErr w:type="gramStart"/>
      <w:r w:rsidRPr="00802A25">
        <w:rPr>
          <w:rFonts w:ascii="Courier New" w:hAnsi="Courier New" w:cs="Courier New"/>
          <w:sz w:val="14"/>
          <w:szCs w:val="14"/>
        </w:rPr>
        <w:t>chksum</w:t>
      </w:r>
      <w:proofErr w:type="spellEnd"/>
      <w:r w:rsidRPr="00802A25">
        <w:rPr>
          <w:rFonts w:ascii="Courier New" w:hAnsi="Courier New" w:cs="Courier New"/>
          <w:sz w:val="14"/>
          <w:szCs w:val="14"/>
        </w:rPr>
        <w:t>){</w:t>
      </w:r>
      <w:proofErr w:type="gramEnd"/>
    </w:p>
    <w:p w14:paraId="1E438D5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 xml:space="preserve">value;   </w:t>
      </w:r>
      <w:proofErr w:type="gramEnd"/>
      <w:r w:rsidRPr="00802A25">
        <w:rPr>
          <w:rFonts w:ascii="Courier New" w:hAnsi="Courier New" w:cs="Courier New"/>
          <w:sz w:val="14"/>
          <w:szCs w:val="14"/>
        </w:rPr>
        <w:t xml:space="preserve">                                          // Azimuth has been received correctly</w:t>
      </w:r>
    </w:p>
    <w:p w14:paraId="209169D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("TELESCOPE AZIMUTH= ");</w:t>
      </w:r>
    </w:p>
    <w:p w14:paraId="0595476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w:t>
      </w:r>
    </w:p>
    <w:p w14:paraId="4AE0F10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328BF66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E79C615" w14:textId="77777777" w:rsidR="009144E5" w:rsidRPr="00802A25" w:rsidRDefault="009144E5" w:rsidP="005F0B39">
      <w:pPr>
        <w:pStyle w:val="NoSpacing"/>
        <w:rPr>
          <w:rFonts w:ascii="Courier New" w:hAnsi="Courier New" w:cs="Courier New"/>
          <w:sz w:val="14"/>
          <w:szCs w:val="14"/>
        </w:rPr>
      </w:pPr>
    </w:p>
    <w:p w14:paraId="60B0F19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7F30FF2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calibrateDome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15B9581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("CALIBRATING DOME");</w:t>
      </w:r>
    </w:p>
    <w:p w14:paraId="0274DA1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500); delay(500); buzz(500); delay(500); buzz(500);  // Give 3 beeps</w:t>
      </w:r>
    </w:p>
    <w:p w14:paraId="57DFBAF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calibrating = 1;</w:t>
      </w:r>
    </w:p>
    <w:p w14:paraId="3D144CF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enc360 = 0x7</w:t>
      </w:r>
      <w:proofErr w:type="gramStart"/>
      <w:r w:rsidRPr="00802A25">
        <w:rPr>
          <w:rFonts w:ascii="Courier New" w:hAnsi="Courier New" w:cs="Courier New"/>
          <w:sz w:val="14"/>
          <w:szCs w:val="14"/>
        </w:rPr>
        <w:t xml:space="preserve">FFFFFF;   </w:t>
      </w:r>
      <w:proofErr w:type="gramEnd"/>
      <w:r w:rsidRPr="00802A25">
        <w:rPr>
          <w:rFonts w:ascii="Courier New" w:hAnsi="Courier New" w:cs="Courier New"/>
          <w:sz w:val="14"/>
          <w:szCs w:val="14"/>
        </w:rPr>
        <w:t xml:space="preserve">                                    // Set dome resolution to a really high number!</w:t>
      </w:r>
    </w:p>
    <w:p w14:paraId="4ED9187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 xml:space="preserve">("Updating dome encoder </w:t>
      </w:r>
      <w:proofErr w:type="spellStart"/>
      <w:r w:rsidRPr="00802A25">
        <w:rPr>
          <w:rFonts w:ascii="Courier New" w:hAnsi="Courier New" w:cs="Courier New"/>
          <w:sz w:val="14"/>
          <w:szCs w:val="14"/>
        </w:rPr>
        <w:t>resoultion</w:t>
      </w:r>
      <w:proofErr w:type="spellEnd"/>
      <w:r w:rsidRPr="00802A25">
        <w:rPr>
          <w:rFonts w:ascii="Courier New" w:hAnsi="Courier New" w:cs="Courier New"/>
          <w:sz w:val="14"/>
          <w:szCs w:val="14"/>
        </w:rPr>
        <w:t>...");</w:t>
      </w:r>
    </w:p>
    <w:p w14:paraId="798C4F5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6CBB83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
    <w:p w14:paraId="2066A4B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 xml:space="preserve">0;   </w:t>
      </w:r>
      <w:proofErr w:type="gramEnd"/>
      <w:r w:rsidRPr="00802A25">
        <w:rPr>
          <w:rFonts w:ascii="Courier New" w:hAnsi="Courier New" w:cs="Courier New"/>
          <w:sz w:val="14"/>
          <w:szCs w:val="14"/>
        </w:rPr>
        <w:t xml:space="preserve">                                         // Set the encoder value to 0 before waiting for buttons to be pressed</w:t>
      </w:r>
    </w:p>
    <w:p w14:paraId="1CCADE8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while(</w:t>
      </w:r>
      <w:proofErr w:type="spellStart"/>
      <w:proofErr w:type="gramEnd"/>
      <w:r w:rsidRPr="00802A25">
        <w:rPr>
          <w:rFonts w:ascii="Courier New" w:hAnsi="Courier New" w:cs="Courier New"/>
          <w:sz w:val="14"/>
          <w:szCs w:val="14"/>
        </w:rPr>
        <w:t>checkButton</w:t>
      </w:r>
      <w:proofErr w:type="spellEnd"/>
      <w:r w:rsidRPr="00802A25">
        <w:rPr>
          <w:rFonts w:ascii="Courier New" w:hAnsi="Courier New" w:cs="Courier New"/>
          <w:sz w:val="14"/>
          <w:szCs w:val="14"/>
        </w:rPr>
        <w:t>(BTN_P, RELEASED, 0)){                 // Keep looping while the PARK button is not being pressed</w:t>
      </w:r>
    </w:p>
    <w:p w14:paraId="2DC86C5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                              // Keep the LED lit</w:t>
      </w:r>
    </w:p>
    <w:p w14:paraId="7CF00F8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manualMove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BTN_R);                                    // See RIGHT (CW) button is being pressed and turn dome accordingly</w:t>
      </w:r>
    </w:p>
    <w:p w14:paraId="20909F6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manualMove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BTN_L);                                    // See LEFT (CCW) button is being pressed and turn dome accordingly</w:t>
      </w:r>
    </w:p>
    <w:p w14:paraId="6740523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299FD8D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                                               // The PARK button has been pressed so beep</w:t>
      </w:r>
    </w:p>
    <w:p w14:paraId="744F3C9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while(</w:t>
      </w:r>
      <w:proofErr w:type="spellStart"/>
      <w:proofErr w:type="gramEnd"/>
      <w:r w:rsidRPr="00802A25">
        <w:rPr>
          <w:rFonts w:ascii="Courier New" w:hAnsi="Courier New" w:cs="Courier New"/>
          <w:sz w:val="14"/>
          <w:szCs w:val="14"/>
        </w:rPr>
        <w:t>checkButton</w:t>
      </w:r>
      <w:proofErr w:type="spellEnd"/>
      <w:r w:rsidRPr="00802A25">
        <w:rPr>
          <w:rFonts w:ascii="Courier New" w:hAnsi="Courier New" w:cs="Courier New"/>
          <w:sz w:val="14"/>
          <w:szCs w:val="14"/>
        </w:rPr>
        <w:t>(BTN_P, RELEASED, 5000));              // Loop back if the PARK button was pressed for less than 5 secs</w:t>
      </w:r>
    </w:p>
    <w:p w14:paraId="1ED3A647" w14:textId="77777777" w:rsidR="009144E5" w:rsidRPr="00802A25" w:rsidRDefault="009144E5" w:rsidP="005F0B39">
      <w:pPr>
        <w:pStyle w:val="NoSpacing"/>
        <w:rPr>
          <w:rFonts w:ascii="Courier New" w:hAnsi="Courier New" w:cs="Courier New"/>
          <w:sz w:val="14"/>
          <w:szCs w:val="14"/>
        </w:rPr>
      </w:pPr>
    </w:p>
    <w:p w14:paraId="389EA16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("DOME CALIBRATED!");</w:t>
      </w:r>
    </w:p>
    <w:p w14:paraId="38A1A07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("Resolution: ");</w:t>
      </w:r>
    </w:p>
    <w:p w14:paraId="2B95BEB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(abs(</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2AC3136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 delay(200); buzz(50); delay(700);</w:t>
      </w:r>
    </w:p>
    <w:p w14:paraId="18CC3FD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 delay(200); buzz(50); delay(200); buzz(50); delay(450);</w:t>
      </w:r>
    </w:p>
    <w:p w14:paraId="6EBA0AB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 delay(200); buzz(50); delay(200); buzz(50); delay(200); buzz(50); delay(200);</w:t>
      </w:r>
    </w:p>
    <w:p w14:paraId="723B33F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 buzz(50); delay(200); buzz(50);</w:t>
      </w:r>
    </w:p>
    <w:p w14:paraId="6444E72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2641F4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EEPROM.put</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1, abs(</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 Success!  Save the new value of the dome resolution</w:t>
      </w:r>
    </w:p>
    <w:p w14:paraId="1610C06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1000);</w:t>
      </w:r>
    </w:p>
    <w:p w14:paraId="1BB238E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F3E2866" w14:textId="77777777" w:rsidR="009144E5" w:rsidRPr="00802A25" w:rsidRDefault="009144E5" w:rsidP="005F0B39">
      <w:pPr>
        <w:pStyle w:val="NoSpacing"/>
        <w:rPr>
          <w:rFonts w:ascii="Courier New" w:hAnsi="Courier New" w:cs="Courier New"/>
          <w:sz w:val="14"/>
          <w:szCs w:val="14"/>
        </w:rPr>
      </w:pPr>
    </w:p>
    <w:p w14:paraId="2EA09E2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62E03AD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parkButton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4F3E7A4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BTN_P, RELEASED, 0)) return;    // Return immediately if PARK button not pressed</w:t>
      </w:r>
    </w:p>
    <w:p w14:paraId="2AE5379B" w14:textId="77777777" w:rsidR="009144E5" w:rsidRPr="00802A25" w:rsidRDefault="009144E5" w:rsidP="005F0B39">
      <w:pPr>
        <w:pStyle w:val="NoSpacing"/>
        <w:rPr>
          <w:rFonts w:ascii="Courier New" w:hAnsi="Courier New" w:cs="Courier New"/>
          <w:sz w:val="14"/>
          <w:szCs w:val="14"/>
        </w:rPr>
      </w:pPr>
    </w:p>
    <w:p w14:paraId="3692F1E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w:t>
      </w:r>
    </w:p>
    <w:p w14:paraId="3E57E8E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BTN_P, PRESSED, 5000)){         // If button is pressed &gt; 5 secs then try to home sync the dome</w:t>
      </w:r>
    </w:p>
    <w:p w14:paraId="4D8F2E5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 {</w:t>
      </w:r>
    </w:p>
    <w:p w14:paraId="08F2084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0;</w:t>
      </w:r>
    </w:p>
    <w:p w14:paraId="4833DCD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1000);</w:t>
      </w:r>
    </w:p>
    <w:p w14:paraId="08AAF5A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("DOME ACTIVE");</w:t>
      </w:r>
    </w:p>
    <w:p w14:paraId="219FA6B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04CBB58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5FF462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parkDome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Otherwise park/unpark the dome</w:t>
      </w:r>
    </w:p>
    <w:p w14:paraId="7D33C8D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46ABFB0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ECA142F" w14:textId="77777777" w:rsidR="009144E5" w:rsidRPr="00802A25" w:rsidRDefault="009144E5" w:rsidP="005F0B39">
      <w:pPr>
        <w:pStyle w:val="NoSpacing"/>
        <w:rPr>
          <w:rFonts w:ascii="Courier New" w:hAnsi="Courier New" w:cs="Courier New"/>
          <w:sz w:val="14"/>
          <w:szCs w:val="14"/>
        </w:rPr>
      </w:pPr>
    </w:p>
    <w:p w14:paraId="3975245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SYNC HOME POSITIION -----------------------------------------------------------------------------------------</w:t>
      </w:r>
    </w:p>
    <w:p w14:paraId="5E00129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w:t>
      </w:r>
    </w:p>
    <w:p w14:paraId="43D5334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EEPROM.update</w:t>
      </w:r>
      <w:proofErr w:type="spellEnd"/>
      <w:r w:rsidRPr="00802A25">
        <w:rPr>
          <w:rFonts w:ascii="Courier New" w:hAnsi="Courier New" w:cs="Courier New"/>
          <w:sz w:val="14"/>
          <w:szCs w:val="14"/>
        </w:rPr>
        <w:t xml:space="preserve">(0, </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domeAZM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Set home azimuth with the dome azimuth</w:t>
      </w:r>
    </w:p>
    <w:p w14:paraId="651CBBC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("HOME POSITION SET ");</w:t>
      </w:r>
    </w:p>
    <w:p w14:paraId="1A5D8A3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w:t>
      </w:r>
    </w:p>
    <w:p w14:paraId="118CBC5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5F225DA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44708A4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1000);                                     // Sound buzzer to confirm sync</w:t>
      </w:r>
    </w:p>
    <w:p w14:paraId="2C762DE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4CCC85E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1000);</w:t>
      </w:r>
    </w:p>
    <w:p w14:paraId="5D3AFB7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ACCDAD1" w14:textId="77777777" w:rsidR="009144E5" w:rsidRPr="00802A25" w:rsidRDefault="009144E5" w:rsidP="005F0B39">
      <w:pPr>
        <w:pStyle w:val="NoSpacing"/>
        <w:rPr>
          <w:rFonts w:ascii="Courier New" w:hAnsi="Courier New" w:cs="Courier New"/>
          <w:sz w:val="14"/>
          <w:szCs w:val="14"/>
        </w:rPr>
      </w:pPr>
    </w:p>
    <w:p w14:paraId="5FF369A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82A055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parkDome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1F1AA46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(!parked</w:t>
      </w:r>
      <w:proofErr w:type="gramEnd"/>
      <w:r w:rsidRPr="00802A25">
        <w:rPr>
          <w:rFonts w:ascii="Courier New" w:hAnsi="Courier New" w:cs="Courier New"/>
          <w:sz w:val="14"/>
          <w:szCs w:val="14"/>
        </w:rPr>
        <w:t>) {                                     // Is dome parked?</w:t>
      </w:r>
    </w:p>
    <w:p w14:paraId="5C2100A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("DOME PARKED ");</w:t>
      </w:r>
    </w:p>
    <w:p w14:paraId="79237B6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6141419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1F7DC90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3795A12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1000);</w:t>
      </w:r>
    </w:p>
    <w:p w14:paraId="0253407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w:t>
      </w:r>
      <w:proofErr w:type="gramStart"/>
      <w:r w:rsidRPr="00802A25">
        <w:rPr>
          <w:rFonts w:ascii="Courier New" w:hAnsi="Courier New" w:cs="Courier New"/>
          <w:sz w:val="14"/>
          <w:szCs w:val="14"/>
        </w:rPr>
        <w:t xml:space="preserve">1;   </w:t>
      </w:r>
      <w:proofErr w:type="gramEnd"/>
      <w:r w:rsidRPr="00802A25">
        <w:rPr>
          <w:rFonts w:ascii="Courier New" w:hAnsi="Courier New" w:cs="Courier New"/>
          <w:sz w:val="14"/>
          <w:szCs w:val="14"/>
        </w:rPr>
        <w:t xml:space="preserve">                                    // Dome now parked</w:t>
      </w:r>
    </w:p>
    <w:p w14:paraId="4EDBCD2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615AEB9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780C4808" w14:textId="77777777" w:rsidR="009144E5" w:rsidRPr="00802A25" w:rsidRDefault="009144E5" w:rsidP="005F0B39">
      <w:pPr>
        <w:pStyle w:val="NoSpacing"/>
        <w:rPr>
          <w:rFonts w:ascii="Courier New" w:hAnsi="Courier New" w:cs="Courier New"/>
          <w:sz w:val="14"/>
          <w:szCs w:val="14"/>
        </w:rPr>
      </w:pPr>
    </w:p>
    <w:p w14:paraId="0A344EC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("Parking dome to home position...");</w:t>
      </w:r>
    </w:p>
    <w:p w14:paraId="13BDC85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3000);</w:t>
      </w:r>
    </w:p>
    <w:p w14:paraId="72BB41A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
    <w:p w14:paraId="14D2057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moveDome</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homeAZM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Move dome to home position</w:t>
      </w:r>
    </w:p>
    <w:p w14:paraId="5828C52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if (stuck) </w:t>
      </w:r>
      <w:proofErr w:type="gramStart"/>
      <w:r w:rsidRPr="00802A25">
        <w:rPr>
          <w:rFonts w:ascii="Courier New" w:hAnsi="Courier New" w:cs="Courier New"/>
          <w:sz w:val="14"/>
          <w:szCs w:val="14"/>
        </w:rPr>
        <w:t xml:space="preserve">break;   </w:t>
      </w:r>
      <w:proofErr w:type="gramEnd"/>
      <w:r w:rsidRPr="00802A25">
        <w:rPr>
          <w:rFonts w:ascii="Courier New" w:hAnsi="Courier New" w:cs="Courier New"/>
          <w:sz w:val="14"/>
          <w:szCs w:val="14"/>
        </w:rPr>
        <w:t xml:space="preserve">                              // Parking aborted if dome is stuck</w:t>
      </w:r>
    </w:p>
    <w:p w14:paraId="2F204CF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enc2azm(</w:t>
      </w:r>
      <w:proofErr w:type="spellStart"/>
      <w:r w:rsidRPr="00802A25">
        <w:rPr>
          <w:rFonts w:ascii="Courier New" w:hAnsi="Courier New" w:cs="Courier New"/>
          <w:sz w:val="14"/>
          <w:szCs w:val="14"/>
        </w:rPr>
        <w:t>currEnc</w:t>
      </w:r>
      <w:proofErr w:type="spellEnd"/>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    // If dome not quite at the home azimuth - try again</w:t>
      </w:r>
    </w:p>
    <w:p w14:paraId="0535C434" w14:textId="77777777" w:rsidR="009144E5" w:rsidRPr="00802A25" w:rsidRDefault="009144E5" w:rsidP="005F0B39">
      <w:pPr>
        <w:pStyle w:val="NoSpacing"/>
        <w:rPr>
          <w:rFonts w:ascii="Courier New" w:hAnsi="Courier New" w:cs="Courier New"/>
          <w:sz w:val="14"/>
          <w:szCs w:val="14"/>
        </w:rPr>
      </w:pPr>
    </w:p>
    <w:p w14:paraId="7AB4A6E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w:t>
      </w:r>
      <w:proofErr w:type="gramStart"/>
      <w:r w:rsidRPr="00802A25">
        <w:rPr>
          <w:rFonts w:ascii="Courier New" w:hAnsi="Courier New" w:cs="Courier New"/>
          <w:sz w:val="14"/>
          <w:szCs w:val="14"/>
        </w:rPr>
        <w:t xml:space="preserve">1;   </w:t>
      </w:r>
      <w:proofErr w:type="gramEnd"/>
      <w:r w:rsidRPr="00802A25">
        <w:rPr>
          <w:rFonts w:ascii="Courier New" w:hAnsi="Courier New" w:cs="Courier New"/>
          <w:sz w:val="14"/>
          <w:szCs w:val="14"/>
        </w:rPr>
        <w:t xml:space="preserve">                                      // Park the dome</w:t>
      </w:r>
    </w:p>
    <w:p w14:paraId="7F73C59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if(stuck)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("ABORTED - dome appears to be stuck");</w:t>
      </w:r>
    </w:p>
    <w:p w14:paraId="1770B57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else {</w:t>
      </w:r>
    </w:p>
    <w:p w14:paraId="59EF185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("PARKED AT HOME POSITION ");</w:t>
      </w:r>
    </w:p>
    <w:p w14:paraId="448651B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w:t>
      </w:r>
    </w:p>
    <w:p w14:paraId="6FFADB6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05C1235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5D76924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28D7AD4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 xml:space="preserve">50); delay(200); buzz(50); delay(75); buzz(50); delay(75); </w:t>
      </w:r>
    </w:p>
    <w:p w14:paraId="751F48B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 delay(200); buzz(50); delay(450); buzz(50); delay(200); buzz(50);</w:t>
      </w:r>
    </w:p>
    <w:p w14:paraId="4C34AE9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C1A3C6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58C370D" w14:textId="77777777" w:rsidR="009144E5" w:rsidRPr="00802A25" w:rsidRDefault="009144E5" w:rsidP="005F0B39">
      <w:pPr>
        <w:pStyle w:val="NoSpacing"/>
        <w:rPr>
          <w:rFonts w:ascii="Courier New" w:hAnsi="Courier New" w:cs="Courier New"/>
          <w:sz w:val="14"/>
          <w:szCs w:val="14"/>
        </w:rPr>
      </w:pPr>
    </w:p>
    <w:p w14:paraId="5F28BC5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8CD846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manualMove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byte button) {</w:t>
      </w:r>
    </w:p>
    <w:p w14:paraId="3F5C815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button, RELEASED, 0)) return;     // Return if button not pressed</w:t>
      </w:r>
    </w:p>
    <w:p w14:paraId="5ADAA2F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(parked) {</w:t>
      </w:r>
    </w:p>
    <w:p w14:paraId="10ABF9E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("DOME ACTIVE");</w:t>
      </w:r>
    </w:p>
    <w:p w14:paraId="309F415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1;</w:t>
      </w:r>
    </w:p>
    <w:p w14:paraId="689AEE2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0;</w:t>
      </w:r>
    </w:p>
    <w:p w14:paraId="1AAEA9C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1000);</w:t>
      </w:r>
    </w:p>
    <w:p w14:paraId="39B3205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27EB76A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0F34ADF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7303359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(button == BTN_L</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is 0 if button is R (CW) or 1 if L (CCW)</w:t>
      </w:r>
    </w:p>
    <w:p w14:paraId="5D2B158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w:t>
      </w:r>
    </w:p>
    <w:p w14:paraId="58E4CC4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("MANUAL MOVE ");</w:t>
      </w:r>
    </w:p>
    <w:p w14:paraId="5C7CC40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proofErr w:type="gram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"L (CCW) from </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"R (CW) from ");</w:t>
      </w:r>
    </w:p>
    <w:p w14:paraId="39787E3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5E8F80C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424C99A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0FB068F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stuck = 0;</w:t>
      </w:r>
    </w:p>
    <w:p w14:paraId="7DB709B7" w14:textId="77777777" w:rsidR="009144E5" w:rsidRPr="00802A25" w:rsidRDefault="009144E5" w:rsidP="005F0B39">
      <w:pPr>
        <w:pStyle w:val="NoSpacing"/>
        <w:rPr>
          <w:rFonts w:ascii="Courier New" w:hAnsi="Courier New" w:cs="Courier New"/>
          <w:sz w:val="14"/>
          <w:szCs w:val="14"/>
        </w:rPr>
      </w:pPr>
    </w:p>
    <w:p w14:paraId="71FCB0B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START-UP ------------------------------------------------------------------------------------------------</w:t>
      </w:r>
    </w:p>
    <w:p w14:paraId="0613FA1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 0;</w:t>
      </w:r>
    </w:p>
    <w:p w14:paraId="476DA18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DIR1, MTRA_DIR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1 -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 Select direction on the motor control board</w:t>
      </w:r>
    </w:p>
    <w:p w14:paraId="53DA0D0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DIR2, MTRB_DIR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1 -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0 is R (CW),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1 is L (CCW)</w:t>
      </w:r>
    </w:p>
    <w:p w14:paraId="6F32E211" w14:textId="77777777" w:rsidR="009144E5" w:rsidRPr="00802A25" w:rsidRDefault="009144E5" w:rsidP="005F0B39">
      <w:pPr>
        <w:pStyle w:val="NoSpacing"/>
        <w:rPr>
          <w:rFonts w:ascii="Courier New" w:hAnsi="Courier New" w:cs="Courier New"/>
          <w:sz w:val="14"/>
          <w:szCs w:val="14"/>
        </w:rPr>
      </w:pPr>
    </w:p>
    <w:p w14:paraId="0E17912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Ramp-up the motors</w:t>
      </w:r>
    </w:p>
    <w:p w14:paraId="39292D8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7BC3BCF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PWM1,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1F359A1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PWM2,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6666158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7555222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button, RELEASED, 0)) break;    // Break out if a button is no longer pressed</w:t>
      </w:r>
    </w:p>
    <w:p w14:paraId="5E0C15E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RAMP_SPD);</w:t>
      </w:r>
    </w:p>
    <w:p w14:paraId="10B0E96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proofErr w:type="gram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MAX_SPD);                         // Exit if maximum speed reached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 0 is 256)</w:t>
      </w:r>
    </w:p>
    <w:p w14:paraId="6DF6EDE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3510CC4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CONTINUE --------------------------------------------------------------------------------------------------</w:t>
      </w:r>
    </w:p>
    <w:p w14:paraId="607A475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pwm</w:t>
      </w:r>
      <w:proofErr w:type="spellEnd"/>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255);</w:t>
      </w:r>
    </w:p>
    <w:p w14:paraId="4E0EC1B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while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button, PRESSED, 0));          // Keep the dome turning while button is being pressed</w:t>
      </w:r>
    </w:p>
    <w:p w14:paraId="272B95A1" w14:textId="77777777" w:rsidR="009144E5" w:rsidRPr="00802A25" w:rsidRDefault="009144E5" w:rsidP="005F0B39">
      <w:pPr>
        <w:pStyle w:val="NoSpacing"/>
        <w:rPr>
          <w:rFonts w:ascii="Courier New" w:hAnsi="Courier New" w:cs="Courier New"/>
          <w:sz w:val="14"/>
          <w:szCs w:val="14"/>
        </w:rPr>
      </w:pPr>
    </w:p>
    <w:p w14:paraId="4E1801C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SLOW DOWN -------------------------------------------------------------------------------------------------</w:t>
      </w:r>
    </w:p>
    <w:p w14:paraId="0A09034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xml:space="preserve">do{  </w:t>
      </w:r>
      <w:proofErr w:type="gramEnd"/>
      <w:r w:rsidRPr="00802A25">
        <w:rPr>
          <w:rFonts w:ascii="Courier New" w:hAnsi="Courier New" w:cs="Courier New"/>
          <w:sz w:val="14"/>
          <w:szCs w:val="14"/>
        </w:rPr>
        <w:t xml:space="preserve">                                             // Slow down the motors</w:t>
      </w:r>
    </w:p>
    <w:p w14:paraId="16CFF91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43948F1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3542897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PWM1,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549FD2A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PWM2,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1261FEC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RAMP_SPD);</w:t>
      </w:r>
    </w:p>
    <w:p w14:paraId="5478008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r w:rsidRPr="00802A25">
        <w:rPr>
          <w:rFonts w:ascii="Courier New" w:hAnsi="Courier New" w:cs="Courier New"/>
          <w:sz w:val="14"/>
          <w:szCs w:val="14"/>
        </w:rPr>
        <w:t>pwm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When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is 0 then the motors are turned off</w:t>
      </w:r>
    </w:p>
    <w:p w14:paraId="1AB8BB3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3BF22E9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FINISH-UP --------------------------------------------------------------------------------------------------</w:t>
      </w:r>
    </w:p>
    <w:p w14:paraId="54F1AD3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Wait for the dome to finally stop moving</w:t>
      </w:r>
    </w:p>
    <w:p w14:paraId="568E314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2806448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137F6B3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proofErr w:type="gram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1A41396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34514F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gramStart"/>
      <w:r w:rsidRPr="00802A25">
        <w:rPr>
          <w:rFonts w:ascii="Courier New" w:hAnsi="Courier New" w:cs="Courier New"/>
          <w:sz w:val="14"/>
          <w:szCs w:val="14"/>
        </w:rPr>
        <w:t>(!calibrating</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enc2azm(</w:t>
      </w:r>
      <w:proofErr w:type="spellStart"/>
      <w:r w:rsidRPr="00802A25">
        <w:rPr>
          <w:rFonts w:ascii="Courier New" w:hAnsi="Courier New" w:cs="Courier New"/>
          <w:sz w:val="14"/>
          <w:szCs w:val="14"/>
        </w:rPr>
        <w:t>normEnc</w:t>
      </w:r>
      <w:proofErr w:type="spellEnd"/>
      <w:r w:rsidRPr="00802A25">
        <w:rPr>
          <w:rFonts w:ascii="Courier New" w:hAnsi="Courier New" w:cs="Courier New"/>
          <w:sz w:val="14"/>
          <w:szCs w:val="14"/>
        </w:rPr>
        <w:t xml:space="preserve">());    // Normalise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between 0 and enc360 - 1 and update </w:t>
      </w:r>
      <w:proofErr w:type="spellStart"/>
      <w:r w:rsidRPr="00802A25">
        <w:rPr>
          <w:rFonts w:ascii="Courier New" w:hAnsi="Courier New" w:cs="Courier New"/>
          <w:sz w:val="14"/>
          <w:szCs w:val="14"/>
        </w:rPr>
        <w:t>domeAZM</w:t>
      </w:r>
      <w:proofErr w:type="spellEnd"/>
    </w:p>
    <w:p w14:paraId="1C431A8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to ");</w:t>
      </w:r>
    </w:p>
    <w:p w14:paraId="555EA1F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2A78352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609D053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02DF0C1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41DEBB4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w:t>
      </w:r>
    </w:p>
    <w:p w14:paraId="18C330C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332B2DC" w14:textId="77777777" w:rsidR="009144E5" w:rsidRPr="00802A25" w:rsidRDefault="009144E5" w:rsidP="005F0B39">
      <w:pPr>
        <w:pStyle w:val="NoSpacing"/>
        <w:rPr>
          <w:rFonts w:ascii="Courier New" w:hAnsi="Courier New" w:cs="Courier New"/>
          <w:sz w:val="14"/>
          <w:szCs w:val="14"/>
        </w:rPr>
      </w:pPr>
    </w:p>
    <w:p w14:paraId="1B046BB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3A5953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bool </w:t>
      </w:r>
      <w:proofErr w:type="spellStart"/>
      <w:proofErr w:type="gramStart"/>
      <w:r w:rsidRPr="00802A25">
        <w:rPr>
          <w:rFonts w:ascii="Courier New" w:hAnsi="Courier New" w:cs="Courier New"/>
          <w:sz w:val="14"/>
          <w:szCs w:val="14"/>
        </w:rPr>
        <w:t>moveDome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targAZM</w:t>
      </w:r>
      <w:proofErr w:type="spellEnd"/>
      <w:r w:rsidRPr="00802A25">
        <w:rPr>
          <w:rFonts w:ascii="Courier New" w:hAnsi="Courier New" w:cs="Courier New"/>
          <w:sz w:val="14"/>
          <w:szCs w:val="14"/>
        </w:rPr>
        <w:t>) {</w:t>
      </w:r>
    </w:p>
    <w:p w14:paraId="52592B6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(stuck ||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targAZM</w:t>
      </w:r>
      <w:proofErr w:type="spellEnd"/>
      <w:r w:rsidRPr="00802A25">
        <w:rPr>
          <w:rFonts w:ascii="Courier New" w:hAnsi="Courier New" w:cs="Courier New"/>
          <w:sz w:val="14"/>
          <w:szCs w:val="14"/>
        </w:rPr>
        <w:t xml:space="preserve">)) return </w:t>
      </w:r>
      <w:proofErr w:type="gramStart"/>
      <w:r w:rsidRPr="00802A25">
        <w:rPr>
          <w:rFonts w:ascii="Courier New" w:hAnsi="Courier New" w:cs="Courier New"/>
          <w:sz w:val="14"/>
          <w:szCs w:val="14"/>
        </w:rPr>
        <w:t>0;  /</w:t>
      </w:r>
      <w:proofErr w:type="gramEnd"/>
      <w:r w:rsidRPr="00802A25">
        <w:rPr>
          <w:rFonts w:ascii="Courier New" w:hAnsi="Courier New" w:cs="Courier New"/>
          <w:sz w:val="14"/>
          <w:szCs w:val="14"/>
        </w:rPr>
        <w:t>/ Return if stuck or target is same as current dome azimuth</w:t>
      </w:r>
    </w:p>
    <w:p w14:paraId="41E1F30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434C4E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INITIALISE ------------------------------------------------------------------------------------------------</w:t>
      </w:r>
    </w:p>
    <w:p w14:paraId="4773CE8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long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azm2enc(</w:t>
      </w:r>
      <w:proofErr w:type="spellStart"/>
      <w:r w:rsidRPr="00802A25">
        <w:rPr>
          <w:rFonts w:ascii="Courier New" w:hAnsi="Courier New" w:cs="Courier New"/>
          <w:sz w:val="14"/>
          <w:szCs w:val="14"/>
        </w:rPr>
        <w:t>targAZM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Convert target (0 - 255) into encoder reference point</w:t>
      </w:r>
    </w:p>
    <w:p w14:paraId="40C7ED3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 0;</w:t>
      </w:r>
    </w:p>
    <w:p w14:paraId="50E4F3D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long </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distance to travel</w:t>
      </w:r>
    </w:p>
    <w:p w14:paraId="7A6C095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nAUTO</w:t>
      </w:r>
      <w:proofErr w:type="spellEnd"/>
      <w:r w:rsidRPr="00802A25">
        <w:rPr>
          <w:rFonts w:ascii="Courier New" w:hAnsi="Courier New" w:cs="Courier New"/>
          <w:sz w:val="14"/>
          <w:szCs w:val="14"/>
        </w:rPr>
        <w:t xml:space="preserve"> MOVING from ");</w:t>
      </w:r>
    </w:p>
    <w:p w14:paraId="1DAE9D2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4ECFBF8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12F285A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7CFDACE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to ");</w:t>
      </w:r>
    </w:p>
    <w:p w14:paraId="2ADE3EC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targAZM</w:t>
      </w:r>
      <w:proofErr w:type="spellEnd"/>
      <w:r w:rsidRPr="00802A25">
        <w:rPr>
          <w:rFonts w:ascii="Courier New" w:hAnsi="Courier New" w:cs="Courier New"/>
          <w:sz w:val="14"/>
          <w:szCs w:val="14"/>
        </w:rPr>
        <w:t>);</w:t>
      </w:r>
    </w:p>
    <w:p w14:paraId="2B1C437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76553C3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w:t>
      </w:r>
    </w:p>
    <w:p w14:paraId="3EF4F4B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("distEnc#1 ");</w:t>
      </w:r>
    </w:p>
    <w:p w14:paraId="565CAA0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w:t>
      </w:r>
    </w:p>
    <w:p w14:paraId="3BF3CC6C" w14:textId="77777777" w:rsidR="009144E5" w:rsidRPr="00802A25" w:rsidRDefault="009144E5" w:rsidP="005F0B39">
      <w:pPr>
        <w:pStyle w:val="NoSpacing"/>
        <w:rPr>
          <w:rFonts w:ascii="Courier New" w:hAnsi="Courier New" w:cs="Courier New"/>
          <w:sz w:val="14"/>
          <w:szCs w:val="14"/>
        </w:rPr>
      </w:pPr>
    </w:p>
    <w:p w14:paraId="12F62B1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(abs(</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 xml:space="preserve">) &gt; enc180)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Is the distance more than 180 </w:t>
      </w:r>
      <w:proofErr w:type="spellStart"/>
      <w:r w:rsidRPr="00802A25">
        <w:rPr>
          <w:rFonts w:ascii="Courier New" w:hAnsi="Courier New" w:cs="Courier New"/>
          <w:sz w:val="14"/>
          <w:szCs w:val="14"/>
        </w:rPr>
        <w:t>degs</w:t>
      </w:r>
      <w:proofErr w:type="spellEnd"/>
      <w:r w:rsidRPr="00802A25">
        <w:rPr>
          <w:rFonts w:ascii="Courier New" w:hAnsi="Courier New" w:cs="Courier New"/>
          <w:sz w:val="14"/>
          <w:szCs w:val="14"/>
        </w:rPr>
        <w:t>?</w:t>
      </w:r>
    </w:p>
    <w:p w14:paraId="08DF113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&lt; enc180)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enc</w:t>
      </w:r>
      <w:proofErr w:type="gramStart"/>
      <w:r w:rsidRPr="00802A25">
        <w:rPr>
          <w:rFonts w:ascii="Courier New" w:hAnsi="Courier New" w:cs="Courier New"/>
          <w:sz w:val="14"/>
          <w:szCs w:val="14"/>
        </w:rPr>
        <w:t xml:space="preserve">360;   </w:t>
      </w:r>
      <w:proofErr w:type="gramEnd"/>
      <w:r w:rsidRPr="00802A25">
        <w:rPr>
          <w:rFonts w:ascii="Courier New" w:hAnsi="Courier New" w:cs="Courier New"/>
          <w:sz w:val="14"/>
          <w:szCs w:val="14"/>
        </w:rPr>
        <w:t xml:space="preserve"> // If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is less than 180 </w:t>
      </w:r>
      <w:proofErr w:type="spellStart"/>
      <w:r w:rsidRPr="00802A25">
        <w:rPr>
          <w:rFonts w:ascii="Courier New" w:hAnsi="Courier New" w:cs="Courier New"/>
          <w:sz w:val="14"/>
          <w:szCs w:val="14"/>
        </w:rPr>
        <w:t>degs</w:t>
      </w:r>
      <w:proofErr w:type="spellEnd"/>
      <w:r w:rsidRPr="00802A25">
        <w:rPr>
          <w:rFonts w:ascii="Courier New" w:hAnsi="Courier New" w:cs="Courier New"/>
          <w:sz w:val="14"/>
          <w:szCs w:val="14"/>
        </w:rPr>
        <w:t xml:space="preserve"> then 360 </w:t>
      </w:r>
      <w:proofErr w:type="spellStart"/>
      <w:r w:rsidRPr="00802A25">
        <w:rPr>
          <w:rFonts w:ascii="Courier New" w:hAnsi="Courier New" w:cs="Courier New"/>
          <w:sz w:val="14"/>
          <w:szCs w:val="14"/>
        </w:rPr>
        <w:t>degs</w:t>
      </w:r>
      <w:proofErr w:type="spellEnd"/>
      <w:r w:rsidRPr="00802A25">
        <w:rPr>
          <w:rFonts w:ascii="Courier New" w:hAnsi="Courier New" w:cs="Courier New"/>
          <w:sz w:val="14"/>
          <w:szCs w:val="14"/>
        </w:rPr>
        <w:t xml:space="preserve"> needs to be added</w:t>
      </w:r>
    </w:p>
    <w:p w14:paraId="70A4C70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else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enc</w:t>
      </w:r>
      <w:proofErr w:type="gramStart"/>
      <w:r w:rsidRPr="00802A25">
        <w:rPr>
          <w:rFonts w:ascii="Courier New" w:hAnsi="Courier New" w:cs="Courier New"/>
          <w:sz w:val="14"/>
          <w:szCs w:val="14"/>
        </w:rPr>
        <w:t xml:space="preserve">360;   </w:t>
      </w:r>
      <w:proofErr w:type="gramEnd"/>
      <w:r w:rsidRPr="00802A25">
        <w:rPr>
          <w:rFonts w:ascii="Courier New" w:hAnsi="Courier New" w:cs="Courier New"/>
          <w:sz w:val="14"/>
          <w:szCs w:val="14"/>
        </w:rPr>
        <w:t xml:space="preserve">                  // Otherwise 360 </w:t>
      </w:r>
      <w:proofErr w:type="spellStart"/>
      <w:r w:rsidRPr="00802A25">
        <w:rPr>
          <w:rFonts w:ascii="Courier New" w:hAnsi="Courier New" w:cs="Courier New"/>
          <w:sz w:val="14"/>
          <w:szCs w:val="14"/>
        </w:rPr>
        <w:t>degs</w:t>
      </w:r>
      <w:proofErr w:type="spellEnd"/>
      <w:r w:rsidRPr="00802A25">
        <w:rPr>
          <w:rFonts w:ascii="Courier New" w:hAnsi="Courier New" w:cs="Courier New"/>
          <w:sz w:val="14"/>
          <w:szCs w:val="14"/>
        </w:rPr>
        <w:t xml:space="preserve"> needs to be added to the </w:t>
      </w:r>
      <w:proofErr w:type="spellStart"/>
      <w:r w:rsidRPr="00802A25">
        <w:rPr>
          <w:rFonts w:ascii="Courier New" w:hAnsi="Courier New" w:cs="Courier New"/>
          <w:sz w:val="14"/>
          <w:szCs w:val="14"/>
        </w:rPr>
        <w:t>targEnc</w:t>
      </w:r>
      <w:proofErr w:type="spellEnd"/>
    </w:p>
    <w:p w14:paraId="7C74DD3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Recalculate distance (now &lt;= 180 </w:t>
      </w:r>
      <w:proofErr w:type="spellStart"/>
      <w:r w:rsidRPr="00802A25">
        <w:rPr>
          <w:rFonts w:ascii="Courier New" w:hAnsi="Courier New" w:cs="Courier New"/>
          <w:sz w:val="14"/>
          <w:szCs w:val="14"/>
        </w:rPr>
        <w:t>degs</w:t>
      </w:r>
      <w:proofErr w:type="spellEnd"/>
      <w:r w:rsidRPr="00802A25">
        <w:rPr>
          <w:rFonts w:ascii="Courier New" w:hAnsi="Courier New" w:cs="Courier New"/>
          <w:sz w:val="14"/>
          <w:szCs w:val="14"/>
        </w:rPr>
        <w:t>)</w:t>
      </w:r>
    </w:p>
    <w:p w14:paraId="2A5685B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455242F" w14:textId="77777777" w:rsidR="009144E5" w:rsidRPr="00802A25" w:rsidRDefault="009144E5" w:rsidP="005F0B39">
      <w:pPr>
        <w:pStyle w:val="NoSpacing"/>
        <w:rPr>
          <w:rFonts w:ascii="Courier New" w:hAnsi="Courier New" w:cs="Courier New"/>
          <w:sz w:val="14"/>
          <w:szCs w:val="14"/>
        </w:rPr>
      </w:pPr>
    </w:p>
    <w:p w14:paraId="615A035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long </w:t>
      </w:r>
      <w:proofErr w:type="spellStart"/>
      <w:r w:rsidRPr="00802A25">
        <w:rPr>
          <w:rFonts w:ascii="Courier New" w:hAnsi="Courier New" w:cs="Courier New"/>
          <w:sz w:val="14"/>
          <w:szCs w:val="14"/>
        </w:rPr>
        <w:t>midPoint</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 xml:space="preserve">2;   </w:t>
      </w:r>
      <w:proofErr w:type="gramEnd"/>
      <w:r w:rsidRPr="00802A25">
        <w:rPr>
          <w:rFonts w:ascii="Courier New" w:hAnsi="Courier New" w:cs="Courier New"/>
          <w:sz w:val="14"/>
          <w:szCs w:val="14"/>
        </w:rPr>
        <w:t xml:space="preserve">     // Calc </w:t>
      </w:r>
      <w:proofErr w:type="spellStart"/>
      <w:r w:rsidRPr="00802A25">
        <w:rPr>
          <w:rFonts w:ascii="Courier New" w:hAnsi="Courier New" w:cs="Courier New"/>
          <w:sz w:val="14"/>
          <w:szCs w:val="14"/>
        </w:rPr>
        <w:t>mid point</w:t>
      </w:r>
      <w:proofErr w:type="spellEnd"/>
      <w:r w:rsidRPr="00802A25">
        <w:rPr>
          <w:rFonts w:ascii="Courier New" w:hAnsi="Courier New" w:cs="Courier New"/>
          <w:sz w:val="14"/>
          <w:szCs w:val="14"/>
        </w:rPr>
        <w:t xml:space="preserve"> reference point between start and end </w:t>
      </w:r>
      <w:proofErr w:type="spellStart"/>
      <w:r w:rsidRPr="00802A25">
        <w:rPr>
          <w:rFonts w:ascii="Courier New" w:hAnsi="Courier New" w:cs="Courier New"/>
          <w:sz w:val="14"/>
          <w:szCs w:val="14"/>
        </w:rPr>
        <w:t>postions</w:t>
      </w:r>
      <w:proofErr w:type="spellEnd"/>
    </w:p>
    <w:p w14:paraId="553E88B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 xml:space="preserve"> &lt; 0</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direction (0 = right (CW), 1 = left (CCW) )</w:t>
      </w:r>
    </w:p>
    <w:p w14:paraId="5B0F3D6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Remember starting encoder position</w:t>
      </w:r>
    </w:p>
    <w:p w14:paraId="72B3745A" w14:textId="77777777" w:rsidR="009144E5" w:rsidRPr="00802A25" w:rsidRDefault="009144E5" w:rsidP="005F0B39">
      <w:pPr>
        <w:pStyle w:val="NoSpacing"/>
        <w:rPr>
          <w:rFonts w:ascii="Courier New" w:hAnsi="Courier New" w:cs="Courier New"/>
          <w:sz w:val="14"/>
          <w:szCs w:val="14"/>
        </w:rPr>
      </w:pPr>
    </w:p>
    <w:p w14:paraId="69839C0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START-UP --------------------------------------------------------------------------------------------------</w:t>
      </w:r>
    </w:p>
    <w:p w14:paraId="790591C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DIR1, MTRA_DIR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1 -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 Select direction on the motor control board</w:t>
      </w:r>
    </w:p>
    <w:p w14:paraId="65B68C4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DIR2, MTRB_DIR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1 -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w:t>
      </w:r>
    </w:p>
    <w:p w14:paraId="273186D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unsigned long timer = 0;</w:t>
      </w:r>
    </w:p>
    <w:p w14:paraId="320EE5A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Remember starting encoder position</w:t>
      </w:r>
    </w:p>
    <w:p w14:paraId="008C578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("enc360    ");</w:t>
      </w:r>
    </w:p>
    <w:p w14:paraId="2306FAE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(enc360);</w:t>
      </w:r>
    </w:p>
    <w:p w14:paraId="5DD3A15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("currEnc#1 ");</w:t>
      </w:r>
    </w:p>
    <w:p w14:paraId="1AE0976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351C121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("targEnc#1 ");</w:t>
      </w:r>
    </w:p>
    <w:p w14:paraId="10EF02D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w:t>
      </w:r>
    </w:p>
    <w:p w14:paraId="3C4D40C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("distEnc#2 ");</w:t>
      </w:r>
    </w:p>
    <w:p w14:paraId="7ABA2AF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w:t>
      </w:r>
    </w:p>
    <w:p w14:paraId="530F336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proofErr w:type="gramStart"/>
      <w:r w:rsidRPr="00802A25">
        <w:rPr>
          <w:rFonts w:ascii="Courier New" w:hAnsi="Courier New" w:cs="Courier New"/>
          <w:sz w:val="14"/>
          <w:szCs w:val="14"/>
        </w:rPr>
        <w:t>midPoint</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w:t>
      </w:r>
    </w:p>
    <w:p w14:paraId="0934B37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midPoint</w:t>
      </w:r>
      <w:proofErr w:type="spellEnd"/>
      <w:r w:rsidRPr="00802A25">
        <w:rPr>
          <w:rFonts w:ascii="Courier New" w:hAnsi="Courier New" w:cs="Courier New"/>
          <w:sz w:val="14"/>
          <w:szCs w:val="14"/>
        </w:rPr>
        <w:t>);</w:t>
      </w:r>
    </w:p>
    <w:p w14:paraId="45D4BD8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w:t>
      </w:r>
    </w:p>
    <w:p w14:paraId="0D77EF3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w:t>
      </w:r>
    </w:p>
    <w:p w14:paraId="4D1FC3A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proofErr w:type="gram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"=L (CCW)</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"=R (CW)");</w:t>
      </w:r>
    </w:p>
    <w:p w14:paraId="56A2A96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("RAMPING-UP");</w:t>
      </w:r>
    </w:p>
    <w:p w14:paraId="3948A66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Ramp-up the motors</w:t>
      </w:r>
    </w:p>
    <w:p w14:paraId="3325D30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checkBtns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break;                     // A button has been pressed so stop immediately</w:t>
      </w:r>
    </w:p>
    <w:p w14:paraId="4D1CAFA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dir</w:t>
      </w:r>
      <w:proofErr w:type="spellEnd"/>
      <w:proofErr w:type="gramEnd"/>
      <w:r w:rsidRPr="00802A25">
        <w:rPr>
          <w:rFonts w:ascii="Courier New" w:hAnsi="Courier New" w:cs="Courier New"/>
          <w:sz w:val="14"/>
          <w:szCs w:val="14"/>
        </w:rPr>
        <w:t>) if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&gt; </w:t>
      </w:r>
      <w:proofErr w:type="spellStart"/>
      <w:r w:rsidRPr="00802A25">
        <w:rPr>
          <w:rFonts w:ascii="Courier New" w:hAnsi="Courier New" w:cs="Courier New"/>
          <w:sz w:val="14"/>
          <w:szCs w:val="14"/>
        </w:rPr>
        <w:t>midPoint</w:t>
      </w:r>
      <w:proofErr w:type="spellEnd"/>
      <w:r w:rsidRPr="00802A25">
        <w:rPr>
          <w:rFonts w:ascii="Courier New" w:hAnsi="Courier New" w:cs="Courier New"/>
          <w:sz w:val="14"/>
          <w:szCs w:val="14"/>
        </w:rPr>
        <w:t xml:space="preserve">) break;    // </w:t>
      </w:r>
      <w:proofErr w:type="spellStart"/>
      <w:r w:rsidRPr="00802A25">
        <w:rPr>
          <w:rFonts w:ascii="Courier New" w:hAnsi="Courier New" w:cs="Courier New"/>
          <w:sz w:val="14"/>
          <w:szCs w:val="14"/>
        </w:rPr>
        <w:t>Mid point</w:t>
      </w:r>
      <w:proofErr w:type="spellEnd"/>
      <w:r w:rsidRPr="00802A25">
        <w:rPr>
          <w:rFonts w:ascii="Courier New" w:hAnsi="Courier New" w:cs="Courier New"/>
          <w:sz w:val="14"/>
          <w:szCs w:val="14"/>
        </w:rPr>
        <w:t xml:space="preserve"> check for RIGHT (CW)</w:t>
      </w:r>
    </w:p>
    <w:p w14:paraId="608C18F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if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&lt; </w:t>
      </w:r>
      <w:proofErr w:type="spellStart"/>
      <w:r w:rsidRPr="00802A25">
        <w:rPr>
          <w:rFonts w:ascii="Courier New" w:hAnsi="Courier New" w:cs="Courier New"/>
          <w:sz w:val="14"/>
          <w:szCs w:val="14"/>
        </w:rPr>
        <w:t>midPoint</w:t>
      </w:r>
      <w:proofErr w:type="spellEnd"/>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xml:space="preserve">break;   </w:t>
      </w:r>
      <w:proofErr w:type="gram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Mid point</w:t>
      </w:r>
      <w:proofErr w:type="spellEnd"/>
      <w:r w:rsidRPr="00802A25">
        <w:rPr>
          <w:rFonts w:ascii="Courier New" w:hAnsi="Courier New" w:cs="Courier New"/>
          <w:sz w:val="14"/>
          <w:szCs w:val="14"/>
        </w:rPr>
        <w:t xml:space="preserve"> check for LEFT (CCW)</w:t>
      </w:r>
    </w:p>
    <w:p w14:paraId="79A5F65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6EE8868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PWM1,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 Update motors' speed</w:t>
      </w:r>
    </w:p>
    <w:p w14:paraId="697DCCE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PWM2,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1A2B588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0BEFB78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RAMP_SPD);                            // Delay creates a rate of ramping-up</w:t>
      </w:r>
    </w:p>
    <w:p w14:paraId="0660FF1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proofErr w:type="gram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MAX_SPD);                     // Exit ramping-up if halfway there or maximum speed reached</w:t>
      </w:r>
    </w:p>
    <w:p w14:paraId="522662DA" w14:textId="77777777" w:rsidR="009144E5" w:rsidRPr="00802A25" w:rsidRDefault="009144E5" w:rsidP="005F0B39">
      <w:pPr>
        <w:pStyle w:val="NoSpacing"/>
        <w:rPr>
          <w:rFonts w:ascii="Courier New" w:hAnsi="Courier New" w:cs="Courier New"/>
          <w:sz w:val="14"/>
          <w:szCs w:val="14"/>
        </w:rPr>
      </w:pPr>
    </w:p>
    <w:p w14:paraId="25AB351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SLEW ------------------------------------------------------------------------------------------------------</w:t>
      </w:r>
    </w:p>
    <w:p w14:paraId="341F87E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w:t>
      </w:r>
      <w:proofErr w:type="spellStart"/>
      <w:proofErr w:type="gramEnd"/>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Amend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to account for time to slow down (assumed to same as ramp-up)</w:t>
      </w:r>
    </w:p>
    <w:p w14:paraId="38AE2BC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else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w:t>
      </w:r>
    </w:p>
    <w:p w14:paraId="0CD2FA6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pwm</w:t>
      </w:r>
      <w:proofErr w:type="spellEnd"/>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analogWrite</w:t>
      </w:r>
      <w:proofErr w:type="spell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14DC9A8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("currEnc#2 ");</w:t>
      </w:r>
    </w:p>
    <w:p w14:paraId="6E2122D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08420D8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("targEnc#2 ");</w:t>
      </w:r>
    </w:p>
    <w:p w14:paraId="690E179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w:t>
      </w:r>
    </w:p>
    <w:p w14:paraId="5CACA98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("SLEWING");</w:t>
      </w:r>
    </w:p>
    <w:p w14:paraId="66F011B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w:t>
      </w:r>
    </w:p>
    <w:p w14:paraId="22E5188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49EB254C" w14:textId="77777777" w:rsidR="009144E5" w:rsidRPr="00802A25" w:rsidRDefault="009144E5" w:rsidP="005F0B39">
      <w:pPr>
        <w:pStyle w:val="NoSpacing"/>
        <w:rPr>
          <w:rFonts w:ascii="Courier New" w:hAnsi="Courier New" w:cs="Courier New"/>
          <w:sz w:val="14"/>
          <w:szCs w:val="14"/>
        </w:rPr>
      </w:pPr>
    </w:p>
    <w:p w14:paraId="5D02B32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while </w:t>
      </w:r>
      <w:proofErr w:type="gramStart"/>
      <w:r w:rsidRPr="00802A25">
        <w:rPr>
          <w:rFonts w:ascii="Courier New" w:hAnsi="Courier New" w:cs="Courier New"/>
          <w:sz w:val="14"/>
          <w:szCs w:val="14"/>
        </w:rPr>
        <w:t>(!(</w:t>
      </w:r>
      <w:proofErr w:type="gramEnd"/>
      <w:r w:rsidRPr="00802A25">
        <w:rPr>
          <w:rFonts w:ascii="Courier New" w:hAnsi="Courier New" w:cs="Courier New"/>
          <w:sz w:val="14"/>
          <w:szCs w:val="14"/>
        </w:rPr>
        <w:t xml:space="preserve">parked = </w:t>
      </w:r>
      <w:proofErr w:type="spellStart"/>
      <w:r w:rsidRPr="00802A25">
        <w:rPr>
          <w:rFonts w:ascii="Courier New" w:hAnsi="Courier New" w:cs="Courier New"/>
          <w:sz w:val="14"/>
          <w:szCs w:val="14"/>
        </w:rPr>
        <w:t>checkBtns</w:t>
      </w:r>
      <w:proofErr w:type="spellEnd"/>
      <w:r w:rsidRPr="00802A25">
        <w:rPr>
          <w:rFonts w:ascii="Courier New" w:hAnsi="Courier New" w:cs="Courier New"/>
          <w:sz w:val="14"/>
          <w:szCs w:val="14"/>
        </w:rPr>
        <w:t>())) {             // Monitor the moving dome until time to slow down &amp; no buttons have been pressed</w:t>
      </w:r>
    </w:p>
    <w:p w14:paraId="4BA05B4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dir</w:t>
      </w:r>
      <w:proofErr w:type="spellEnd"/>
      <w:proofErr w:type="gramEnd"/>
      <w:r w:rsidRPr="00802A25">
        <w:rPr>
          <w:rFonts w:ascii="Courier New" w:hAnsi="Courier New" w:cs="Courier New"/>
          <w:sz w:val="14"/>
          <w:szCs w:val="14"/>
        </w:rPr>
        <w:t>) if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&gt;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break;     // See if it is time to start slowing down the dome RIGHT (CW)</w:t>
      </w:r>
    </w:p>
    <w:p w14:paraId="61DB7B4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dir</w:t>
      </w:r>
      <w:proofErr w:type="spellEnd"/>
      <w:r w:rsidRPr="00802A25">
        <w:rPr>
          <w:rFonts w:ascii="Courier New" w:hAnsi="Courier New" w:cs="Courier New"/>
          <w:sz w:val="14"/>
          <w:szCs w:val="14"/>
        </w:rPr>
        <w:t>)  if</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&lt;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break;     // LEFT (CCW)</w:t>
      </w:r>
    </w:p>
    <w:p w14:paraId="3C15389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&gt; timer) {                     // Check periodically to see if the dome is moving</w:t>
      </w:r>
    </w:p>
    <w:p w14:paraId="1529FFD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timer =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+ 1000;</w:t>
      </w:r>
    </w:p>
    <w:p w14:paraId="0748609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isMoving</w:t>
      </w:r>
      <w:proofErr w:type="spellEnd"/>
      <w:proofErr w:type="gramEnd"/>
      <w:r w:rsidRPr="00802A25">
        <w:rPr>
          <w:rFonts w:ascii="Courier New" w:hAnsi="Courier New" w:cs="Courier New"/>
          <w:sz w:val="14"/>
          <w:szCs w:val="14"/>
        </w:rPr>
        <w:t>()) break;                    // Is dome moving?  Stop the dome immediately if not</w:t>
      </w:r>
    </w:p>
    <w:p w14:paraId="7EADCB3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6C5987F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1C3101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SLOW DOWN -------------------------------------------------------------------------------------------------</w:t>
      </w:r>
    </w:p>
    <w:p w14:paraId="734CFC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("SLOWING DOWN");</w:t>
      </w:r>
    </w:p>
    <w:p w14:paraId="6B88322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Slow down the motors</w:t>
      </w:r>
    </w:p>
    <w:p w14:paraId="62F8E03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00BE033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148ECE3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PWM1,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45890CE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PWM2,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35C032B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RAMP_SPD);</w:t>
      </w:r>
    </w:p>
    <w:p w14:paraId="2965D11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r w:rsidRPr="00802A25">
        <w:rPr>
          <w:rFonts w:ascii="Courier New" w:hAnsi="Courier New" w:cs="Courier New"/>
          <w:sz w:val="14"/>
          <w:szCs w:val="14"/>
        </w:rPr>
        <w:t>pwm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When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is 0 then the motors are turned off</w:t>
      </w:r>
    </w:p>
    <w:p w14:paraId="42137E4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00E04D9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FINISH-UP -------------------------------------------------------------------------------------------------</w:t>
      </w:r>
    </w:p>
    <w:p w14:paraId="380DBE5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("STOPPED");</w:t>
      </w:r>
    </w:p>
    <w:p w14:paraId="024B448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Wait for the dome to finally stop moving</w:t>
      </w:r>
    </w:p>
    <w:p w14:paraId="1C90D43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7B29643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7DF7ACC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proofErr w:type="gram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21AD7F02" w14:textId="77777777" w:rsidR="009144E5" w:rsidRPr="00802A25" w:rsidRDefault="009144E5" w:rsidP="005F0B39">
      <w:pPr>
        <w:pStyle w:val="NoSpacing"/>
        <w:rPr>
          <w:rFonts w:ascii="Courier New" w:hAnsi="Courier New" w:cs="Courier New"/>
          <w:sz w:val="14"/>
          <w:szCs w:val="14"/>
        </w:rPr>
      </w:pPr>
    </w:p>
    <w:p w14:paraId="17EE224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enc2azm(</w:t>
      </w:r>
      <w:proofErr w:type="spellStart"/>
      <w:proofErr w:type="gramStart"/>
      <w:r w:rsidRPr="00802A25">
        <w:rPr>
          <w:rFonts w:ascii="Courier New" w:hAnsi="Courier New" w:cs="Courier New"/>
          <w:sz w:val="14"/>
          <w:szCs w:val="14"/>
        </w:rPr>
        <w:t>normEnc</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 Normalise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and update </w:t>
      </w:r>
      <w:proofErr w:type="spellStart"/>
      <w:r w:rsidRPr="00802A25">
        <w:rPr>
          <w:rFonts w:ascii="Courier New" w:hAnsi="Courier New" w:cs="Courier New"/>
          <w:sz w:val="14"/>
          <w:szCs w:val="14"/>
        </w:rPr>
        <w:t>domeAZM</w:t>
      </w:r>
      <w:proofErr w:type="spellEnd"/>
    </w:p>
    <w:p w14:paraId="25A6D51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at ");</w:t>
      </w:r>
    </w:p>
    <w:p w14:paraId="0C4A9E0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259CC92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0ADEDFB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2339994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w:t>
      </w:r>
      <w:proofErr w:type="spellStart"/>
      <w:proofErr w:type="gram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targAZM</w:t>
      </w:r>
      <w:proofErr w:type="spellEnd"/>
      <w:r w:rsidRPr="00802A25">
        <w:rPr>
          <w:rFonts w:ascii="Courier New" w:hAnsi="Courier New" w:cs="Courier New"/>
          <w:sz w:val="14"/>
          <w:szCs w:val="14"/>
        </w:rPr>
        <w:t xml:space="preserve">;                     // Return 0 if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is same as target azimuth, 1 if not</w:t>
      </w:r>
    </w:p>
    <w:p w14:paraId="73B9B67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69A0198" w14:textId="77777777" w:rsidR="009144E5" w:rsidRPr="00802A25" w:rsidRDefault="009144E5" w:rsidP="005F0B39">
      <w:pPr>
        <w:pStyle w:val="NoSpacing"/>
        <w:rPr>
          <w:rFonts w:ascii="Courier New" w:hAnsi="Courier New" w:cs="Courier New"/>
          <w:sz w:val="14"/>
          <w:szCs w:val="14"/>
        </w:rPr>
      </w:pPr>
    </w:p>
    <w:p w14:paraId="4D3C028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23ACF5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proofErr w:type="gramStart"/>
      <w:r w:rsidRPr="00802A25">
        <w:rPr>
          <w:rFonts w:ascii="Courier New" w:hAnsi="Courier New" w:cs="Courier New"/>
          <w:sz w:val="14"/>
          <w:szCs w:val="14"/>
        </w:rPr>
        <w:t>isMoving</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7531EB1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long </w:t>
      </w:r>
      <w:proofErr w:type="spellStart"/>
      <w:r w:rsidRPr="00802A25">
        <w:rPr>
          <w:rFonts w:ascii="Courier New" w:hAnsi="Courier New" w:cs="Courier New"/>
          <w:sz w:val="14"/>
          <w:szCs w:val="14"/>
        </w:rPr>
        <w:t>chkEnc</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last known position</w:t>
      </w:r>
    </w:p>
    <w:p w14:paraId="1714B61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10993C1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stuck = 0;</w:t>
      </w:r>
    </w:p>
    <w:p w14:paraId="61A2DB4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return</w:t>
      </w:r>
      <w:proofErr w:type="gramEnd"/>
      <w:r w:rsidRPr="00802A25">
        <w:rPr>
          <w:rFonts w:ascii="Courier New" w:hAnsi="Courier New" w:cs="Courier New"/>
          <w:sz w:val="14"/>
          <w:szCs w:val="14"/>
        </w:rPr>
        <w:t xml:space="preserve"> ;                                     // REMOVE THIS LINE FOR FINAL VERSION!!!</w:t>
      </w:r>
    </w:p>
    <w:p w14:paraId="3FC310F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abs(</w:t>
      </w:r>
      <w:proofErr w:type="spellStart"/>
      <w:proofErr w:type="gramEnd"/>
      <w:r w:rsidRPr="00802A25">
        <w:rPr>
          <w:rFonts w:ascii="Courier New" w:hAnsi="Courier New" w:cs="Courier New"/>
          <w:sz w:val="14"/>
          <w:szCs w:val="14"/>
        </w:rPr>
        <w:t>chkEnc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&gt; 10) return 1;     // Good news! Dome is rotating.</w:t>
      </w:r>
    </w:p>
    <w:p w14:paraId="396F2D0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791F0F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stuck = </w:t>
      </w:r>
      <w:proofErr w:type="gramStart"/>
      <w:r w:rsidRPr="00802A25">
        <w:rPr>
          <w:rFonts w:ascii="Courier New" w:hAnsi="Courier New" w:cs="Courier New"/>
          <w:sz w:val="14"/>
          <w:szCs w:val="14"/>
        </w:rPr>
        <w:t xml:space="preserve">1;   </w:t>
      </w:r>
      <w:proofErr w:type="gramEnd"/>
      <w:r w:rsidRPr="00802A25">
        <w:rPr>
          <w:rFonts w:ascii="Courier New" w:hAnsi="Courier New" w:cs="Courier New"/>
          <w:sz w:val="14"/>
          <w:szCs w:val="14"/>
        </w:rPr>
        <w:t xml:space="preserve">                        // Dome is stuck</w:t>
      </w:r>
    </w:p>
    <w:p w14:paraId="37AB368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("DOME NOT MOVING!  Please resolve issue.");</w:t>
      </w:r>
    </w:p>
    <w:p w14:paraId="3E57988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0;</w:t>
      </w:r>
    </w:p>
    <w:p w14:paraId="4182874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478D40CE" w14:textId="77777777" w:rsidR="009144E5" w:rsidRPr="00802A25" w:rsidRDefault="009144E5" w:rsidP="005F0B39">
      <w:pPr>
        <w:pStyle w:val="NoSpacing"/>
        <w:rPr>
          <w:rFonts w:ascii="Courier New" w:hAnsi="Courier New" w:cs="Courier New"/>
          <w:sz w:val="14"/>
          <w:szCs w:val="14"/>
        </w:rPr>
      </w:pPr>
    </w:p>
    <w:p w14:paraId="10FC02A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EFE255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bool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byte button, bool state, unsigned long </w:t>
      </w:r>
      <w:proofErr w:type="spellStart"/>
      <w:r w:rsidRPr="00802A25">
        <w:rPr>
          <w:rFonts w:ascii="Courier New" w:hAnsi="Courier New" w:cs="Courier New"/>
          <w:sz w:val="14"/>
          <w:szCs w:val="14"/>
        </w:rPr>
        <w:t>delayTime</w:t>
      </w:r>
      <w:proofErr w:type="spellEnd"/>
      <w:r w:rsidRPr="00802A25">
        <w:rPr>
          <w:rFonts w:ascii="Courier New" w:hAnsi="Courier New" w:cs="Courier New"/>
          <w:sz w:val="14"/>
          <w:szCs w:val="14"/>
        </w:rPr>
        <w:t xml:space="preserve">) { </w:t>
      </w:r>
    </w:p>
    <w:p w14:paraId="66EA892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//state = 0 test releasing of button, = 1 test pressing of button</w:t>
      </w:r>
    </w:p>
    <w:p w14:paraId="4E9CE9F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delayTime</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 Wait </w:t>
      </w:r>
      <w:proofErr w:type="spellStart"/>
      <w:r w:rsidRPr="00802A25">
        <w:rPr>
          <w:rFonts w:ascii="Courier New" w:hAnsi="Courier New" w:cs="Courier New"/>
          <w:sz w:val="14"/>
          <w:szCs w:val="14"/>
        </w:rPr>
        <w:t>upto</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delayTime</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ms</w:t>
      </w:r>
      <w:proofErr w:type="spellEnd"/>
      <w:r w:rsidRPr="00802A25">
        <w:rPr>
          <w:rFonts w:ascii="Courier New" w:hAnsi="Courier New" w:cs="Courier New"/>
          <w:sz w:val="14"/>
          <w:szCs w:val="14"/>
        </w:rPr>
        <w:t xml:space="preserve"> for button being released/pressed before quitting</w:t>
      </w:r>
    </w:p>
    <w:p w14:paraId="74C7D30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
    <w:p w14:paraId="30F6FB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(button) == state) {              // Has button been released/pressed? (</w:t>
      </w:r>
      <w:proofErr w:type="gramStart"/>
      <w:r w:rsidRPr="00802A25">
        <w:rPr>
          <w:rFonts w:ascii="Courier New" w:hAnsi="Courier New" w:cs="Courier New"/>
          <w:sz w:val="14"/>
          <w:szCs w:val="14"/>
        </w:rPr>
        <w:t>button</w:t>
      </w:r>
      <w:proofErr w:type="gramEnd"/>
      <w:r w:rsidRPr="00802A25">
        <w:rPr>
          <w:rFonts w:ascii="Courier New" w:hAnsi="Courier New" w:cs="Courier New"/>
          <w:sz w:val="14"/>
          <w:szCs w:val="14"/>
        </w:rPr>
        <w:t xml:space="preserve"> pin: 1 = released, 0 = pressed)</w:t>
      </w:r>
    </w:p>
    <w:p w14:paraId="0E23B5C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                                      // Wait 50ms for debounce</w:t>
      </w:r>
    </w:p>
    <w:p w14:paraId="0B00AD3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(button) == state) return 1;    // Test button again - return if it is still released/pressed</w:t>
      </w:r>
    </w:p>
    <w:p w14:paraId="3402EE3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6F7A049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&lt; </w:t>
      </w:r>
      <w:proofErr w:type="spellStart"/>
      <w:r w:rsidRPr="00802A25">
        <w:rPr>
          <w:rFonts w:ascii="Courier New" w:hAnsi="Courier New" w:cs="Courier New"/>
          <w:sz w:val="14"/>
          <w:szCs w:val="14"/>
        </w:rPr>
        <w:t>delayTime</w:t>
      </w:r>
      <w:proofErr w:type="spellEnd"/>
      <w:r w:rsidRPr="00802A25">
        <w:rPr>
          <w:rFonts w:ascii="Courier New" w:hAnsi="Courier New" w:cs="Courier New"/>
          <w:sz w:val="14"/>
          <w:szCs w:val="14"/>
        </w:rPr>
        <w:t>);</w:t>
      </w:r>
    </w:p>
    <w:p w14:paraId="370E95F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w:t>
      </w:r>
      <w:proofErr w:type="gramStart"/>
      <w:r w:rsidRPr="00802A25">
        <w:rPr>
          <w:rFonts w:ascii="Courier New" w:hAnsi="Courier New" w:cs="Courier New"/>
          <w:sz w:val="14"/>
          <w:szCs w:val="14"/>
        </w:rPr>
        <w:t xml:space="preserve">0;   </w:t>
      </w:r>
      <w:proofErr w:type="gramEnd"/>
      <w:r w:rsidRPr="00802A25">
        <w:rPr>
          <w:rFonts w:ascii="Courier New" w:hAnsi="Courier New" w:cs="Courier New"/>
          <w:sz w:val="14"/>
          <w:szCs w:val="14"/>
        </w:rPr>
        <w:t xml:space="preserve">                                        // Button not released/pressed within delay time, return 0.</w:t>
      </w:r>
    </w:p>
    <w:p w14:paraId="459C8D8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1EE81F6" w14:textId="77777777" w:rsidR="009144E5" w:rsidRPr="00802A25" w:rsidRDefault="009144E5" w:rsidP="005F0B39">
      <w:pPr>
        <w:pStyle w:val="NoSpacing"/>
        <w:rPr>
          <w:rFonts w:ascii="Courier New" w:hAnsi="Courier New" w:cs="Courier New"/>
          <w:sz w:val="14"/>
          <w:szCs w:val="14"/>
        </w:rPr>
      </w:pPr>
    </w:p>
    <w:p w14:paraId="55FC6EE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5037075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bool </w:t>
      </w:r>
      <w:proofErr w:type="spellStart"/>
      <w:proofErr w:type="gramStart"/>
      <w:r w:rsidRPr="00802A25">
        <w:rPr>
          <w:rFonts w:ascii="Courier New" w:hAnsi="Courier New" w:cs="Courier New"/>
          <w:sz w:val="14"/>
          <w:szCs w:val="14"/>
        </w:rPr>
        <w:t>checkBtns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 Look at all buttons.  Returns 1 if a button is being pressed.</w:t>
      </w:r>
    </w:p>
    <w:p w14:paraId="6A210DE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return !</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(BTN_P) ||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(BTN_R) ||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(BTN_L);</w:t>
      </w:r>
    </w:p>
    <w:p w14:paraId="112083A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767AB36" w14:textId="77777777" w:rsidR="009144E5" w:rsidRPr="00802A25" w:rsidRDefault="009144E5" w:rsidP="005F0B39">
      <w:pPr>
        <w:pStyle w:val="NoSpacing"/>
        <w:rPr>
          <w:rFonts w:ascii="Courier New" w:hAnsi="Courier New" w:cs="Courier New"/>
          <w:sz w:val="14"/>
          <w:szCs w:val="14"/>
        </w:rPr>
      </w:pPr>
    </w:p>
    <w:p w14:paraId="4F1FEEA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713C48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int duration) {</w:t>
      </w:r>
    </w:p>
    <w:p w14:paraId="6C664D0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                            // Sound buzzer and light LED for 'duration' milliseconds</w:t>
      </w:r>
    </w:p>
    <w:p w14:paraId="2BA6AA7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BUZZER, HIGH);</w:t>
      </w:r>
    </w:p>
    <w:p w14:paraId="33E565E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delay(duration);</w:t>
      </w:r>
    </w:p>
    <w:p w14:paraId="02821E6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BUZZER, LOW);</w:t>
      </w:r>
    </w:p>
    <w:p w14:paraId="54D497E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LOW);</w:t>
      </w:r>
    </w:p>
    <w:p w14:paraId="7AD44DE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DBCED8F" w14:textId="77777777" w:rsidR="009144E5" w:rsidRPr="00802A25" w:rsidRDefault="009144E5" w:rsidP="005F0B39">
      <w:pPr>
        <w:pStyle w:val="NoSpacing"/>
        <w:rPr>
          <w:rFonts w:ascii="Courier New" w:hAnsi="Courier New" w:cs="Courier New"/>
          <w:sz w:val="14"/>
          <w:szCs w:val="14"/>
        </w:rPr>
      </w:pPr>
    </w:p>
    <w:p w14:paraId="13F2569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52F108A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long </w:t>
      </w:r>
      <w:proofErr w:type="spellStart"/>
      <w:proofErr w:type="gramStart"/>
      <w:r w:rsidRPr="00802A25">
        <w:rPr>
          <w:rFonts w:ascii="Courier New" w:hAnsi="Courier New" w:cs="Courier New"/>
          <w:sz w:val="14"/>
          <w:szCs w:val="14"/>
        </w:rPr>
        <w:t>normEnc</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03E56C5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long value = </w:t>
      </w:r>
      <w:proofErr w:type="spellStart"/>
      <w:proofErr w:type="gram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Noramlises</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between 0 and enc360 - 1</w:t>
      </w:r>
    </w:p>
    <w:p w14:paraId="137A53F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value % enc360 + ((value &lt; 0</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enc360 : 0);</w:t>
      </w:r>
    </w:p>
    <w:p w14:paraId="56F42F6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70CC5CBC" w14:textId="77777777" w:rsidR="009144E5" w:rsidRPr="00802A25" w:rsidRDefault="009144E5" w:rsidP="005F0B39">
      <w:pPr>
        <w:pStyle w:val="NoSpacing"/>
        <w:rPr>
          <w:rFonts w:ascii="Courier New" w:hAnsi="Courier New" w:cs="Courier New"/>
          <w:sz w:val="14"/>
          <w:szCs w:val="14"/>
        </w:rPr>
      </w:pPr>
    </w:p>
    <w:p w14:paraId="6B0E86F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75C968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enc2azm (long </w:t>
      </w:r>
      <w:proofErr w:type="gramStart"/>
      <w:r w:rsidRPr="00802A25">
        <w:rPr>
          <w:rFonts w:ascii="Courier New" w:hAnsi="Courier New" w:cs="Courier New"/>
          <w:sz w:val="14"/>
          <w:szCs w:val="14"/>
        </w:rPr>
        <w:t>enc){</w:t>
      </w:r>
      <w:proofErr w:type="gramEnd"/>
    </w:p>
    <w:p w14:paraId="2606DEE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(enc &lt;&lt; 8) / enc360; </w:t>
      </w:r>
    </w:p>
    <w:p w14:paraId="70A2306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9282CF3" w14:textId="77777777" w:rsidR="009144E5" w:rsidRPr="00802A25" w:rsidRDefault="009144E5" w:rsidP="005F0B39">
      <w:pPr>
        <w:pStyle w:val="NoSpacing"/>
        <w:rPr>
          <w:rFonts w:ascii="Courier New" w:hAnsi="Courier New" w:cs="Courier New"/>
          <w:sz w:val="14"/>
          <w:szCs w:val="14"/>
        </w:rPr>
      </w:pPr>
    </w:p>
    <w:p w14:paraId="3551230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04BA42C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long azm2enc (byte </w:t>
      </w:r>
      <w:proofErr w:type="spellStart"/>
      <w:proofErr w:type="gramStart"/>
      <w:r w:rsidRPr="00802A25">
        <w:rPr>
          <w:rFonts w:ascii="Courier New" w:hAnsi="Courier New" w:cs="Courier New"/>
          <w:sz w:val="14"/>
          <w:szCs w:val="14"/>
        </w:rPr>
        <w:t>azm</w:t>
      </w:r>
      <w:proofErr w:type="spellEnd"/>
      <w:r w:rsidRPr="00802A25">
        <w:rPr>
          <w:rFonts w:ascii="Courier New" w:hAnsi="Courier New" w:cs="Courier New"/>
          <w:sz w:val="14"/>
          <w:szCs w:val="14"/>
        </w:rPr>
        <w:t>){</w:t>
      </w:r>
      <w:proofErr w:type="gramEnd"/>
    </w:p>
    <w:p w14:paraId="789F8CD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w:t>
      </w:r>
      <w:proofErr w:type="spellStart"/>
      <w:r w:rsidRPr="00802A25">
        <w:rPr>
          <w:rFonts w:ascii="Courier New" w:hAnsi="Courier New" w:cs="Courier New"/>
          <w:sz w:val="14"/>
          <w:szCs w:val="14"/>
        </w:rPr>
        <w:t>azm</w:t>
      </w:r>
      <w:proofErr w:type="spellEnd"/>
      <w:r w:rsidRPr="00802A25">
        <w:rPr>
          <w:rFonts w:ascii="Courier New" w:hAnsi="Courier New" w:cs="Courier New"/>
          <w:sz w:val="14"/>
          <w:szCs w:val="14"/>
        </w:rPr>
        <w:t xml:space="preserve"> * enc360) &gt;&gt; 8;</w:t>
      </w:r>
    </w:p>
    <w:p w14:paraId="1BEB5D8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F6F4E05" w14:textId="77777777" w:rsidR="009144E5" w:rsidRPr="00802A25" w:rsidRDefault="009144E5" w:rsidP="005F0B39">
      <w:pPr>
        <w:pStyle w:val="NoSpacing"/>
        <w:rPr>
          <w:rFonts w:ascii="Courier New" w:hAnsi="Courier New" w:cs="Courier New"/>
          <w:sz w:val="14"/>
          <w:szCs w:val="14"/>
        </w:rPr>
      </w:pPr>
    </w:p>
    <w:p w14:paraId="5C10F11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0FD6F4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encISR</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65A19BB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ifdef</w:t>
      </w:r>
      <w:proofErr w:type="gramEnd"/>
      <w:r w:rsidRPr="00802A25">
        <w:rPr>
          <w:rFonts w:ascii="Courier New" w:hAnsi="Courier New" w:cs="Courier New"/>
          <w:sz w:val="14"/>
          <w:szCs w:val="14"/>
        </w:rPr>
        <w:t xml:space="preserve"> ENC_DIR</w:t>
      </w:r>
    </w:p>
    <w:p w14:paraId="03DF1DB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(PIND &amp; B1000</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 PIND &amp; B1000 is pin D3 (</w:t>
      </w:r>
      <w:proofErr w:type="spellStart"/>
      <w:r w:rsidRPr="00802A25">
        <w:rPr>
          <w:rFonts w:ascii="Courier New" w:hAnsi="Courier New" w:cs="Courier New"/>
          <w:sz w:val="14"/>
          <w:szCs w:val="14"/>
        </w:rPr>
        <w:t>ENC_ChB</w:t>
      </w:r>
      <w:proofErr w:type="spellEnd"/>
      <w:r w:rsidRPr="00802A25">
        <w:rPr>
          <w:rFonts w:ascii="Courier New" w:hAnsi="Courier New" w:cs="Courier New"/>
          <w:sz w:val="14"/>
          <w:szCs w:val="14"/>
        </w:rPr>
        <w:t>)</w:t>
      </w:r>
    </w:p>
    <w:p w14:paraId="21848AD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else</w:t>
      </w:r>
      <w:proofErr w:type="gramEnd"/>
    </w:p>
    <w:p w14:paraId="74D02AC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(PIND &amp; B1000</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 PIND &amp; B1000 is pin D3 (</w:t>
      </w:r>
      <w:proofErr w:type="spellStart"/>
      <w:r w:rsidRPr="00802A25">
        <w:rPr>
          <w:rFonts w:ascii="Courier New" w:hAnsi="Courier New" w:cs="Courier New"/>
          <w:sz w:val="14"/>
          <w:szCs w:val="14"/>
        </w:rPr>
        <w:t>ENC_ChB</w:t>
      </w:r>
      <w:proofErr w:type="spellEnd"/>
      <w:r w:rsidRPr="00802A25">
        <w:rPr>
          <w:rFonts w:ascii="Courier New" w:hAnsi="Courier New" w:cs="Courier New"/>
          <w:sz w:val="14"/>
          <w:szCs w:val="14"/>
        </w:rPr>
        <w:t>)</w:t>
      </w:r>
    </w:p>
    <w:p w14:paraId="7105329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endif</w:t>
      </w:r>
      <w:proofErr w:type="gramEnd"/>
    </w:p>
    <w:p w14:paraId="6F7283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When </w:t>
      </w:r>
      <w:proofErr w:type="spellStart"/>
      <w:r w:rsidRPr="00802A25">
        <w:rPr>
          <w:rFonts w:ascii="Courier New" w:hAnsi="Courier New" w:cs="Courier New"/>
          <w:sz w:val="14"/>
          <w:szCs w:val="14"/>
        </w:rPr>
        <w:t>ENC_ChA</w:t>
      </w:r>
      <w:proofErr w:type="spellEnd"/>
      <w:r w:rsidRPr="00802A25">
        <w:rPr>
          <w:rFonts w:ascii="Courier New" w:hAnsi="Courier New" w:cs="Courier New"/>
          <w:sz w:val="14"/>
          <w:szCs w:val="14"/>
        </w:rPr>
        <w:t xml:space="preserve"> rises from 0 to 1, </w:t>
      </w:r>
      <w:proofErr w:type="spellStart"/>
      <w:r w:rsidRPr="00802A25">
        <w:rPr>
          <w:rFonts w:ascii="Courier New" w:hAnsi="Courier New" w:cs="Courier New"/>
          <w:sz w:val="14"/>
          <w:szCs w:val="14"/>
        </w:rPr>
        <w:t>ENC_ChB</w:t>
      </w:r>
      <w:proofErr w:type="spellEnd"/>
      <w:r w:rsidRPr="00802A25">
        <w:rPr>
          <w:rFonts w:ascii="Courier New" w:hAnsi="Courier New" w:cs="Courier New"/>
          <w:sz w:val="14"/>
          <w:szCs w:val="14"/>
        </w:rPr>
        <w:t xml:space="preserve"> = 1 means RIGHT (CW), </w:t>
      </w:r>
      <w:proofErr w:type="spellStart"/>
      <w:r w:rsidRPr="00802A25">
        <w:rPr>
          <w:rFonts w:ascii="Courier New" w:hAnsi="Courier New" w:cs="Courier New"/>
          <w:sz w:val="14"/>
          <w:szCs w:val="14"/>
        </w:rPr>
        <w:t>ENC_ChB</w:t>
      </w:r>
      <w:proofErr w:type="spellEnd"/>
      <w:r w:rsidRPr="00802A25">
        <w:rPr>
          <w:rFonts w:ascii="Courier New" w:hAnsi="Courier New" w:cs="Courier New"/>
          <w:sz w:val="14"/>
          <w:szCs w:val="14"/>
        </w:rPr>
        <w:t xml:space="preserve"> = 0 means LEFT (CCW)</w:t>
      </w:r>
    </w:p>
    <w:p w14:paraId="17344B5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4C3A26AF" w14:textId="77777777" w:rsidR="009144E5" w:rsidRPr="00802A25" w:rsidRDefault="009144E5" w:rsidP="005F0B39">
      <w:pPr>
        <w:pStyle w:val="NoSpacing"/>
        <w:rPr>
          <w:rFonts w:ascii="Courier New" w:hAnsi="Courier New" w:cs="Courier New"/>
          <w:sz w:val="14"/>
          <w:szCs w:val="14"/>
        </w:rPr>
      </w:pPr>
    </w:p>
    <w:p w14:paraId="2B73D2E5" w14:textId="2D91146A" w:rsidR="009144E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1C904D8" w14:textId="07CBA040" w:rsidR="00802A25" w:rsidRDefault="00802A25">
      <w:pPr>
        <w:spacing w:after="200"/>
        <w:rPr>
          <w:rFonts w:ascii="Courier New" w:eastAsiaTheme="minorHAnsi" w:hAnsi="Courier New" w:cs="Courier New"/>
          <w:b w:val="0"/>
          <w:color w:val="auto"/>
          <w:sz w:val="14"/>
          <w:szCs w:val="14"/>
          <w:lang w:val="en-GB"/>
        </w:rPr>
      </w:pPr>
      <w:r>
        <w:rPr>
          <w:rFonts w:ascii="Courier New" w:hAnsi="Courier New" w:cs="Courier New"/>
          <w:sz w:val="14"/>
          <w:szCs w:val="14"/>
        </w:rPr>
        <w:br w:type="page"/>
      </w:r>
    </w:p>
    <w:p w14:paraId="29CF5932" w14:textId="068E6006" w:rsidR="00802A25" w:rsidRDefault="00802A25" w:rsidP="00802A25">
      <w:pPr>
        <w:pStyle w:val="Heading2"/>
      </w:pPr>
      <w:bookmarkStart w:id="58" w:name="_Toc59910018"/>
      <w:r>
        <w:lastRenderedPageBreak/>
        <w:t>DomeBuddy Dongle</w:t>
      </w:r>
      <w:bookmarkEnd w:id="58"/>
    </w:p>
    <w:p w14:paraId="35C27EC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w:t>
      </w:r>
      <w:proofErr w:type="gramEnd"/>
      <w:r w:rsidRPr="00802A25">
        <w:rPr>
          <w:rFonts w:ascii="Courier New" w:hAnsi="Courier New" w:cs="Courier New"/>
          <w:sz w:val="14"/>
          <w:szCs w:val="14"/>
        </w:rPr>
        <w:t xml:space="preserve"> VERSION "\</w:t>
      </w:r>
      <w:proofErr w:type="spellStart"/>
      <w:r w:rsidRPr="00802A25">
        <w:rPr>
          <w:rFonts w:ascii="Courier New" w:hAnsi="Courier New" w:cs="Courier New"/>
          <w:sz w:val="14"/>
          <w:szCs w:val="14"/>
        </w:rPr>
        <w:t>nDomeBuddy</w:t>
      </w:r>
      <w:proofErr w:type="spellEnd"/>
      <w:r w:rsidRPr="00802A25">
        <w:rPr>
          <w:rFonts w:ascii="Courier New" w:hAnsi="Courier New" w:cs="Courier New"/>
          <w:sz w:val="14"/>
          <w:szCs w:val="14"/>
        </w:rPr>
        <w:t xml:space="preserve"> Dongle MVC V0.201201 by Keith Rickard"</w:t>
      </w:r>
    </w:p>
    <w:p w14:paraId="19D32232" w14:textId="23072C3E" w:rsidR="00802A25" w:rsidRPr="00802A25" w:rsidRDefault="001867FE" w:rsidP="00802A25">
      <w:pPr>
        <w:pStyle w:val="NoSpacing"/>
        <w:rPr>
          <w:rFonts w:ascii="Courier New" w:hAnsi="Courier New" w:cs="Courier New"/>
          <w:sz w:val="14"/>
          <w:szCs w:val="14"/>
        </w:rPr>
      </w:pPr>
      <w:r>
        <w:rPr>
          <w:rFonts w:ascii="Courier New" w:hAnsi="Courier New" w:cs="Courier New"/>
          <w:sz w:val="14"/>
          <w:szCs w:val="14"/>
        </w:rPr>
        <w:t xml:space="preserve">// </w:t>
      </w:r>
      <w:r w:rsidR="00802A25" w:rsidRPr="00802A25">
        <w:rPr>
          <w:rFonts w:ascii="Courier New" w:hAnsi="Courier New" w:cs="Courier New"/>
          <w:sz w:val="14"/>
          <w:szCs w:val="14"/>
        </w:rPr>
        <w:t>Work started 19 October 2020.</w:t>
      </w:r>
      <w:r>
        <w:rPr>
          <w:rFonts w:ascii="Courier New" w:hAnsi="Courier New" w:cs="Courier New"/>
          <w:sz w:val="14"/>
          <w:szCs w:val="14"/>
        </w:rPr>
        <w:t xml:space="preserve">  For Arduino Nano and Celestron </w:t>
      </w:r>
      <w:proofErr w:type="spellStart"/>
      <w:r>
        <w:rPr>
          <w:rFonts w:ascii="Courier New" w:hAnsi="Courier New" w:cs="Courier New"/>
          <w:sz w:val="14"/>
          <w:szCs w:val="14"/>
        </w:rPr>
        <w:t>NexStar</w:t>
      </w:r>
      <w:proofErr w:type="spellEnd"/>
      <w:r>
        <w:rPr>
          <w:rFonts w:ascii="Courier New" w:hAnsi="Courier New" w:cs="Courier New"/>
          <w:sz w:val="14"/>
          <w:szCs w:val="14"/>
        </w:rPr>
        <w:t xml:space="preserve"> GPS telescope.</w:t>
      </w:r>
    </w:p>
    <w:p w14:paraId="56E137E7" w14:textId="535F7AE5" w:rsidR="001867FE" w:rsidRDefault="001867FE" w:rsidP="00802A25">
      <w:pPr>
        <w:pStyle w:val="NoSpacing"/>
        <w:rPr>
          <w:rFonts w:ascii="Courier New" w:hAnsi="Courier New" w:cs="Courier New"/>
          <w:sz w:val="14"/>
          <w:szCs w:val="14"/>
        </w:rPr>
      </w:pPr>
    </w:p>
    <w:p w14:paraId="10FA91B7" w14:textId="727E5059" w:rsidR="006C6F29" w:rsidRDefault="006C6F29" w:rsidP="00802A25">
      <w:pPr>
        <w:pStyle w:val="NoSpacing"/>
        <w:rPr>
          <w:rFonts w:ascii="Courier New" w:hAnsi="Courier New" w:cs="Courier New"/>
          <w:sz w:val="14"/>
          <w:szCs w:val="14"/>
        </w:rPr>
      </w:pPr>
      <w:r>
        <w:rPr>
          <w:rFonts w:ascii="Courier New" w:hAnsi="Courier New" w:cs="Courier New"/>
          <w:sz w:val="14"/>
          <w:szCs w:val="14"/>
        </w:rPr>
        <w:t>// PARAMETERS</w:t>
      </w:r>
    </w:p>
    <w:p w14:paraId="72DD4F01" w14:textId="6EF84AEA" w:rsidR="006C6F29" w:rsidRDefault="006C6F29" w:rsidP="00802A25">
      <w:pPr>
        <w:pStyle w:val="NoSpacing"/>
        <w:rPr>
          <w:rFonts w:ascii="Courier New" w:hAnsi="Courier New" w:cs="Courier New"/>
          <w:sz w:val="14"/>
          <w:szCs w:val="14"/>
        </w:rPr>
      </w:pPr>
      <w:r>
        <w:rPr>
          <w:rFonts w:ascii="Courier New" w:hAnsi="Courier New" w:cs="Courier New"/>
          <w:sz w:val="14"/>
          <w:szCs w:val="14"/>
        </w:rPr>
        <w:t>#</w:t>
      </w:r>
      <w:proofErr w:type="gramStart"/>
      <w:r>
        <w:rPr>
          <w:rFonts w:ascii="Courier New" w:hAnsi="Courier New" w:cs="Courier New"/>
          <w:sz w:val="14"/>
          <w:szCs w:val="14"/>
        </w:rPr>
        <w:t>define</w:t>
      </w:r>
      <w:proofErr w:type="gramEnd"/>
      <w:r>
        <w:rPr>
          <w:rFonts w:ascii="Courier New" w:hAnsi="Courier New" w:cs="Courier New"/>
          <w:sz w:val="14"/>
          <w:szCs w:val="14"/>
        </w:rPr>
        <w:t xml:space="preserve"> ENQ_DELAY</w:t>
      </w:r>
      <w:r>
        <w:rPr>
          <w:rFonts w:ascii="Courier New" w:hAnsi="Courier New" w:cs="Courier New"/>
          <w:sz w:val="14"/>
          <w:szCs w:val="14"/>
        </w:rPr>
        <w:tab/>
        <w:t xml:space="preserve">    5000</w:t>
      </w:r>
    </w:p>
    <w:p w14:paraId="6DB1C9FA" w14:textId="77777777" w:rsidR="006C6F29" w:rsidRDefault="006C6F29" w:rsidP="00802A25">
      <w:pPr>
        <w:pStyle w:val="NoSpacing"/>
        <w:rPr>
          <w:rFonts w:ascii="Courier New" w:hAnsi="Courier New" w:cs="Courier New"/>
          <w:sz w:val="14"/>
          <w:szCs w:val="14"/>
        </w:rPr>
      </w:pPr>
    </w:p>
    <w:p w14:paraId="2AE526B1" w14:textId="653900D1"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#include &lt;</w:t>
      </w:r>
      <w:proofErr w:type="spellStart"/>
      <w:r w:rsidRPr="00802A25">
        <w:rPr>
          <w:rFonts w:ascii="Courier New" w:hAnsi="Courier New" w:cs="Courier New"/>
          <w:sz w:val="14"/>
          <w:szCs w:val="14"/>
        </w:rPr>
        <w:t>SoftwareSerial.h</w:t>
      </w:r>
      <w:proofErr w:type="spellEnd"/>
      <w:r w:rsidRPr="00802A25">
        <w:rPr>
          <w:rFonts w:ascii="Courier New" w:hAnsi="Courier New" w:cs="Courier New"/>
          <w:sz w:val="14"/>
          <w:szCs w:val="14"/>
        </w:rPr>
        <w:t>&gt;</w:t>
      </w:r>
    </w:p>
    <w:p w14:paraId="340A2DF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nsCTS</w:t>
      </w:r>
      <w:proofErr w:type="spellEnd"/>
      <w:proofErr w:type="gramEnd"/>
      <w:r w:rsidRPr="00802A25">
        <w:rPr>
          <w:rFonts w:ascii="Courier New" w:hAnsi="Courier New" w:cs="Courier New"/>
          <w:sz w:val="14"/>
          <w:szCs w:val="14"/>
        </w:rPr>
        <w:t xml:space="preserve">        A2</w:t>
      </w:r>
    </w:p>
    <w:p w14:paraId="05932D0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nsTXD</w:t>
      </w:r>
      <w:proofErr w:type="spellEnd"/>
      <w:proofErr w:type="gramEnd"/>
      <w:r w:rsidRPr="00802A25">
        <w:rPr>
          <w:rFonts w:ascii="Courier New" w:hAnsi="Courier New" w:cs="Courier New"/>
          <w:sz w:val="14"/>
          <w:szCs w:val="14"/>
        </w:rPr>
        <w:t xml:space="preserve">        A3</w:t>
      </w:r>
    </w:p>
    <w:p w14:paraId="7A32875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nsRXD</w:t>
      </w:r>
      <w:proofErr w:type="spellEnd"/>
      <w:proofErr w:type="gramEnd"/>
      <w:r w:rsidRPr="00802A25">
        <w:rPr>
          <w:rFonts w:ascii="Courier New" w:hAnsi="Courier New" w:cs="Courier New"/>
          <w:sz w:val="14"/>
          <w:szCs w:val="14"/>
        </w:rPr>
        <w:t xml:space="preserve">        A4</w:t>
      </w:r>
    </w:p>
    <w:p w14:paraId="7F7FA1E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nsRTS</w:t>
      </w:r>
      <w:proofErr w:type="spellEnd"/>
      <w:proofErr w:type="gramEnd"/>
      <w:r w:rsidRPr="00802A25">
        <w:rPr>
          <w:rFonts w:ascii="Courier New" w:hAnsi="Courier New" w:cs="Courier New"/>
          <w:sz w:val="14"/>
          <w:szCs w:val="14"/>
        </w:rPr>
        <w:t xml:space="preserve">        A5</w:t>
      </w:r>
    </w:p>
    <w:p w14:paraId="5E72C78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btRXD</w:t>
      </w:r>
      <w:proofErr w:type="spellEnd"/>
      <w:proofErr w:type="gramEnd"/>
      <w:r w:rsidRPr="00802A25">
        <w:rPr>
          <w:rFonts w:ascii="Courier New" w:hAnsi="Courier New" w:cs="Courier New"/>
          <w:sz w:val="14"/>
          <w:szCs w:val="14"/>
        </w:rPr>
        <w:t xml:space="preserve">        11</w:t>
      </w:r>
    </w:p>
    <w:p w14:paraId="745C565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btTXD</w:t>
      </w:r>
      <w:proofErr w:type="spellEnd"/>
      <w:proofErr w:type="gramEnd"/>
      <w:r w:rsidRPr="00802A25">
        <w:rPr>
          <w:rFonts w:ascii="Courier New" w:hAnsi="Courier New" w:cs="Courier New"/>
          <w:sz w:val="14"/>
          <w:szCs w:val="14"/>
        </w:rPr>
        <w:t xml:space="preserve">        A7</w:t>
      </w:r>
    </w:p>
    <w:p w14:paraId="1568FD1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btSTAT</w:t>
      </w:r>
      <w:proofErr w:type="spellEnd"/>
      <w:proofErr w:type="gramEnd"/>
      <w:r w:rsidRPr="00802A25">
        <w:rPr>
          <w:rFonts w:ascii="Courier New" w:hAnsi="Courier New" w:cs="Courier New"/>
          <w:sz w:val="14"/>
          <w:szCs w:val="14"/>
        </w:rPr>
        <w:t xml:space="preserve">       12</w:t>
      </w:r>
    </w:p>
    <w:p w14:paraId="77C2C2F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LED</w:t>
      </w:r>
      <w:proofErr w:type="gramEnd"/>
      <w:r w:rsidRPr="00802A25">
        <w:rPr>
          <w:rFonts w:ascii="Courier New" w:hAnsi="Courier New" w:cs="Courier New"/>
          <w:sz w:val="14"/>
          <w:szCs w:val="14"/>
        </w:rPr>
        <w:t xml:space="preserve">          2</w:t>
      </w:r>
    </w:p>
    <w:p w14:paraId="05BE1C2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BTBAUD</w:t>
      </w:r>
      <w:proofErr w:type="gramEnd"/>
      <w:r w:rsidRPr="00802A25">
        <w:rPr>
          <w:rFonts w:ascii="Courier New" w:hAnsi="Courier New" w:cs="Courier New"/>
          <w:sz w:val="14"/>
          <w:szCs w:val="14"/>
        </w:rPr>
        <w:t xml:space="preserve">       38400</w:t>
      </w:r>
    </w:p>
    <w:p w14:paraId="694AD46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NSBAUD</w:t>
      </w:r>
      <w:proofErr w:type="gramEnd"/>
      <w:r w:rsidRPr="00802A25">
        <w:rPr>
          <w:rFonts w:ascii="Courier New" w:hAnsi="Courier New" w:cs="Courier New"/>
          <w:sz w:val="14"/>
          <w:szCs w:val="14"/>
        </w:rPr>
        <w:t xml:space="preserve">       19200</w:t>
      </w:r>
    </w:p>
    <w:p w14:paraId="76C3D4F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_AZM      "\x3B\x03\x04\x10\x01\xE8"</w:t>
      </w:r>
    </w:p>
    <w:p w14:paraId="51CD647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_AZM_HEX  "3B 03 04 10 01 E8"</w:t>
      </w:r>
    </w:p>
    <w:p w14:paraId="4F9307C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_AZM_END  "\</w:t>
      </w:r>
      <w:proofErr w:type="spellStart"/>
      <w:r w:rsidRPr="00802A25">
        <w:rPr>
          <w:rFonts w:ascii="Courier New" w:hAnsi="Courier New" w:cs="Courier New"/>
          <w:sz w:val="14"/>
          <w:szCs w:val="14"/>
        </w:rPr>
        <w:t>xEB</w:t>
      </w:r>
      <w:proofErr w:type="spellEnd"/>
      <w:r w:rsidRPr="00802A25">
        <w:rPr>
          <w:rFonts w:ascii="Courier New" w:hAnsi="Courier New" w:cs="Courier New"/>
          <w:sz w:val="14"/>
          <w:szCs w:val="14"/>
        </w:rPr>
        <w:t>"</w:t>
      </w:r>
    </w:p>
    <w:p w14:paraId="569D8CF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_SLEW     "\x3B\x03\x04\x10\x12\xD7"</w:t>
      </w:r>
    </w:p>
    <w:p w14:paraId="7535EAB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_SLEW_HEX "3B 03 04 10 12 D7"</w:t>
      </w:r>
    </w:p>
    <w:p w14:paraId="307A92E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_SLEW_END "\xD7"</w:t>
      </w:r>
    </w:p>
    <w:p w14:paraId="696162E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_PREAMBLE "\x3B"</w:t>
      </w:r>
    </w:p>
    <w:p w14:paraId="581D303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3Bh = preamble</w:t>
      </w:r>
    </w:p>
    <w:p w14:paraId="72CF42B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03h = packet length</w:t>
      </w:r>
    </w:p>
    <w:p w14:paraId="14400C3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04h = hand controller device (source)</w:t>
      </w:r>
    </w:p>
    <w:p w14:paraId="7820DB9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10h = azimuth motor controller AZM (destination)</w:t>
      </w:r>
    </w:p>
    <w:p w14:paraId="1F9417C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01h = MC_GET_POSITION (get azimuth) - returns 24 bits</w:t>
      </w:r>
    </w:p>
    <w:p w14:paraId="0F60051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E8h = checksum - </w:t>
      </w:r>
      <w:proofErr w:type="gramStart"/>
      <w:r w:rsidRPr="00802A25">
        <w:rPr>
          <w:rFonts w:ascii="Courier New" w:hAnsi="Courier New" w:cs="Courier New"/>
          <w:sz w:val="14"/>
          <w:szCs w:val="14"/>
        </w:rPr>
        <w:t>LSB( NOT</w:t>
      </w:r>
      <w:proofErr w:type="gramEnd"/>
      <w:r w:rsidRPr="00802A25">
        <w:rPr>
          <w:rFonts w:ascii="Courier New" w:hAnsi="Courier New" w:cs="Courier New"/>
          <w:sz w:val="14"/>
          <w:szCs w:val="14"/>
        </w:rPr>
        <w:t>(03h + 04h + 10h + 01h) + 1)</w:t>
      </w:r>
    </w:p>
    <w:p w14:paraId="71AFB26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long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w:t>
      </w:r>
    </w:p>
    <w:p w14:paraId="7C5CB11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char </w:t>
      </w:r>
      <w:proofErr w:type="spellStart"/>
      <w:r w:rsidRPr="00802A25">
        <w:rPr>
          <w:rFonts w:ascii="Courier New" w:hAnsi="Courier New" w:cs="Courier New"/>
          <w:sz w:val="14"/>
          <w:szCs w:val="14"/>
        </w:rPr>
        <w:t>scopeSLEW</w:t>
      </w:r>
      <w:proofErr w:type="spellEnd"/>
      <w:r w:rsidRPr="00802A25">
        <w:rPr>
          <w:rFonts w:ascii="Courier New" w:hAnsi="Courier New" w:cs="Courier New"/>
          <w:sz w:val="14"/>
          <w:szCs w:val="14"/>
        </w:rPr>
        <w:t xml:space="preserve"> = 'T';</w:t>
      </w:r>
    </w:p>
    <w:p w14:paraId="0B03F50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char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10];</w:t>
      </w:r>
    </w:p>
    <w:p w14:paraId="31DB4C9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w:t>
      </w:r>
    </w:p>
    <w:p w14:paraId="4515B776" w14:textId="77777777" w:rsidR="00802A25" w:rsidRPr="00802A25" w:rsidRDefault="00802A25" w:rsidP="00802A25">
      <w:pPr>
        <w:pStyle w:val="NoSpacing"/>
        <w:rPr>
          <w:rFonts w:ascii="Courier New" w:hAnsi="Courier New" w:cs="Courier New"/>
          <w:sz w:val="14"/>
          <w:szCs w:val="14"/>
        </w:rPr>
      </w:pPr>
      <w:proofErr w:type="spellStart"/>
      <w:r w:rsidRPr="00802A25">
        <w:rPr>
          <w:rFonts w:ascii="Courier New" w:hAnsi="Courier New" w:cs="Courier New"/>
          <w:sz w:val="14"/>
          <w:szCs w:val="14"/>
        </w:rPr>
        <w:t>SoftwareSerial</w:t>
      </w:r>
      <w:proofErr w:type="spellEnd"/>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btSerial</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btTXD</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btRXD</w:t>
      </w:r>
      <w:proofErr w:type="spellEnd"/>
      <w:r w:rsidRPr="00802A25">
        <w:rPr>
          <w:rFonts w:ascii="Courier New" w:hAnsi="Courier New" w:cs="Courier New"/>
          <w:sz w:val="14"/>
          <w:szCs w:val="14"/>
        </w:rPr>
        <w:t>);      // Serial object for Bluetooth module (</w:t>
      </w:r>
      <w:proofErr w:type="spellStart"/>
      <w:r w:rsidRPr="00802A25">
        <w:rPr>
          <w:rFonts w:ascii="Courier New" w:hAnsi="Courier New" w:cs="Courier New"/>
          <w:sz w:val="14"/>
          <w:szCs w:val="14"/>
        </w:rPr>
        <w:t>btTXD</w:t>
      </w:r>
      <w:proofErr w:type="spellEnd"/>
      <w:r w:rsidRPr="00802A25">
        <w:rPr>
          <w:rFonts w:ascii="Courier New" w:hAnsi="Courier New" w:cs="Courier New"/>
          <w:sz w:val="14"/>
          <w:szCs w:val="14"/>
        </w:rPr>
        <w:t xml:space="preserve"> is not used so it is assigned to a "useless pin")</w:t>
      </w:r>
    </w:p>
    <w:p w14:paraId="6D2C00B5" w14:textId="77777777" w:rsidR="00802A25" w:rsidRPr="00802A25" w:rsidRDefault="00802A25" w:rsidP="00802A25">
      <w:pPr>
        <w:pStyle w:val="NoSpacing"/>
        <w:rPr>
          <w:rFonts w:ascii="Courier New" w:hAnsi="Courier New" w:cs="Courier New"/>
          <w:sz w:val="14"/>
          <w:szCs w:val="14"/>
        </w:rPr>
      </w:pPr>
      <w:proofErr w:type="spellStart"/>
      <w:r w:rsidRPr="00802A25">
        <w:rPr>
          <w:rFonts w:ascii="Courier New" w:hAnsi="Courier New" w:cs="Courier New"/>
          <w:sz w:val="14"/>
          <w:szCs w:val="14"/>
        </w:rPr>
        <w:t>SoftwareSerial</w:t>
      </w:r>
      <w:proofErr w:type="spellEnd"/>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nsSerial</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nsTXD</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nsRXD</w:t>
      </w:r>
      <w:proofErr w:type="spellEnd"/>
      <w:r w:rsidRPr="00802A25">
        <w:rPr>
          <w:rFonts w:ascii="Courier New" w:hAnsi="Courier New" w:cs="Courier New"/>
          <w:sz w:val="14"/>
          <w:szCs w:val="14"/>
        </w:rPr>
        <w:t xml:space="preserve">);      // Serial object for the Celestron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 xml:space="preserve"> GPS AUX1 or AUX2 port</w:t>
      </w:r>
    </w:p>
    <w:p w14:paraId="4C240D99" w14:textId="77777777" w:rsidR="00802A25" w:rsidRPr="00802A25" w:rsidRDefault="00802A25" w:rsidP="00802A25">
      <w:pPr>
        <w:pStyle w:val="NoSpacing"/>
        <w:rPr>
          <w:rFonts w:ascii="Courier New" w:hAnsi="Courier New" w:cs="Courier New"/>
          <w:sz w:val="14"/>
          <w:szCs w:val="14"/>
        </w:rPr>
      </w:pPr>
    </w:p>
    <w:p w14:paraId="1E2A8B8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6136EDC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gramStart"/>
      <w:r w:rsidRPr="00802A25">
        <w:rPr>
          <w:rFonts w:ascii="Courier New" w:hAnsi="Courier New" w:cs="Courier New"/>
          <w:sz w:val="14"/>
          <w:szCs w:val="14"/>
        </w:rPr>
        <w:t>setup(</w:t>
      </w:r>
      <w:proofErr w:type="gramEnd"/>
      <w:r w:rsidRPr="00802A25">
        <w:rPr>
          <w:rFonts w:ascii="Courier New" w:hAnsi="Courier New" w:cs="Courier New"/>
          <w:sz w:val="14"/>
          <w:szCs w:val="14"/>
        </w:rPr>
        <w:t>) {</w:t>
      </w:r>
    </w:p>
    <w:p w14:paraId="134C557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btSerial.begin</w:t>
      </w:r>
      <w:proofErr w:type="spellEnd"/>
      <w:r w:rsidRPr="00802A25">
        <w:rPr>
          <w:rFonts w:ascii="Courier New" w:hAnsi="Courier New" w:cs="Courier New"/>
          <w:sz w:val="14"/>
          <w:szCs w:val="14"/>
        </w:rPr>
        <w:t>(BTBAUD);</w:t>
      </w:r>
    </w:p>
    <w:p w14:paraId="72787BB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nsCTS</w:t>
      </w:r>
      <w:proofErr w:type="spellEnd"/>
      <w:r w:rsidRPr="00802A25">
        <w:rPr>
          <w:rFonts w:ascii="Courier New" w:hAnsi="Courier New" w:cs="Courier New"/>
          <w:sz w:val="14"/>
          <w:szCs w:val="14"/>
        </w:rPr>
        <w:t>, INPUT_PULLUP);             // Arduino's "RTS"</w:t>
      </w:r>
    </w:p>
    <w:p w14:paraId="132F1D7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OUTPUT);                   // Arduino's "CTS</w:t>
      </w:r>
    </w:p>
    <w:p w14:paraId="118AD73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OUTPUT);                     // LED indicator</w:t>
      </w:r>
    </w:p>
    <w:p w14:paraId="166F498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HIGH);                // RTS is inactive so set HIGH (Arduino has no data to send yet)</w:t>
      </w:r>
    </w:p>
    <w:p w14:paraId="46646CC6" w14:textId="77777777" w:rsidR="00802A25" w:rsidRPr="00802A25" w:rsidRDefault="00802A25" w:rsidP="00802A25">
      <w:pPr>
        <w:pStyle w:val="NoSpacing"/>
        <w:rPr>
          <w:rFonts w:ascii="Courier New" w:hAnsi="Courier New" w:cs="Courier New"/>
          <w:sz w:val="14"/>
          <w:szCs w:val="14"/>
        </w:rPr>
      </w:pPr>
    </w:p>
    <w:p w14:paraId="15ADD2A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Serial.begin</w:t>
      </w:r>
      <w:proofErr w:type="spellEnd"/>
      <w:r w:rsidRPr="00802A25">
        <w:rPr>
          <w:rFonts w:ascii="Courier New" w:hAnsi="Courier New" w:cs="Courier New"/>
          <w:sz w:val="14"/>
          <w:szCs w:val="14"/>
        </w:rPr>
        <w:t>(9600);</w:t>
      </w:r>
    </w:p>
    <w:p w14:paraId="4876372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(VERSION);</w:t>
      </w:r>
    </w:p>
    <w:p w14:paraId="7A2E32F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btSerial.begin</w:t>
      </w:r>
      <w:proofErr w:type="spellEnd"/>
      <w:r w:rsidRPr="00802A25">
        <w:rPr>
          <w:rFonts w:ascii="Courier New" w:hAnsi="Courier New" w:cs="Courier New"/>
          <w:sz w:val="14"/>
          <w:szCs w:val="14"/>
        </w:rPr>
        <w:t>(BTBAUD);</w:t>
      </w:r>
    </w:p>
    <w:p w14:paraId="59656A1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nsSerial.begin</w:t>
      </w:r>
      <w:proofErr w:type="spellEnd"/>
      <w:r w:rsidRPr="00802A25">
        <w:rPr>
          <w:rFonts w:ascii="Courier New" w:hAnsi="Courier New" w:cs="Courier New"/>
          <w:sz w:val="14"/>
          <w:szCs w:val="14"/>
        </w:rPr>
        <w:t>(NSBAUD);</w:t>
      </w:r>
    </w:p>
    <w:p w14:paraId="22A30DA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nsSerial.setTimeout</w:t>
      </w:r>
      <w:proofErr w:type="spellEnd"/>
      <w:r w:rsidRPr="00802A25">
        <w:rPr>
          <w:rFonts w:ascii="Courier New" w:hAnsi="Courier New" w:cs="Courier New"/>
          <w:sz w:val="14"/>
          <w:szCs w:val="14"/>
        </w:rPr>
        <w:t>(5000);</w:t>
      </w:r>
    </w:p>
    <w:p w14:paraId="644EB23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1;</w:t>
      </w:r>
    </w:p>
    <w:p w14:paraId="3A17512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5000);</w:t>
      </w:r>
    </w:p>
    <w:p w14:paraId="2B90297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Serial.available</w:t>
      </w:r>
      <w:proofErr w:type="spellEnd"/>
      <w:r w:rsidRPr="00802A25">
        <w:rPr>
          <w:rFonts w:ascii="Courier New" w:hAnsi="Courier New" w:cs="Courier New"/>
          <w:sz w:val="14"/>
          <w:szCs w:val="14"/>
        </w:rPr>
        <w:t>()) if(</w:t>
      </w:r>
      <w:proofErr w:type="spellStart"/>
      <w:r w:rsidRPr="00802A25">
        <w:rPr>
          <w:rFonts w:ascii="Courier New" w:hAnsi="Courier New" w:cs="Courier New"/>
          <w:sz w:val="14"/>
          <w:szCs w:val="14"/>
        </w:rPr>
        <w:t>Serial.read</w:t>
      </w:r>
      <w:proofErr w:type="spellEnd"/>
      <w:r w:rsidRPr="00802A25">
        <w:rPr>
          <w:rFonts w:ascii="Courier New" w:hAnsi="Courier New" w:cs="Courier New"/>
          <w:sz w:val="14"/>
          <w:szCs w:val="14"/>
        </w:rPr>
        <w:t xml:space="preserve">() == 'T') </w:t>
      </w:r>
      <w:proofErr w:type="spellStart"/>
      <w:r w:rsidRPr="00802A25">
        <w:rPr>
          <w:rFonts w:ascii="Courier New" w:hAnsi="Courier New" w:cs="Courier New"/>
          <w:sz w:val="14"/>
          <w:szCs w:val="14"/>
        </w:rPr>
        <w:t>testMode</w:t>
      </w:r>
      <w:proofErr w:type="spellEnd"/>
      <w:r w:rsidRPr="00802A25">
        <w:rPr>
          <w:rFonts w:ascii="Courier New" w:hAnsi="Courier New" w:cs="Courier New"/>
          <w:sz w:val="14"/>
          <w:szCs w:val="14"/>
        </w:rPr>
        <w:t>(); // If 'T' is received, go into TEST mode</w:t>
      </w:r>
    </w:p>
    <w:p w14:paraId="5493A93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3FCEE3BE" w14:textId="77777777" w:rsidR="00802A25" w:rsidRPr="00802A25" w:rsidRDefault="00802A25" w:rsidP="00802A25">
      <w:pPr>
        <w:pStyle w:val="NoSpacing"/>
        <w:rPr>
          <w:rFonts w:ascii="Courier New" w:hAnsi="Courier New" w:cs="Courier New"/>
          <w:sz w:val="14"/>
          <w:szCs w:val="14"/>
        </w:rPr>
      </w:pPr>
    </w:p>
    <w:p w14:paraId="7F03BE2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4DA3892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gramStart"/>
      <w:r w:rsidRPr="00802A25">
        <w:rPr>
          <w:rFonts w:ascii="Courier New" w:hAnsi="Courier New" w:cs="Courier New"/>
          <w:sz w:val="14"/>
          <w:szCs w:val="14"/>
        </w:rPr>
        <w:t>loop(</w:t>
      </w:r>
      <w:proofErr w:type="gramEnd"/>
      <w:r w:rsidRPr="00802A25">
        <w:rPr>
          <w:rFonts w:ascii="Courier New" w:hAnsi="Courier New" w:cs="Courier New"/>
          <w:sz w:val="14"/>
          <w:szCs w:val="14"/>
        </w:rPr>
        <w:t>) {</w:t>
      </w:r>
    </w:p>
    <w:p w14:paraId="15D0AD9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w:t>
      </w:r>
    </w:p>
    <w:p w14:paraId="01A0B50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("Waiting for Bluetooth connection...");</w:t>
      </w:r>
    </w:p>
    <w:p w14:paraId="0D4D9D5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while</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             // See if a Bluetooth connection to DomeBuddy has been made</w:t>
      </w:r>
    </w:p>
    <w:p w14:paraId="7599FD9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                // If not, rapidly flash the LED</w:t>
      </w:r>
    </w:p>
    <w:p w14:paraId="2FA2F0F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100);</w:t>
      </w:r>
    </w:p>
    <w:p w14:paraId="1903519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LOW);</w:t>
      </w:r>
    </w:p>
    <w:p w14:paraId="2F5E764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100);</w:t>
      </w:r>
    </w:p>
    <w:p w14:paraId="55EC933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6FD9079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1;</w:t>
      </w:r>
    </w:p>
    <w:p w14:paraId="740403F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9180C4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w:t>
      </w:r>
    </w:p>
    <w:p w14:paraId="0A9C67B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("Bluetooth connected");</w:t>
      </w:r>
    </w:p>
    <w:p w14:paraId="2D42F85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0;</w:t>
      </w:r>
    </w:p>
    <w:p w14:paraId="7D3D47C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32F70C3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                  // Turn on LED to show comms are in progress</w:t>
      </w:r>
    </w:p>
    <w:p w14:paraId="4A9C3D9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getAZM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 Ask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 xml:space="preserve"> for the </w:t>
      </w:r>
      <w:proofErr w:type="spellStart"/>
      <w:r w:rsidRPr="00802A25">
        <w:rPr>
          <w:rFonts w:ascii="Courier New" w:hAnsi="Courier New" w:cs="Courier New"/>
          <w:sz w:val="14"/>
          <w:szCs w:val="14"/>
        </w:rPr>
        <w:t>telesope's</w:t>
      </w:r>
      <w:proofErr w:type="spellEnd"/>
      <w:r w:rsidRPr="00802A25">
        <w:rPr>
          <w:rFonts w:ascii="Courier New" w:hAnsi="Courier New" w:cs="Courier New"/>
          <w:sz w:val="14"/>
          <w:szCs w:val="14"/>
        </w:rPr>
        <w:t xml:space="preserve"> slew status and azimuth</w:t>
      </w:r>
    </w:p>
    <w:p w14:paraId="66F2EE9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sendAZM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If got, send the slew status and azimuth to DomeBuddy Controller</w:t>
      </w:r>
    </w:p>
    <w:p w14:paraId="10B80DE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7FFABBE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LOW);                   // Turn off LED - azimuth sent! LED should only remain on for ~500ms</w:t>
      </w:r>
    </w:p>
    <w:p w14:paraId="510743FD" w14:textId="224DE22D"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006C6F29">
        <w:rPr>
          <w:rFonts w:ascii="Courier New" w:hAnsi="Courier New" w:cs="Courier New"/>
          <w:sz w:val="14"/>
          <w:szCs w:val="14"/>
        </w:rPr>
        <w:t>ENQ_DELAY - 600</w:t>
      </w:r>
      <w:r w:rsidRPr="00802A25">
        <w:rPr>
          <w:rFonts w:ascii="Courier New" w:hAnsi="Courier New" w:cs="Courier New"/>
          <w:sz w:val="14"/>
          <w:szCs w:val="14"/>
        </w:rPr>
        <w:t xml:space="preserve">);                  </w:t>
      </w:r>
      <w:r w:rsidR="006C6F29">
        <w:rPr>
          <w:rFonts w:ascii="Courier New" w:hAnsi="Courier New" w:cs="Courier New"/>
          <w:sz w:val="14"/>
          <w:szCs w:val="14"/>
        </w:rPr>
        <w:t xml:space="preserve"> </w:t>
      </w:r>
      <w:r w:rsidRPr="00802A25">
        <w:rPr>
          <w:rFonts w:ascii="Courier New" w:hAnsi="Courier New" w:cs="Courier New"/>
          <w:sz w:val="14"/>
          <w:szCs w:val="14"/>
        </w:rPr>
        <w:t>// Wait about 5 seconds before looping back</w:t>
      </w:r>
    </w:p>
    <w:p w14:paraId="1EC82E3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00A267CD" w14:textId="77777777" w:rsidR="00802A25" w:rsidRPr="00802A25" w:rsidRDefault="00802A25" w:rsidP="00802A25">
      <w:pPr>
        <w:pStyle w:val="NoSpacing"/>
        <w:rPr>
          <w:rFonts w:ascii="Courier New" w:hAnsi="Courier New" w:cs="Courier New"/>
          <w:sz w:val="14"/>
          <w:szCs w:val="14"/>
        </w:rPr>
      </w:pPr>
    </w:p>
    <w:p w14:paraId="7174D93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2ABD361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testMode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37D02CE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w:t>
      </w:r>
    </w:p>
    <w:p w14:paraId="4858588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nENTERING</w:t>
      </w:r>
      <w:proofErr w:type="spellEnd"/>
      <w:r w:rsidRPr="00802A25">
        <w:rPr>
          <w:rFonts w:ascii="Courier New" w:hAnsi="Courier New" w:cs="Courier New"/>
          <w:sz w:val="14"/>
          <w:szCs w:val="14"/>
        </w:rPr>
        <w:t xml:space="preserve"> TEST MODE");</w:t>
      </w:r>
    </w:p>
    <w:p w14:paraId="0048805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char c = '\0';</w:t>
      </w:r>
    </w:p>
    <w:p w14:paraId="786F7E6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 xml:space="preserve">128;   </w:t>
      </w:r>
      <w:proofErr w:type="gramEnd"/>
      <w:r w:rsidRPr="00802A25">
        <w:rPr>
          <w:rFonts w:ascii="Courier New" w:hAnsi="Courier New" w:cs="Courier New"/>
          <w:sz w:val="14"/>
          <w:szCs w:val="14"/>
        </w:rPr>
        <w:t xml:space="preserve">                            // Assume initially test scope is pointing due south</w:t>
      </w:r>
    </w:p>
    <w:p w14:paraId="6850896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testTarg</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w:t>
      </w:r>
    </w:p>
    <w:p w14:paraId="74B55E1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testNeg</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w:t>
      </w:r>
    </w:p>
    <w:p w14:paraId="6CE7480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char </w:t>
      </w:r>
      <w:proofErr w:type="spellStart"/>
      <w:r w:rsidRPr="00802A25">
        <w:rPr>
          <w:rFonts w:ascii="Courier New" w:hAnsi="Courier New" w:cs="Courier New"/>
          <w:sz w:val="14"/>
          <w:szCs w:val="14"/>
        </w:rPr>
        <w:t>testSLEW</w:t>
      </w:r>
      <w:proofErr w:type="spellEnd"/>
      <w:r w:rsidRPr="00802A25">
        <w:rPr>
          <w:rFonts w:ascii="Courier New" w:hAnsi="Courier New" w:cs="Courier New"/>
          <w:sz w:val="14"/>
          <w:szCs w:val="14"/>
        </w:rPr>
        <w:t xml:space="preserve"> = 'T';</w:t>
      </w:r>
    </w:p>
    <w:p w14:paraId="7FC262A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unsigned long </w:t>
      </w:r>
      <w:proofErr w:type="spellStart"/>
      <w:r w:rsidRPr="00802A25">
        <w:rPr>
          <w:rFonts w:ascii="Courier New" w:hAnsi="Courier New" w:cs="Courier New"/>
          <w:sz w:val="14"/>
          <w:szCs w:val="14"/>
        </w:rPr>
        <w:t>testTimer</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5F4F3FC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7E4E045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do{</w:t>
      </w:r>
      <w:proofErr w:type="gramEnd"/>
    </w:p>
    <w:p w14:paraId="120A4C8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&gt; </w:t>
      </w:r>
      <w:proofErr w:type="spellStart"/>
      <w:r w:rsidRPr="00802A25">
        <w:rPr>
          <w:rFonts w:ascii="Courier New" w:hAnsi="Courier New" w:cs="Courier New"/>
          <w:sz w:val="14"/>
          <w:szCs w:val="14"/>
        </w:rPr>
        <w:t>testTimer</w:t>
      </w:r>
      <w:proofErr w:type="spellEnd"/>
      <w:r w:rsidRPr="00802A25">
        <w:rPr>
          <w:rFonts w:ascii="Courier New" w:hAnsi="Courier New" w:cs="Courier New"/>
          <w:sz w:val="14"/>
          <w:szCs w:val="14"/>
        </w:rPr>
        <w:t>){</w:t>
      </w:r>
    </w:p>
    <w:p w14:paraId="3026FB3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testTimer</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+ 10000;</w:t>
      </w:r>
    </w:p>
    <w:p w14:paraId="62801F7B" w14:textId="77777777" w:rsidR="00802A25" w:rsidRPr="00802A25" w:rsidRDefault="00802A25" w:rsidP="00802A25">
      <w:pPr>
        <w:pStyle w:val="NoSpacing"/>
        <w:rPr>
          <w:rFonts w:ascii="Courier New" w:hAnsi="Courier New" w:cs="Courier New"/>
          <w:sz w:val="14"/>
          <w:szCs w:val="14"/>
        </w:rPr>
      </w:pPr>
    </w:p>
    <w:p w14:paraId="68449BD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testNeg</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w:t>
      </w:r>
    </w:p>
    <w:p w14:paraId="2B1C092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("Sending ");</w:t>
      </w:r>
    </w:p>
    <w:p w14:paraId="6D98333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Azimuth is being sent, 0 degrees is due north</w:t>
      </w:r>
    </w:p>
    <w:p w14:paraId="02F2F16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testSLEW</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slewing info ('S' = slewing, 'T' = tracking)</w:t>
      </w:r>
    </w:p>
    <w:p w14:paraId="3D2487B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xml:space="preserve">('0');      // Send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3D76416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only the HSB (0 - 255) i.e. 256 point resolution</w:t>
      </w:r>
    </w:p>
    <w:p w14:paraId="7CB814C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testNeg</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 xml:space="preserve">('0');    // Send negative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3D02535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testNeg</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Sending this ensures azimuth is sent correctly</w:t>
      </w:r>
    </w:p>
    <w:p w14:paraId="1D43EEE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terminator</w:t>
      </w:r>
    </w:p>
    <w:p w14:paraId="522FB8AD" w14:textId="77777777" w:rsidR="00802A25" w:rsidRPr="00802A25" w:rsidRDefault="00802A25" w:rsidP="00802A25">
      <w:pPr>
        <w:pStyle w:val="NoSpacing"/>
        <w:rPr>
          <w:rFonts w:ascii="Courier New" w:hAnsi="Courier New" w:cs="Courier New"/>
          <w:sz w:val="14"/>
          <w:szCs w:val="14"/>
        </w:rPr>
      </w:pPr>
    </w:p>
    <w:p w14:paraId="0BCCB29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btSerial.listen</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Select </w:t>
      </w:r>
      <w:proofErr w:type="spellStart"/>
      <w:r w:rsidRPr="00802A25">
        <w:rPr>
          <w:rFonts w:ascii="Courier New" w:hAnsi="Courier New" w:cs="Courier New"/>
          <w:sz w:val="14"/>
          <w:szCs w:val="14"/>
        </w:rPr>
        <w:t>btSerial</w:t>
      </w:r>
      <w:proofErr w:type="spellEnd"/>
      <w:r w:rsidRPr="00802A25">
        <w:rPr>
          <w:rFonts w:ascii="Courier New" w:hAnsi="Courier New" w:cs="Courier New"/>
          <w:sz w:val="14"/>
          <w:szCs w:val="14"/>
        </w:rPr>
        <w:t xml:space="preserve"> port</w:t>
      </w:r>
    </w:p>
    <w:p w14:paraId="46ED353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Azimuth is being sent, 0 degrees is due north</w:t>
      </w:r>
    </w:p>
    <w:p w14:paraId="151F1BF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testSLEW</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slewing info ('S' = slewing, 'T' = tracking)</w:t>
      </w:r>
    </w:p>
    <w:p w14:paraId="65812AF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 xml:space="preserve">('0');    // Send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275A748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only the HSB (0 - 255) i.e. 256 point resolution</w:t>
      </w:r>
    </w:p>
    <w:p w14:paraId="5435A30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testNeg</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 xml:space="preserve">('0');    // Send negative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28BD308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testNeg</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Sending this ensures azimuth is sent correctly</w:t>
      </w:r>
    </w:p>
    <w:p w14:paraId="7CFB2F6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terminator</w:t>
      </w:r>
    </w:p>
    <w:p w14:paraId="4B55D755" w14:textId="77777777" w:rsidR="00802A25" w:rsidRPr="00802A25" w:rsidRDefault="00802A25" w:rsidP="00802A25">
      <w:pPr>
        <w:pStyle w:val="NoSpacing"/>
        <w:rPr>
          <w:rFonts w:ascii="Courier New" w:hAnsi="Courier New" w:cs="Courier New"/>
          <w:sz w:val="14"/>
          <w:szCs w:val="14"/>
        </w:rPr>
      </w:pPr>
    </w:p>
    <w:p w14:paraId="3732C72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testSLEW</w:t>
      </w:r>
      <w:proofErr w:type="spellEnd"/>
      <w:r w:rsidRPr="00802A25">
        <w:rPr>
          <w:rFonts w:ascii="Courier New" w:hAnsi="Courier New" w:cs="Courier New"/>
          <w:sz w:val="14"/>
          <w:szCs w:val="14"/>
        </w:rPr>
        <w:t xml:space="preserve"> == 'T') </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            // Simulate tracking (accelerated!) by moving "clockwise" N-&gt;E-&gt;S-&gt;W-&gt;N</w:t>
      </w:r>
    </w:p>
    <w:p w14:paraId="320ECC8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testTarg</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testSLEW</w:t>
      </w:r>
      <w:proofErr w:type="spellEnd"/>
      <w:r w:rsidRPr="00802A25">
        <w:rPr>
          <w:rFonts w:ascii="Courier New" w:hAnsi="Courier New" w:cs="Courier New"/>
          <w:sz w:val="14"/>
          <w:szCs w:val="14"/>
        </w:rPr>
        <w:t xml:space="preserve"> = 'T';</w:t>
      </w:r>
    </w:p>
    <w:p w14:paraId="7CC93B1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EEC0E2F" w14:textId="77777777" w:rsidR="00802A25" w:rsidRPr="00802A25" w:rsidRDefault="00802A25" w:rsidP="00802A25">
      <w:pPr>
        <w:pStyle w:val="NoSpacing"/>
        <w:rPr>
          <w:rFonts w:ascii="Courier New" w:hAnsi="Courier New" w:cs="Courier New"/>
          <w:sz w:val="14"/>
          <w:szCs w:val="14"/>
        </w:rPr>
      </w:pPr>
    </w:p>
    <w:p w14:paraId="50E9099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Serial.available</w:t>
      </w:r>
      <w:proofErr w:type="spellEnd"/>
      <w:r w:rsidRPr="00802A25">
        <w:rPr>
          <w:rFonts w:ascii="Courier New" w:hAnsi="Courier New" w:cs="Courier New"/>
          <w:sz w:val="14"/>
          <w:szCs w:val="14"/>
        </w:rPr>
        <w:t>()){</w:t>
      </w:r>
    </w:p>
    <w:p w14:paraId="17221B5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spellStart"/>
      <w:proofErr w:type="gramStart"/>
      <w:r w:rsidRPr="00802A25">
        <w:rPr>
          <w:rFonts w:ascii="Courier New" w:hAnsi="Courier New" w:cs="Courier New"/>
          <w:sz w:val="14"/>
          <w:szCs w:val="14"/>
        </w:rPr>
        <w:t>isDigit</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Serial.peek</w:t>
      </w:r>
      <w:proofErr w:type="spellEnd"/>
      <w:r w:rsidRPr="00802A25">
        <w:rPr>
          <w:rFonts w:ascii="Courier New" w:hAnsi="Courier New" w:cs="Courier New"/>
          <w:sz w:val="14"/>
          <w:szCs w:val="14"/>
        </w:rPr>
        <w:t>())){               // See if an azimuth value (0-255) has been sent by the user.</w:t>
      </w:r>
    </w:p>
    <w:p w14:paraId="127F632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testTarg</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Serial.parseInt</w:t>
      </w:r>
      <w:proofErr w:type="spellEnd"/>
      <w:r w:rsidRPr="00802A25">
        <w:rPr>
          <w:rFonts w:ascii="Courier New" w:hAnsi="Courier New" w:cs="Courier New"/>
          <w:sz w:val="14"/>
          <w:szCs w:val="14"/>
        </w:rPr>
        <w:t>();</w:t>
      </w:r>
    </w:p>
    <w:p w14:paraId="3C0C59E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("Slew to: ");</w:t>
      </w:r>
    </w:p>
    <w:p w14:paraId="40E2320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testTarg</w:t>
      </w:r>
      <w:proofErr w:type="spellEnd"/>
      <w:r w:rsidRPr="00802A25">
        <w:rPr>
          <w:rFonts w:ascii="Courier New" w:hAnsi="Courier New" w:cs="Courier New"/>
          <w:sz w:val="14"/>
          <w:szCs w:val="14"/>
        </w:rPr>
        <w:t>);</w:t>
      </w:r>
    </w:p>
    <w:p w14:paraId="40A7514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testSLEW</w:t>
      </w:r>
      <w:proofErr w:type="spellEnd"/>
      <w:r w:rsidRPr="00802A25">
        <w:rPr>
          <w:rFonts w:ascii="Courier New" w:hAnsi="Courier New" w:cs="Courier New"/>
          <w:sz w:val="14"/>
          <w:szCs w:val="14"/>
        </w:rPr>
        <w:t xml:space="preserve"> = 'S';</w:t>
      </w:r>
    </w:p>
    <w:p w14:paraId="6DE6C75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97B5D8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else c = </w:t>
      </w:r>
      <w:proofErr w:type="spellStart"/>
      <w:r w:rsidRPr="00802A25">
        <w:rPr>
          <w:rFonts w:ascii="Courier New" w:hAnsi="Courier New" w:cs="Courier New"/>
          <w:sz w:val="14"/>
          <w:szCs w:val="14"/>
        </w:rPr>
        <w:t>Serial.read</w:t>
      </w:r>
      <w:proofErr w:type="spellEnd"/>
      <w:r w:rsidRPr="00802A25">
        <w:rPr>
          <w:rFonts w:ascii="Courier New" w:hAnsi="Courier New" w:cs="Courier New"/>
          <w:sz w:val="14"/>
          <w:szCs w:val="14"/>
        </w:rPr>
        <w:t>();</w:t>
      </w:r>
    </w:p>
    <w:p w14:paraId="1CBFF1F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0AB2561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gramStart"/>
      <w:r w:rsidRPr="00802A25">
        <w:rPr>
          <w:rFonts w:ascii="Courier New" w:hAnsi="Courier New" w:cs="Courier New"/>
          <w:sz w:val="14"/>
          <w:szCs w:val="14"/>
        </w:rPr>
        <w:t>c !</w:t>
      </w:r>
      <w:proofErr w:type="gramEnd"/>
      <w:r w:rsidRPr="00802A25">
        <w:rPr>
          <w:rFonts w:ascii="Courier New" w:hAnsi="Courier New" w:cs="Courier New"/>
          <w:sz w:val="14"/>
          <w:szCs w:val="14"/>
        </w:rPr>
        <w:t>= 'X');</w:t>
      </w:r>
    </w:p>
    <w:p w14:paraId="769E780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nEXITING</w:t>
      </w:r>
      <w:proofErr w:type="spellEnd"/>
      <w:r w:rsidRPr="00802A25">
        <w:rPr>
          <w:rFonts w:ascii="Courier New" w:hAnsi="Courier New" w:cs="Courier New"/>
          <w:sz w:val="14"/>
          <w:szCs w:val="14"/>
        </w:rPr>
        <w:t xml:space="preserve"> TEST MODE");</w:t>
      </w:r>
    </w:p>
    <w:p w14:paraId="386F175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18DFD919" w14:textId="77777777" w:rsidR="00802A25" w:rsidRPr="00802A25" w:rsidRDefault="00802A25" w:rsidP="00802A25">
      <w:pPr>
        <w:pStyle w:val="NoSpacing"/>
        <w:rPr>
          <w:rFonts w:ascii="Courier New" w:hAnsi="Courier New" w:cs="Courier New"/>
          <w:sz w:val="14"/>
          <w:szCs w:val="14"/>
        </w:rPr>
      </w:pPr>
    </w:p>
    <w:p w14:paraId="5E98622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16FA7CB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getAZM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228F265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//Returns </w:t>
      </w:r>
      <w:proofErr w:type="spellStart"/>
      <w:r w:rsidRPr="00802A25">
        <w:rPr>
          <w:rFonts w:ascii="Courier New" w:hAnsi="Courier New" w:cs="Courier New"/>
          <w:sz w:val="14"/>
          <w:szCs w:val="14"/>
        </w:rPr>
        <w:t>scopeSLEW</w:t>
      </w:r>
      <w:proofErr w:type="spellEnd"/>
      <w:r w:rsidRPr="00802A25">
        <w:rPr>
          <w:rFonts w:ascii="Courier New" w:hAnsi="Courier New" w:cs="Courier New"/>
          <w:sz w:val="14"/>
          <w:szCs w:val="14"/>
        </w:rPr>
        <w:t xml:space="preserve"> as 'S' or 'T' and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as the scope's azimuth 0-255 (0 is due north)</w:t>
      </w:r>
    </w:p>
    <w:p w14:paraId="68BE915F" w14:textId="77777777" w:rsidR="00802A25" w:rsidRPr="00802A25" w:rsidRDefault="00802A25" w:rsidP="00802A25">
      <w:pPr>
        <w:pStyle w:val="NoSpacing"/>
        <w:rPr>
          <w:rFonts w:ascii="Courier New" w:hAnsi="Courier New" w:cs="Courier New"/>
          <w:sz w:val="14"/>
          <w:szCs w:val="14"/>
        </w:rPr>
      </w:pPr>
    </w:p>
    <w:p w14:paraId="71DBEB6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nsSerial.listen</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Select </w:t>
      </w:r>
      <w:proofErr w:type="spellStart"/>
      <w:r w:rsidRPr="00802A25">
        <w:rPr>
          <w:rFonts w:ascii="Courier New" w:hAnsi="Courier New" w:cs="Courier New"/>
          <w:sz w:val="14"/>
          <w:szCs w:val="14"/>
        </w:rPr>
        <w:t>nsSerial</w:t>
      </w:r>
      <w:proofErr w:type="spellEnd"/>
      <w:r w:rsidRPr="00802A25">
        <w:rPr>
          <w:rFonts w:ascii="Courier New" w:hAnsi="Courier New" w:cs="Courier New"/>
          <w:sz w:val="14"/>
          <w:szCs w:val="14"/>
        </w:rPr>
        <w:t xml:space="preserve"> port</w:t>
      </w:r>
    </w:p>
    <w:p w14:paraId="1CE4002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int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w:t>
      </w:r>
    </w:p>
    <w:p w14:paraId="71E7AC1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nsAZM</w:t>
      </w:r>
      <w:proofErr w:type="spellEnd"/>
      <w:r w:rsidRPr="00802A25">
        <w:rPr>
          <w:rFonts w:ascii="Courier New" w:hAnsi="Courier New" w:cs="Courier New"/>
          <w:sz w:val="14"/>
          <w:szCs w:val="14"/>
        </w:rPr>
        <w:t>;</w:t>
      </w:r>
    </w:p>
    <w:p w14:paraId="5FC2D8B5" w14:textId="77777777" w:rsidR="00802A25" w:rsidRPr="00802A25" w:rsidRDefault="00802A25" w:rsidP="00802A25">
      <w:pPr>
        <w:pStyle w:val="NoSpacing"/>
        <w:rPr>
          <w:rFonts w:ascii="Courier New" w:hAnsi="Courier New" w:cs="Courier New"/>
          <w:sz w:val="14"/>
          <w:szCs w:val="14"/>
        </w:rPr>
      </w:pPr>
    </w:p>
    <w:p w14:paraId="5100817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GET AZIMUTH ------------------------------------------------------------------------------------------------------------------</w:t>
      </w:r>
    </w:p>
    <w:p w14:paraId="1B740A7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do {</w:t>
      </w:r>
    </w:p>
    <w:p w14:paraId="4DC2A60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("Getting Azimuth - sending ");</w:t>
      </w:r>
    </w:p>
    <w:p w14:paraId="3F689E8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(CMD_AZM_HEX);</w:t>
      </w:r>
    </w:p>
    <w:p w14:paraId="2B978E0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703026E3" w14:textId="77777777" w:rsidR="00802A25" w:rsidRPr="00802A25" w:rsidRDefault="00802A25" w:rsidP="00802A25">
      <w:pPr>
        <w:pStyle w:val="NoSpacing"/>
        <w:rPr>
          <w:rFonts w:ascii="Courier New" w:hAnsi="Courier New" w:cs="Courier New"/>
          <w:sz w:val="14"/>
          <w:szCs w:val="14"/>
        </w:rPr>
      </w:pPr>
    </w:p>
    <w:p w14:paraId="0250C0D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xml:space="preserve">, LOW);                     // Activate </w:t>
      </w:r>
      <w:proofErr w:type="spellStart"/>
      <w:r w:rsidRPr="00802A25">
        <w:rPr>
          <w:rFonts w:ascii="Courier New" w:hAnsi="Courier New" w:cs="Courier New"/>
          <w:sz w:val="14"/>
          <w:szCs w:val="14"/>
        </w:rPr>
        <w:t>NexStar's</w:t>
      </w:r>
      <w:proofErr w:type="spellEnd"/>
      <w:r w:rsidRPr="00802A25">
        <w:rPr>
          <w:rFonts w:ascii="Courier New" w:hAnsi="Courier New" w:cs="Courier New"/>
          <w:sz w:val="14"/>
          <w:szCs w:val="14"/>
        </w:rPr>
        <w:t xml:space="preserve"> RTS line to say "Ready To Send data"</w:t>
      </w:r>
    </w:p>
    <w:p w14:paraId="6F029AA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while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nsCTS</w:t>
      </w:r>
      <w:proofErr w:type="spellEnd"/>
      <w:r w:rsidRPr="00802A25">
        <w:rPr>
          <w:rFonts w:ascii="Courier New" w:hAnsi="Courier New" w:cs="Courier New"/>
          <w:sz w:val="14"/>
          <w:szCs w:val="14"/>
        </w:rPr>
        <w:t xml:space="preserve">) &amp;&amp;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xml:space="preserve">)); // Wait for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 xml:space="preserve"> to say "Clear for you To Send data" (CTS = LOW when ready)</w:t>
      </w:r>
    </w:p>
    <w:p w14:paraId="51F3A20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                   // Bluetooth still connected?</w:t>
      </w:r>
    </w:p>
    <w:p w14:paraId="0A9BE1A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nBluetooth</w:t>
      </w:r>
      <w:proofErr w:type="spellEnd"/>
      <w:r w:rsidRPr="00802A25">
        <w:rPr>
          <w:rFonts w:ascii="Courier New" w:hAnsi="Courier New" w:cs="Courier New"/>
          <w:sz w:val="14"/>
          <w:szCs w:val="14"/>
        </w:rPr>
        <w:t xml:space="preserve"> connection lost");</w:t>
      </w:r>
    </w:p>
    <w:p w14:paraId="192C87D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5C649B4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AA5A78C" w14:textId="77777777" w:rsidR="00802A25" w:rsidRPr="00802A25" w:rsidRDefault="00802A25" w:rsidP="00802A25">
      <w:pPr>
        <w:pStyle w:val="NoSpacing"/>
        <w:rPr>
          <w:rFonts w:ascii="Courier New" w:hAnsi="Courier New" w:cs="Courier New"/>
          <w:sz w:val="14"/>
          <w:szCs w:val="14"/>
        </w:rPr>
      </w:pPr>
    </w:p>
    <w:p w14:paraId="6019548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 sent\</w:t>
      </w:r>
      <w:proofErr w:type="spellStart"/>
      <w:r w:rsidRPr="00802A25">
        <w:rPr>
          <w:rFonts w:ascii="Courier New" w:hAnsi="Courier New" w:cs="Courier New"/>
          <w:sz w:val="14"/>
          <w:szCs w:val="14"/>
        </w:rPr>
        <w:t>nWaiting</w:t>
      </w:r>
      <w:proofErr w:type="spellEnd"/>
      <w:r w:rsidRPr="00802A25">
        <w:rPr>
          <w:rFonts w:ascii="Courier New" w:hAnsi="Courier New" w:cs="Courier New"/>
          <w:sz w:val="14"/>
          <w:szCs w:val="14"/>
        </w:rPr>
        <w:t xml:space="preserve"> for response from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w:t>
      </w:r>
    </w:p>
    <w:p w14:paraId="46CD123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nsSerial.write</w:t>
      </w:r>
      <w:proofErr w:type="spellEnd"/>
      <w:r w:rsidRPr="00802A25">
        <w:rPr>
          <w:rFonts w:ascii="Courier New" w:hAnsi="Courier New" w:cs="Courier New"/>
          <w:sz w:val="14"/>
          <w:szCs w:val="14"/>
        </w:rPr>
        <w:t>(CMD_AZM</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command to ask for Azimuth (6 bytes)</w:t>
      </w:r>
    </w:p>
    <w:p w14:paraId="443FB66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B451D4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findPreamble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0582004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nsSerial.readBytesUntil</w:t>
      </w:r>
      <w:proofErr w:type="spellEnd"/>
      <w:r w:rsidRPr="00802A25">
        <w:rPr>
          <w:rFonts w:ascii="Courier New" w:hAnsi="Courier New" w:cs="Courier New"/>
          <w:sz w:val="14"/>
          <w:szCs w:val="14"/>
        </w:rPr>
        <w:t xml:space="preserve">(CMD_AZM_END,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10); // Get echo of the command (6 bytes) - terminator is discarded when receiving</w:t>
      </w:r>
    </w:p>
    <w:p w14:paraId="6752179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5] = CMD_AZM_END;                         // Put terminator back at end received data</w:t>
      </w:r>
    </w:p>
    <w:p w14:paraId="536097C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SerialPrintBufHex</w:t>
      </w:r>
      <w:proofErr w:type="spellEnd"/>
      <w:r w:rsidRPr="00802A25">
        <w:rPr>
          <w:rFonts w:ascii="Courier New" w:hAnsi="Courier New" w:cs="Courier New"/>
          <w:sz w:val="14"/>
          <w:szCs w:val="14"/>
        </w:rPr>
        <w:t>('E',6</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Report contents of </w:t>
      </w:r>
      <w:proofErr w:type="spellStart"/>
      <w:r w:rsidRPr="00802A25">
        <w:rPr>
          <w:rFonts w:ascii="Courier New" w:hAnsi="Courier New" w:cs="Courier New"/>
          <w:sz w:val="14"/>
          <w:szCs w:val="14"/>
        </w:rPr>
        <w:t>buf</w:t>
      </w:r>
      <w:proofErr w:type="spellEnd"/>
    </w:p>
    <w:p w14:paraId="3BAAD06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2309107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findPreamble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2DC8E53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nsSerial.readBytes</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8</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AZM's response (8 bytes)</w:t>
      </w:r>
    </w:p>
    <w:p w14:paraId="0F0F50B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 = 0x3B, 0x05, 0x10, 0x04, HSB, MSB, LSB, </w:t>
      </w:r>
      <w:proofErr w:type="spellStart"/>
      <w:r w:rsidRPr="00802A25">
        <w:rPr>
          <w:rFonts w:ascii="Courier New" w:hAnsi="Courier New" w:cs="Courier New"/>
          <w:sz w:val="14"/>
          <w:szCs w:val="14"/>
        </w:rPr>
        <w:t>chksum</w:t>
      </w:r>
      <w:proofErr w:type="spellEnd"/>
    </w:p>
    <w:p w14:paraId="59986A7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SerialPrintBufHex</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'R', 8);                    // Report contents of </w:t>
      </w:r>
      <w:proofErr w:type="spellStart"/>
      <w:r w:rsidRPr="00802A25">
        <w:rPr>
          <w:rFonts w:ascii="Courier New" w:hAnsi="Courier New" w:cs="Courier New"/>
          <w:sz w:val="14"/>
          <w:szCs w:val="14"/>
        </w:rPr>
        <w:t>buf</w:t>
      </w:r>
      <w:proofErr w:type="spellEnd"/>
    </w:p>
    <w:p w14:paraId="473996A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075621D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xml:space="preserve">, HIGH);                    // Deactivate </w:t>
      </w:r>
      <w:proofErr w:type="spellStart"/>
      <w:r w:rsidRPr="00802A25">
        <w:rPr>
          <w:rFonts w:ascii="Courier New" w:hAnsi="Courier New" w:cs="Courier New"/>
          <w:sz w:val="14"/>
          <w:szCs w:val="14"/>
        </w:rPr>
        <w:t>NexStar's</w:t>
      </w:r>
      <w:proofErr w:type="spellEnd"/>
      <w:r w:rsidRPr="00802A25">
        <w:rPr>
          <w:rFonts w:ascii="Courier New" w:hAnsi="Courier New" w:cs="Courier New"/>
          <w:sz w:val="14"/>
          <w:szCs w:val="14"/>
        </w:rPr>
        <w:t xml:space="preserve"> RTS line</w:t>
      </w:r>
    </w:p>
    <w:p w14:paraId="0E5D41C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checkSumCalc</w:t>
      </w:r>
      <w:proofErr w:type="spellEnd"/>
      <w:proofErr w:type="gramEnd"/>
      <w:r w:rsidRPr="00802A25">
        <w:rPr>
          <w:rFonts w:ascii="Courier New" w:hAnsi="Courier New" w:cs="Courier New"/>
          <w:sz w:val="14"/>
          <w:szCs w:val="14"/>
        </w:rPr>
        <w:t xml:space="preserve">(6));                     // Loop back if checksum has failed  </w:t>
      </w:r>
    </w:p>
    <w:p w14:paraId="2AB013E8" w14:textId="77777777" w:rsidR="00802A25" w:rsidRPr="00802A25" w:rsidRDefault="00802A25" w:rsidP="00802A25">
      <w:pPr>
        <w:pStyle w:val="NoSpacing"/>
        <w:rPr>
          <w:rFonts w:ascii="Courier New" w:hAnsi="Courier New" w:cs="Courier New"/>
          <w:sz w:val="14"/>
          <w:szCs w:val="14"/>
        </w:rPr>
      </w:pPr>
    </w:p>
    <w:p w14:paraId="3FF864C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nsAZM</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4];                                 // Pick out only the top 8 bits of the 24 bit azimuth value</w:t>
      </w:r>
    </w:p>
    <w:p w14:paraId="373DFFCE" w14:textId="77777777" w:rsidR="00802A25" w:rsidRPr="00802A25" w:rsidRDefault="00802A25" w:rsidP="00802A25">
      <w:pPr>
        <w:pStyle w:val="NoSpacing"/>
        <w:rPr>
          <w:rFonts w:ascii="Courier New" w:hAnsi="Courier New" w:cs="Courier New"/>
          <w:sz w:val="14"/>
          <w:szCs w:val="14"/>
        </w:rPr>
      </w:pPr>
    </w:p>
    <w:p w14:paraId="608B447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GET SLEW STATUS --------------------------------------------------------------------------------------------------------------</w:t>
      </w:r>
    </w:p>
    <w:p w14:paraId="59CDB59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do{</w:t>
      </w:r>
      <w:proofErr w:type="gramEnd"/>
    </w:p>
    <w:p w14:paraId="43BD069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("Getting Slew status - sending ");</w:t>
      </w:r>
    </w:p>
    <w:p w14:paraId="45B30F1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(CMD_SLEW_HEX);</w:t>
      </w:r>
    </w:p>
    <w:p w14:paraId="0157F58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2673DB2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5ABDC4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xml:space="preserve">, LOW);                     // Activate </w:t>
      </w:r>
      <w:proofErr w:type="spellStart"/>
      <w:r w:rsidRPr="00802A25">
        <w:rPr>
          <w:rFonts w:ascii="Courier New" w:hAnsi="Courier New" w:cs="Courier New"/>
          <w:sz w:val="14"/>
          <w:szCs w:val="14"/>
        </w:rPr>
        <w:t>NexStar's</w:t>
      </w:r>
      <w:proofErr w:type="spellEnd"/>
      <w:r w:rsidRPr="00802A25">
        <w:rPr>
          <w:rFonts w:ascii="Courier New" w:hAnsi="Courier New" w:cs="Courier New"/>
          <w:sz w:val="14"/>
          <w:szCs w:val="14"/>
        </w:rPr>
        <w:t xml:space="preserve"> RTS line to say "Ready To Send data"</w:t>
      </w:r>
    </w:p>
    <w:p w14:paraId="6D2DBAEF" w14:textId="77777777" w:rsidR="00802A25" w:rsidRPr="00802A25" w:rsidRDefault="00802A25" w:rsidP="00802A25">
      <w:pPr>
        <w:pStyle w:val="NoSpacing"/>
        <w:rPr>
          <w:rFonts w:ascii="Courier New" w:hAnsi="Courier New" w:cs="Courier New"/>
          <w:sz w:val="14"/>
          <w:szCs w:val="14"/>
        </w:rPr>
      </w:pPr>
    </w:p>
    <w:p w14:paraId="0E695B0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while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nsCTS</w:t>
      </w:r>
      <w:proofErr w:type="spellEnd"/>
      <w:r w:rsidRPr="00802A25">
        <w:rPr>
          <w:rFonts w:ascii="Courier New" w:hAnsi="Courier New" w:cs="Courier New"/>
          <w:sz w:val="14"/>
          <w:szCs w:val="14"/>
        </w:rPr>
        <w:t xml:space="preserve">) &amp;&amp;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xml:space="preserve">)); // Wait for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 xml:space="preserve"> to say "Clear for you To Send data" (CTS = LOW when ready)</w:t>
      </w:r>
    </w:p>
    <w:p w14:paraId="7AD5430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                   // Bluetooth still connected?</w:t>
      </w:r>
    </w:p>
    <w:p w14:paraId="627A361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nBluetooth</w:t>
      </w:r>
      <w:proofErr w:type="spellEnd"/>
      <w:r w:rsidRPr="00802A25">
        <w:rPr>
          <w:rFonts w:ascii="Courier New" w:hAnsi="Courier New" w:cs="Courier New"/>
          <w:sz w:val="14"/>
          <w:szCs w:val="14"/>
        </w:rPr>
        <w:t xml:space="preserve"> connection lost");</w:t>
      </w:r>
    </w:p>
    <w:p w14:paraId="05791D3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xml:space="preserve">, HIGH);                  // Deactivate </w:t>
      </w:r>
      <w:proofErr w:type="spellStart"/>
      <w:r w:rsidRPr="00802A25">
        <w:rPr>
          <w:rFonts w:ascii="Courier New" w:hAnsi="Courier New" w:cs="Courier New"/>
          <w:sz w:val="14"/>
          <w:szCs w:val="14"/>
        </w:rPr>
        <w:t>NexStar's</w:t>
      </w:r>
      <w:proofErr w:type="spellEnd"/>
      <w:r w:rsidRPr="00802A25">
        <w:rPr>
          <w:rFonts w:ascii="Courier New" w:hAnsi="Courier New" w:cs="Courier New"/>
          <w:sz w:val="14"/>
          <w:szCs w:val="14"/>
        </w:rPr>
        <w:t xml:space="preserve"> RTS line - Arduino not ready to send</w:t>
      </w:r>
    </w:p>
    <w:p w14:paraId="1261B3A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4936A34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t>
      </w:r>
    </w:p>
    <w:p w14:paraId="5022B3CF" w14:textId="77777777" w:rsidR="00802A25" w:rsidRPr="00802A25" w:rsidRDefault="00802A25" w:rsidP="00802A25">
      <w:pPr>
        <w:pStyle w:val="NoSpacing"/>
        <w:rPr>
          <w:rFonts w:ascii="Courier New" w:hAnsi="Courier New" w:cs="Courier New"/>
          <w:sz w:val="14"/>
          <w:szCs w:val="14"/>
        </w:rPr>
      </w:pPr>
    </w:p>
    <w:p w14:paraId="5E58DDF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nsSerial.write</w:t>
      </w:r>
      <w:proofErr w:type="spellEnd"/>
      <w:r w:rsidRPr="00802A25">
        <w:rPr>
          <w:rFonts w:ascii="Courier New" w:hAnsi="Courier New" w:cs="Courier New"/>
          <w:sz w:val="14"/>
          <w:szCs w:val="14"/>
        </w:rPr>
        <w:t>(CMD_SLEW</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command to ask if scope is slewing (6 bytes)</w:t>
      </w:r>
    </w:p>
    <w:p w14:paraId="12476D4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 sent\</w:t>
      </w:r>
      <w:proofErr w:type="spellStart"/>
      <w:r w:rsidRPr="00802A25">
        <w:rPr>
          <w:rFonts w:ascii="Courier New" w:hAnsi="Courier New" w:cs="Courier New"/>
          <w:sz w:val="14"/>
          <w:szCs w:val="14"/>
        </w:rPr>
        <w:t>nWaiting</w:t>
      </w:r>
      <w:proofErr w:type="spellEnd"/>
      <w:r w:rsidRPr="00802A25">
        <w:rPr>
          <w:rFonts w:ascii="Courier New" w:hAnsi="Courier New" w:cs="Courier New"/>
          <w:sz w:val="14"/>
          <w:szCs w:val="14"/>
        </w:rPr>
        <w:t xml:space="preserve"> for response from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w:t>
      </w:r>
    </w:p>
    <w:p w14:paraId="5937E08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FADB3E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findPreamble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55DB470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nsSerial.readBytesUntil</w:t>
      </w:r>
      <w:proofErr w:type="spellEnd"/>
      <w:r w:rsidRPr="00802A25">
        <w:rPr>
          <w:rFonts w:ascii="Courier New" w:hAnsi="Courier New" w:cs="Courier New"/>
          <w:sz w:val="14"/>
          <w:szCs w:val="14"/>
        </w:rPr>
        <w:t xml:space="preserve">(CMD_SLEW_END,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10); // Get echo of the command (6 bytes) - terminator is discarded when receiving</w:t>
      </w:r>
    </w:p>
    <w:p w14:paraId="58400A5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5] = CMD_SLEW_END;                          // Put terminator back at end of received data</w:t>
      </w:r>
    </w:p>
    <w:p w14:paraId="2BDA8E8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SerialPrintBufHex</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'E', 6);                      // Report contents of </w:t>
      </w:r>
      <w:proofErr w:type="spellStart"/>
      <w:r w:rsidRPr="00802A25">
        <w:rPr>
          <w:rFonts w:ascii="Courier New" w:hAnsi="Courier New" w:cs="Courier New"/>
          <w:sz w:val="14"/>
          <w:szCs w:val="14"/>
        </w:rPr>
        <w:t>buf</w:t>
      </w:r>
      <w:proofErr w:type="spellEnd"/>
    </w:p>
    <w:p w14:paraId="7A9B2E87" w14:textId="77777777" w:rsidR="00802A25" w:rsidRPr="00802A25" w:rsidRDefault="00802A25" w:rsidP="00802A25">
      <w:pPr>
        <w:pStyle w:val="NoSpacing"/>
        <w:rPr>
          <w:rFonts w:ascii="Courier New" w:hAnsi="Courier New" w:cs="Courier New"/>
          <w:sz w:val="14"/>
          <w:szCs w:val="14"/>
        </w:rPr>
      </w:pPr>
    </w:p>
    <w:p w14:paraId="2E54EE8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findPreamble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0B50544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nsSerial.readBytes</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10</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AZM's response (6 bytes expected)</w:t>
      </w:r>
    </w:p>
    <w:p w14:paraId="23BE762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 = 0x3B, 0x03, 0x10, 0x04, 0x00 or 0xFF, </w:t>
      </w:r>
      <w:proofErr w:type="spellStart"/>
      <w:r w:rsidRPr="00802A25">
        <w:rPr>
          <w:rFonts w:ascii="Courier New" w:hAnsi="Courier New" w:cs="Courier New"/>
          <w:sz w:val="14"/>
          <w:szCs w:val="14"/>
        </w:rPr>
        <w:t>chksum</w:t>
      </w:r>
      <w:proofErr w:type="spellEnd"/>
    </w:p>
    <w:p w14:paraId="5CC74C6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SerialPrintBufHex</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'R', 6);                      // Report contents of </w:t>
      </w:r>
      <w:proofErr w:type="spellStart"/>
      <w:r w:rsidRPr="00802A25">
        <w:rPr>
          <w:rFonts w:ascii="Courier New" w:hAnsi="Courier New" w:cs="Courier New"/>
          <w:sz w:val="14"/>
          <w:szCs w:val="14"/>
        </w:rPr>
        <w:t>buf</w:t>
      </w:r>
      <w:proofErr w:type="spellEnd"/>
    </w:p>
    <w:p w14:paraId="64CBA30C" w14:textId="77777777" w:rsidR="00802A25" w:rsidRPr="00802A25" w:rsidRDefault="00802A25" w:rsidP="00802A25">
      <w:pPr>
        <w:pStyle w:val="NoSpacing"/>
        <w:rPr>
          <w:rFonts w:ascii="Courier New" w:hAnsi="Courier New" w:cs="Courier New"/>
          <w:sz w:val="14"/>
          <w:szCs w:val="14"/>
        </w:rPr>
      </w:pPr>
    </w:p>
    <w:p w14:paraId="733AFF1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xml:space="preserve">, HIGH);                      // Deactivate </w:t>
      </w:r>
      <w:proofErr w:type="spellStart"/>
      <w:r w:rsidRPr="00802A25">
        <w:rPr>
          <w:rFonts w:ascii="Courier New" w:hAnsi="Courier New" w:cs="Courier New"/>
          <w:sz w:val="14"/>
          <w:szCs w:val="14"/>
        </w:rPr>
        <w:t>NexStar's</w:t>
      </w:r>
      <w:proofErr w:type="spellEnd"/>
      <w:r w:rsidRPr="00802A25">
        <w:rPr>
          <w:rFonts w:ascii="Courier New" w:hAnsi="Courier New" w:cs="Courier New"/>
          <w:sz w:val="14"/>
          <w:szCs w:val="14"/>
        </w:rPr>
        <w:t xml:space="preserve"> RTS line</w:t>
      </w:r>
    </w:p>
    <w:p w14:paraId="395804B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checkSumCalc</w:t>
      </w:r>
      <w:proofErr w:type="spellEnd"/>
      <w:proofErr w:type="gramEnd"/>
      <w:r w:rsidRPr="00802A25">
        <w:rPr>
          <w:rFonts w:ascii="Courier New" w:hAnsi="Courier New" w:cs="Courier New"/>
          <w:sz w:val="14"/>
          <w:szCs w:val="14"/>
        </w:rPr>
        <w:t xml:space="preserve">(4));                       // Loop back if checksum has failed  </w:t>
      </w:r>
    </w:p>
    <w:p w14:paraId="00BAD7A7" w14:textId="77777777" w:rsidR="00802A25" w:rsidRPr="00802A25" w:rsidRDefault="00802A25" w:rsidP="00802A25">
      <w:pPr>
        <w:pStyle w:val="NoSpacing"/>
        <w:rPr>
          <w:rFonts w:ascii="Courier New" w:hAnsi="Courier New" w:cs="Courier New"/>
          <w:sz w:val="14"/>
          <w:szCs w:val="14"/>
        </w:rPr>
      </w:pPr>
    </w:p>
    <w:p w14:paraId="1AEFC0F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scopeSLEW</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4] ? 'T</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'S';                   // 'S' = slewing (0x00), 'T' = tracking (0xFF)</w:t>
      </w:r>
    </w:p>
    <w:p w14:paraId="7ACB80E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nsAZM</w:t>
      </w:r>
      <w:proofErr w:type="spellEnd"/>
      <w:r w:rsidRPr="00802A25">
        <w:rPr>
          <w:rFonts w:ascii="Courier New" w:hAnsi="Courier New" w:cs="Courier New"/>
          <w:sz w:val="14"/>
          <w:szCs w:val="14"/>
        </w:rPr>
        <w:t xml:space="preserve">;  </w:t>
      </w:r>
    </w:p>
    <w:p w14:paraId="6C1CFED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("Telescope ");</w:t>
      </w:r>
    </w:p>
    <w:p w14:paraId="2F6942F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scopeSLEW</w:t>
      </w:r>
      <w:proofErr w:type="spellEnd"/>
      <w:r w:rsidRPr="00802A25">
        <w:rPr>
          <w:rFonts w:ascii="Courier New" w:hAnsi="Courier New" w:cs="Courier New"/>
          <w:sz w:val="14"/>
          <w:szCs w:val="14"/>
        </w:rPr>
        <w:t xml:space="preserve"> = 'T'</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"tracking</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"slewing");</w:t>
      </w:r>
    </w:p>
    <w:p w14:paraId="743AD4D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("Azimuth ");</w:t>
      </w:r>
    </w:p>
    <w:p w14:paraId="1005525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w:t>
      </w:r>
    </w:p>
    <w:p w14:paraId="3735B49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225DF9E5" w14:textId="77777777" w:rsidR="00802A25" w:rsidRPr="00802A25" w:rsidRDefault="00802A25" w:rsidP="00802A25">
      <w:pPr>
        <w:pStyle w:val="NoSpacing"/>
        <w:rPr>
          <w:rFonts w:ascii="Courier New" w:hAnsi="Courier New" w:cs="Courier New"/>
          <w:sz w:val="14"/>
          <w:szCs w:val="14"/>
        </w:rPr>
      </w:pPr>
    </w:p>
    <w:p w14:paraId="0A48956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1D97F6F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findPreamble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69E95EA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for (byte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0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&lt;= 9;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 0;    // Clear buffer</w:t>
      </w:r>
    </w:p>
    <w:p w14:paraId="38E21EF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Find the sentence start marker CMD_PREAMBELE</w:t>
      </w:r>
    </w:p>
    <w:p w14:paraId="55CAB6D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Serial.peek</w:t>
      </w:r>
      <w:proofErr w:type="spellEnd"/>
      <w:r w:rsidRPr="00802A25">
        <w:rPr>
          <w:rFonts w:ascii="Courier New" w:hAnsi="Courier New" w:cs="Courier New"/>
          <w:sz w:val="14"/>
          <w:szCs w:val="14"/>
        </w:rPr>
        <w:t xml:space="preserve">() == CMD_PREAMBLE) </w:t>
      </w:r>
      <w:proofErr w:type="gramStart"/>
      <w:r w:rsidRPr="00802A25">
        <w:rPr>
          <w:rFonts w:ascii="Courier New" w:hAnsi="Courier New" w:cs="Courier New"/>
          <w:sz w:val="14"/>
          <w:szCs w:val="14"/>
        </w:rPr>
        <w:t>return;  /</w:t>
      </w:r>
      <w:proofErr w:type="gramEnd"/>
      <w:r w:rsidRPr="00802A25">
        <w:rPr>
          <w:rFonts w:ascii="Courier New" w:hAnsi="Courier New" w:cs="Courier New"/>
          <w:sz w:val="14"/>
          <w:szCs w:val="14"/>
        </w:rPr>
        <w:t>/ Found the marker so break out</w:t>
      </w:r>
    </w:p>
    <w:p w14:paraId="5CD4DFB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Serial.peek</w:t>
      </w:r>
      <w:proofErr w:type="spellEnd"/>
      <w:r w:rsidRPr="00802A25">
        <w:rPr>
          <w:rFonts w:ascii="Courier New" w:hAnsi="Courier New" w:cs="Courier New"/>
          <w:sz w:val="14"/>
          <w:szCs w:val="14"/>
        </w:rPr>
        <w:t xml:space="preserve">() &lt; 0) </w:t>
      </w:r>
      <w:proofErr w:type="gramStart"/>
      <w:r w:rsidRPr="00802A25">
        <w:rPr>
          <w:rFonts w:ascii="Courier New" w:hAnsi="Courier New" w:cs="Courier New"/>
          <w:sz w:val="14"/>
          <w:szCs w:val="14"/>
        </w:rPr>
        <w:t xml:space="preserve">return;   </w:t>
      </w:r>
      <w:proofErr w:type="gramEnd"/>
      <w:r w:rsidRPr="00802A25">
        <w:rPr>
          <w:rFonts w:ascii="Courier New" w:hAnsi="Courier New" w:cs="Courier New"/>
          <w:sz w:val="14"/>
          <w:szCs w:val="14"/>
        </w:rPr>
        <w:t xml:space="preserve">           // Nothing left in receive buffer</w:t>
      </w:r>
    </w:p>
    <w:p w14:paraId="6D96931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while(</w:t>
      </w:r>
      <w:proofErr w:type="spellStart"/>
      <w:proofErr w:type="gramEnd"/>
      <w:r w:rsidRPr="00802A25">
        <w:rPr>
          <w:rFonts w:ascii="Courier New" w:hAnsi="Courier New" w:cs="Courier New"/>
          <w:sz w:val="14"/>
          <w:szCs w:val="14"/>
        </w:rPr>
        <w:t>Serial.read</w:t>
      </w:r>
      <w:proofErr w:type="spellEnd"/>
      <w:r w:rsidRPr="00802A25">
        <w:rPr>
          <w:rFonts w:ascii="Courier New" w:hAnsi="Courier New" w:cs="Courier New"/>
          <w:sz w:val="14"/>
          <w:szCs w:val="14"/>
        </w:rPr>
        <w:t xml:space="preserve">());                       // Dump the invalid character in the receive buffer &amp; </w:t>
      </w:r>
      <w:proofErr w:type="spellStart"/>
      <w:r w:rsidRPr="00802A25">
        <w:rPr>
          <w:rFonts w:ascii="Courier New" w:hAnsi="Courier New" w:cs="Courier New"/>
          <w:sz w:val="14"/>
          <w:szCs w:val="14"/>
        </w:rPr>
        <w:t>oop</w:t>
      </w:r>
      <w:proofErr w:type="spellEnd"/>
      <w:r w:rsidRPr="00802A25">
        <w:rPr>
          <w:rFonts w:ascii="Courier New" w:hAnsi="Courier New" w:cs="Courier New"/>
          <w:sz w:val="14"/>
          <w:szCs w:val="14"/>
        </w:rPr>
        <w:t xml:space="preserve"> back and try again</w:t>
      </w:r>
    </w:p>
    <w:p w14:paraId="4495DAF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43FEB250" w14:textId="77777777" w:rsidR="00802A25" w:rsidRPr="00802A25" w:rsidRDefault="00802A25" w:rsidP="00802A25">
      <w:pPr>
        <w:pStyle w:val="NoSpacing"/>
        <w:rPr>
          <w:rFonts w:ascii="Courier New" w:hAnsi="Courier New" w:cs="Courier New"/>
          <w:sz w:val="14"/>
          <w:szCs w:val="14"/>
        </w:rPr>
      </w:pPr>
    </w:p>
    <w:p w14:paraId="1D0B8CD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5F25FB0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SerialPrintBufHex</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byte m, byte n){</w:t>
      </w:r>
    </w:p>
    <w:p w14:paraId="4F1C11D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((m == 'R'</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"Received</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"Echo    ");</w:t>
      </w:r>
    </w:p>
    <w:p w14:paraId="02E6085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for(</w:t>
      </w:r>
      <w:proofErr w:type="gramEnd"/>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 0;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&lt; n;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w:t>
      </w:r>
    </w:p>
    <w:p w14:paraId="4DDB3FF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w:t>
      </w:r>
    </w:p>
    <w:p w14:paraId="6F317CF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&lt; 16)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("0");</w:t>
      </w:r>
    </w:p>
    <w:p w14:paraId="5894BE5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HEX);</w:t>
      </w:r>
    </w:p>
    <w:p w14:paraId="5D57E88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07F53D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
    <w:p w14:paraId="7FC1053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2AF14D0C" w14:textId="77777777" w:rsidR="00802A25" w:rsidRPr="00802A25" w:rsidRDefault="00802A25" w:rsidP="00802A25">
      <w:pPr>
        <w:pStyle w:val="NoSpacing"/>
        <w:rPr>
          <w:rFonts w:ascii="Courier New" w:hAnsi="Courier New" w:cs="Courier New"/>
          <w:sz w:val="14"/>
          <w:szCs w:val="14"/>
        </w:rPr>
      </w:pPr>
    </w:p>
    <w:p w14:paraId="06257ED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677F711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bool </w:t>
      </w:r>
      <w:proofErr w:type="spellStart"/>
      <w:proofErr w:type="gramStart"/>
      <w:r w:rsidRPr="00802A25">
        <w:rPr>
          <w:rFonts w:ascii="Courier New" w:hAnsi="Courier New" w:cs="Courier New"/>
          <w:sz w:val="14"/>
          <w:szCs w:val="14"/>
        </w:rPr>
        <w:t>checkSumCalc</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byte n){</w:t>
      </w:r>
    </w:p>
    <w:p w14:paraId="1F21822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0] != 0x3B){</w:t>
      </w:r>
    </w:p>
    <w:p w14:paraId="638AD80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("Invalid preamble - should be 3B");</w:t>
      </w:r>
    </w:p>
    <w:p w14:paraId="608D5CE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return 0;</w:t>
      </w:r>
    </w:p>
    <w:p w14:paraId="2A32E3A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7D53C17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1332AD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int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0;</w:t>
      </w:r>
    </w:p>
    <w:p w14:paraId="72FE22D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for(</w:t>
      </w:r>
      <w:proofErr w:type="gramEnd"/>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 1;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&lt;= n;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 Bytes in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[1] through to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[n] are added to determine checksum.</w:t>
      </w:r>
    </w:p>
    <w:p w14:paraId="1A8B4B3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w:t>
      </w:r>
    </w:p>
    <w:p w14:paraId="6CD0CD4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215EF56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&amp; 0</w:t>
      </w:r>
      <w:proofErr w:type="gramStart"/>
      <w:r w:rsidRPr="00802A25">
        <w:rPr>
          <w:rFonts w:ascii="Courier New" w:hAnsi="Courier New" w:cs="Courier New"/>
          <w:sz w:val="14"/>
          <w:szCs w:val="14"/>
        </w:rPr>
        <w:t xml:space="preserve">xFF;   </w:t>
      </w:r>
      <w:proofErr w:type="gramEnd"/>
      <w:r w:rsidRPr="00802A25">
        <w:rPr>
          <w:rFonts w:ascii="Courier New" w:hAnsi="Courier New" w:cs="Courier New"/>
          <w:sz w:val="14"/>
          <w:szCs w:val="14"/>
        </w:rPr>
        <w:t xml:space="preserve">         // Calculate two's complement of the total and keep the lower 8 bits only.</w:t>
      </w:r>
    </w:p>
    <w:p w14:paraId="52F952A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1E4892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("Checksum: ");</w:t>
      </w:r>
    </w:p>
    <w:p w14:paraId="776EE87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&lt; 16)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("0");</w:t>
      </w:r>
    </w:p>
    <w:p w14:paraId="74D8559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HEX);</w:t>
      </w:r>
    </w:p>
    <w:p w14:paraId="2A58B5E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[n+1]</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 - success</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 - failed");</w:t>
      </w:r>
    </w:p>
    <w:p w14:paraId="284771B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return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[n+1]; </w:t>
      </w:r>
    </w:p>
    <w:p w14:paraId="57E1D9D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0E6FB41A" w14:textId="77777777" w:rsidR="00802A25" w:rsidRPr="00802A25" w:rsidRDefault="00802A25" w:rsidP="00802A25">
      <w:pPr>
        <w:pStyle w:val="NoSpacing"/>
        <w:rPr>
          <w:rFonts w:ascii="Courier New" w:hAnsi="Courier New" w:cs="Courier New"/>
          <w:sz w:val="14"/>
          <w:szCs w:val="14"/>
        </w:rPr>
      </w:pPr>
    </w:p>
    <w:p w14:paraId="6E5D017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lastRenderedPageBreak/>
        <w:t>//===============================================================================================================================</w:t>
      </w:r>
    </w:p>
    <w:p w14:paraId="010F138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sendAZM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3A6C999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scopeSLEW</w:t>
      </w:r>
      <w:proofErr w:type="spellEnd"/>
      <w:r w:rsidRPr="00802A25">
        <w:rPr>
          <w:rFonts w:ascii="Courier New" w:hAnsi="Courier New" w:cs="Courier New"/>
          <w:sz w:val="14"/>
          <w:szCs w:val="14"/>
        </w:rPr>
        <w:t xml:space="preserve"> is 'S' or 'T' and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is the scope's azimuth 0-255 (0 is due north)</w:t>
      </w:r>
    </w:p>
    <w:p w14:paraId="734C887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A1B863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xml:space="preserve">return;   </w:t>
      </w:r>
      <w:proofErr w:type="gramEnd"/>
      <w:r w:rsidRPr="00802A25">
        <w:rPr>
          <w:rFonts w:ascii="Courier New" w:hAnsi="Courier New" w:cs="Courier New"/>
          <w:sz w:val="14"/>
          <w:szCs w:val="14"/>
        </w:rPr>
        <w:t xml:space="preserve">        // Return if no active Bluetooth connection</w:t>
      </w:r>
    </w:p>
    <w:p w14:paraId="6CF9795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long </w:t>
      </w:r>
      <w:proofErr w:type="spellStart"/>
      <w:r w:rsidRPr="00802A25">
        <w:rPr>
          <w:rFonts w:ascii="Courier New" w:hAnsi="Courier New" w:cs="Courier New"/>
          <w:sz w:val="14"/>
          <w:szCs w:val="14"/>
        </w:rPr>
        <w:t>negAZM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&amp; 0</w:t>
      </w:r>
      <w:proofErr w:type="gramStart"/>
      <w:r w:rsidRPr="00802A25">
        <w:rPr>
          <w:rFonts w:ascii="Courier New" w:hAnsi="Courier New" w:cs="Courier New"/>
          <w:sz w:val="14"/>
          <w:szCs w:val="14"/>
        </w:rPr>
        <w:t xml:space="preserve">xFF;   </w:t>
      </w:r>
      <w:proofErr w:type="gramEnd"/>
      <w:r w:rsidRPr="00802A25">
        <w:rPr>
          <w:rFonts w:ascii="Courier New" w:hAnsi="Courier New" w:cs="Courier New"/>
          <w:sz w:val="14"/>
          <w:szCs w:val="14"/>
        </w:rPr>
        <w:t xml:space="preserve">      // Calculate NOT of </w:t>
      </w:r>
      <w:proofErr w:type="spellStart"/>
      <w:r w:rsidRPr="00802A25">
        <w:rPr>
          <w:rFonts w:ascii="Courier New" w:hAnsi="Courier New" w:cs="Courier New"/>
          <w:sz w:val="14"/>
          <w:szCs w:val="14"/>
        </w:rPr>
        <w:t>scopeAZM</w:t>
      </w:r>
      <w:proofErr w:type="spellEnd"/>
    </w:p>
    <w:p w14:paraId="39B1251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Send ':', 'S' or 'T', </w:t>
      </w:r>
      <w:proofErr w:type="spellStart"/>
      <w:r w:rsidRPr="00802A25">
        <w:rPr>
          <w:rFonts w:ascii="Courier New" w:hAnsi="Courier New" w:cs="Courier New"/>
          <w:sz w:val="14"/>
          <w:szCs w:val="14"/>
        </w:rPr>
        <w:t>Xh</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Xl</w:t>
      </w:r>
      <w:proofErr w:type="spellEnd"/>
      <w:r w:rsidRPr="00802A25">
        <w:rPr>
          <w:rFonts w:ascii="Courier New" w:hAnsi="Courier New" w:cs="Courier New"/>
          <w:sz w:val="14"/>
          <w:szCs w:val="14"/>
        </w:rPr>
        <w:t>, -</w:t>
      </w:r>
      <w:proofErr w:type="spellStart"/>
      <w:r w:rsidRPr="00802A25">
        <w:rPr>
          <w:rFonts w:ascii="Courier New" w:hAnsi="Courier New" w:cs="Courier New"/>
          <w:sz w:val="14"/>
          <w:szCs w:val="14"/>
        </w:rPr>
        <w:t>Xh</w:t>
      </w:r>
      <w:proofErr w:type="spellEnd"/>
      <w:r w:rsidRPr="00802A25">
        <w:rPr>
          <w:rFonts w:ascii="Courier New" w:hAnsi="Courier New" w:cs="Courier New"/>
          <w:sz w:val="14"/>
          <w:szCs w:val="14"/>
        </w:rPr>
        <w:t>, -</w:t>
      </w:r>
      <w:proofErr w:type="spellStart"/>
      <w:r w:rsidRPr="00802A25">
        <w:rPr>
          <w:rFonts w:ascii="Courier New" w:hAnsi="Courier New" w:cs="Courier New"/>
          <w:sz w:val="14"/>
          <w:szCs w:val="14"/>
        </w:rPr>
        <w:t>Xl</w:t>
      </w:r>
      <w:proofErr w:type="spellEnd"/>
      <w:r w:rsidRPr="00802A25">
        <w:rPr>
          <w:rFonts w:ascii="Courier New" w:hAnsi="Courier New" w:cs="Courier New"/>
          <w:sz w:val="14"/>
          <w:szCs w:val="14"/>
        </w:rPr>
        <w:t>, '#'</w:t>
      </w:r>
    </w:p>
    <w:p w14:paraId="5BE8FAE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("Transmitting azimuth data ");</w:t>
      </w:r>
    </w:p>
    <w:p w14:paraId="13EF8E46" w14:textId="77777777" w:rsidR="00802A25" w:rsidRPr="00802A25" w:rsidRDefault="00802A25" w:rsidP="00802A25">
      <w:pPr>
        <w:pStyle w:val="NoSpacing"/>
        <w:rPr>
          <w:rFonts w:ascii="Courier New" w:hAnsi="Courier New" w:cs="Courier New"/>
          <w:sz w:val="14"/>
          <w:szCs w:val="14"/>
        </w:rPr>
      </w:pPr>
    </w:p>
    <w:p w14:paraId="6831D90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SEND AZIMUTH TO SERIAL PORT</w:t>
      </w:r>
    </w:p>
    <w:p w14:paraId="5B6024A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Azimuth is being sent, 0 degrees is due north</w:t>
      </w:r>
    </w:p>
    <w:p w14:paraId="126B1A9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scopeSLEW</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slewing info ('S' = slewing, 'T' = tracking)</w:t>
      </w:r>
    </w:p>
    <w:p w14:paraId="31E72F3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xml:space="preserve">('0');     // Send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0D0AA16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only the Highest Significant Byte (0 - 255) i.e. 256 point resolution</w:t>
      </w:r>
    </w:p>
    <w:p w14:paraId="6BDEB92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negAZM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xml:space="preserve">('0');       // Send negative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5A719A4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negAZM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Sending this ensures azimuth is sent correctly</w:t>
      </w:r>
    </w:p>
    <w:p w14:paraId="53388DE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terminator</w:t>
      </w:r>
    </w:p>
    <w:p w14:paraId="3BA8B747" w14:textId="77777777" w:rsidR="00802A25" w:rsidRPr="00802A25" w:rsidRDefault="00802A25" w:rsidP="00802A25">
      <w:pPr>
        <w:pStyle w:val="NoSpacing"/>
        <w:rPr>
          <w:rFonts w:ascii="Courier New" w:hAnsi="Courier New" w:cs="Courier New"/>
          <w:sz w:val="14"/>
          <w:szCs w:val="14"/>
        </w:rPr>
      </w:pPr>
    </w:p>
    <w:p w14:paraId="528BE8E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SENT AZIMUTH TO BLUETOOTH</w:t>
      </w:r>
    </w:p>
    <w:p w14:paraId="5C728BA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btSerial.listen</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Select </w:t>
      </w:r>
      <w:proofErr w:type="spellStart"/>
      <w:r w:rsidRPr="00802A25">
        <w:rPr>
          <w:rFonts w:ascii="Courier New" w:hAnsi="Courier New" w:cs="Courier New"/>
          <w:sz w:val="14"/>
          <w:szCs w:val="14"/>
        </w:rPr>
        <w:t>btSerial</w:t>
      </w:r>
      <w:proofErr w:type="spellEnd"/>
      <w:r w:rsidRPr="00802A25">
        <w:rPr>
          <w:rFonts w:ascii="Courier New" w:hAnsi="Courier New" w:cs="Courier New"/>
          <w:sz w:val="14"/>
          <w:szCs w:val="14"/>
        </w:rPr>
        <w:t xml:space="preserve"> port</w:t>
      </w:r>
    </w:p>
    <w:p w14:paraId="3165810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Azimuth is being sent, 0 degrees is due north</w:t>
      </w:r>
    </w:p>
    <w:p w14:paraId="1E13DC3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scopeSLEW</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slewing info ('S' = slewing, 'T' = tracking)</w:t>
      </w:r>
    </w:p>
    <w:p w14:paraId="7AF2CD7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 xml:space="preserve">('0');   // Send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4FC138A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only the HSB (0 - 255) i.e. 256 point resolution</w:t>
      </w:r>
    </w:p>
    <w:p w14:paraId="42A64FA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negAZM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 xml:space="preserve">('0');     // Send negative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0149B6D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negAZM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Sending this ensures azimuth is sent correctly</w:t>
      </w:r>
    </w:p>
    <w:p w14:paraId="03F850C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terminator</w:t>
      </w:r>
    </w:p>
    <w:p w14:paraId="683F2FF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5B1F137D" w14:textId="77777777" w:rsidR="00802A25" w:rsidRPr="00802A25" w:rsidRDefault="00802A25" w:rsidP="00802A25">
      <w:pPr>
        <w:pStyle w:val="NoSpacing"/>
        <w:rPr>
          <w:rFonts w:ascii="Courier New" w:hAnsi="Courier New" w:cs="Courier New"/>
          <w:sz w:val="14"/>
          <w:szCs w:val="14"/>
        </w:rPr>
      </w:pPr>
    </w:p>
    <w:p w14:paraId="523B8251" w14:textId="0288AB0E" w:rsidR="001867FE" w:rsidRPr="00802A25" w:rsidRDefault="00802A25" w:rsidP="001867FE">
      <w:pPr>
        <w:pStyle w:val="NoSpacing"/>
        <w:rPr>
          <w:rFonts w:ascii="Courier New" w:hAnsi="Courier New" w:cs="Courier New"/>
          <w:sz w:val="14"/>
          <w:szCs w:val="14"/>
        </w:rPr>
      </w:pPr>
      <w:r w:rsidRPr="00802A25">
        <w:rPr>
          <w:rFonts w:ascii="Courier New" w:hAnsi="Courier New" w:cs="Courier New"/>
          <w:sz w:val="14"/>
          <w:szCs w:val="14"/>
        </w:rPr>
        <w:t>/*===============================================================================================================================</w:t>
      </w:r>
    </w:p>
    <w:p w14:paraId="1F0681E6" w14:textId="3F939C27" w:rsidR="00802A25" w:rsidRPr="00802A25" w:rsidRDefault="00802A25" w:rsidP="00802A25">
      <w:pPr>
        <w:pStyle w:val="NoSpacing"/>
        <w:rPr>
          <w:rFonts w:ascii="Courier New" w:hAnsi="Courier New" w:cs="Courier New"/>
          <w:sz w:val="14"/>
          <w:szCs w:val="14"/>
        </w:rPr>
      </w:pPr>
    </w:p>
    <w:sectPr w:rsidR="00802A25" w:rsidRPr="00802A25" w:rsidSect="00000E3B">
      <w:headerReference w:type="default" r:id="rId65"/>
      <w:footerReference w:type="default" r:id="rId66"/>
      <w:pgSz w:w="11906" w:h="16838" w:code="9"/>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550BB" w14:textId="77777777" w:rsidR="00EB3861" w:rsidRDefault="00EB3861">
      <w:r>
        <w:separator/>
      </w:r>
    </w:p>
    <w:p w14:paraId="2226C9DC" w14:textId="77777777" w:rsidR="00EB3861" w:rsidRDefault="00EB3861"/>
  </w:endnote>
  <w:endnote w:type="continuationSeparator" w:id="0">
    <w:p w14:paraId="30F8B0A9" w14:textId="77777777" w:rsidR="00EB3861" w:rsidRDefault="00EB3861">
      <w:r>
        <w:continuationSeparator/>
      </w:r>
    </w:p>
    <w:p w14:paraId="4F9E13DE" w14:textId="77777777" w:rsidR="00EB3861" w:rsidRDefault="00EB38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9869631"/>
      <w:docPartObj>
        <w:docPartGallery w:val="Page Numbers (Bottom of Page)"/>
        <w:docPartUnique/>
      </w:docPartObj>
    </w:sdtPr>
    <w:sdtEndPr>
      <w:rPr>
        <w:noProof/>
      </w:rPr>
    </w:sdtEndPr>
    <w:sdtContent>
      <w:p w14:paraId="50AD92C0" w14:textId="77777777" w:rsidR="00E729BC" w:rsidRDefault="00E729BC" w:rsidP="00000E3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2D9E5AE8" w14:textId="77777777" w:rsidR="00E729BC" w:rsidRDefault="00E72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47B76" w14:textId="77777777" w:rsidR="00EB3861" w:rsidRDefault="00EB3861">
      <w:r>
        <w:separator/>
      </w:r>
    </w:p>
    <w:p w14:paraId="39412E91" w14:textId="77777777" w:rsidR="00EB3861" w:rsidRDefault="00EB3861"/>
  </w:footnote>
  <w:footnote w:type="continuationSeparator" w:id="0">
    <w:p w14:paraId="7BA67453" w14:textId="77777777" w:rsidR="00EB3861" w:rsidRDefault="00EB3861">
      <w:r>
        <w:continuationSeparator/>
      </w:r>
    </w:p>
    <w:p w14:paraId="3BC98166" w14:textId="77777777" w:rsidR="00EB3861" w:rsidRDefault="00EB38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E729BC" w14:paraId="0036BC3B" w14:textId="77777777" w:rsidTr="00D077E9">
      <w:trPr>
        <w:trHeight w:val="978"/>
      </w:trPr>
      <w:tc>
        <w:tcPr>
          <w:tcW w:w="9990" w:type="dxa"/>
          <w:tcBorders>
            <w:top w:val="nil"/>
            <w:left w:val="nil"/>
            <w:bottom w:val="single" w:sz="36" w:space="0" w:color="34ABA2" w:themeColor="accent3"/>
            <w:right w:val="nil"/>
          </w:tcBorders>
        </w:tcPr>
        <w:p w14:paraId="385DC40B" w14:textId="77777777" w:rsidR="00E729BC" w:rsidRDefault="00E729BC">
          <w:pPr>
            <w:pStyle w:val="Header"/>
          </w:pPr>
        </w:p>
      </w:tc>
    </w:tr>
  </w:tbl>
  <w:p w14:paraId="4EDFDBEE" w14:textId="77777777" w:rsidR="00E729BC" w:rsidRDefault="00E729BC"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4CF6"/>
    <w:multiLevelType w:val="hybridMultilevel"/>
    <w:tmpl w:val="9EF22A66"/>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 w15:restartNumberingAfterBreak="0">
    <w:nsid w:val="089161E8"/>
    <w:multiLevelType w:val="hybridMultilevel"/>
    <w:tmpl w:val="A686D03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11FE7BFC"/>
    <w:multiLevelType w:val="hybridMultilevel"/>
    <w:tmpl w:val="711CC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2297414"/>
    <w:multiLevelType w:val="hybridMultilevel"/>
    <w:tmpl w:val="38A45A2C"/>
    <w:lvl w:ilvl="0" w:tplc="DD9EB964">
      <w:start w:val="1"/>
      <w:numFmt w:val="decimal"/>
      <w:lvlText w:val="%1."/>
      <w:lvlJc w:val="left"/>
      <w:pPr>
        <w:ind w:left="1800" w:hanging="360"/>
      </w:pPr>
      <w:rPr>
        <w:b w:val="0"/>
        <w:color w:val="auto"/>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14BC1B66"/>
    <w:multiLevelType w:val="hybridMultilevel"/>
    <w:tmpl w:val="B3CAC5D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623612B"/>
    <w:multiLevelType w:val="hybridMultilevel"/>
    <w:tmpl w:val="84C26C96"/>
    <w:lvl w:ilvl="0" w:tplc="2B08356C">
      <w:start w:val="1"/>
      <w:numFmt w:val="decimal"/>
      <w:lvlText w:val="%1."/>
      <w:lvlJc w:val="left"/>
      <w:pPr>
        <w:ind w:left="1440" w:hanging="360"/>
      </w:pPr>
      <w:rPr>
        <w:rFonts w:hint="default"/>
        <w:sz w:val="1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84D08FC"/>
    <w:multiLevelType w:val="hybridMultilevel"/>
    <w:tmpl w:val="3A10DF3E"/>
    <w:lvl w:ilvl="0" w:tplc="90AEF5B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1BD74437"/>
    <w:multiLevelType w:val="hybridMultilevel"/>
    <w:tmpl w:val="78CE0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4002EB"/>
    <w:multiLevelType w:val="hybridMultilevel"/>
    <w:tmpl w:val="20CA47E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313E4B91"/>
    <w:multiLevelType w:val="hybridMultilevel"/>
    <w:tmpl w:val="89B0AA0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31597140"/>
    <w:multiLevelType w:val="hybridMultilevel"/>
    <w:tmpl w:val="0A6ADBB8"/>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40B34C8C"/>
    <w:multiLevelType w:val="hybridMultilevel"/>
    <w:tmpl w:val="5DF616AE"/>
    <w:lvl w:ilvl="0" w:tplc="652A5C90">
      <w:start w:val="1"/>
      <w:numFmt w:val="decimal"/>
      <w:lvlText w:val="%1."/>
      <w:lvlJc w:val="left"/>
      <w:pPr>
        <w:ind w:left="1800" w:hanging="360"/>
      </w:pPr>
      <w:rPr>
        <w:sz w:val="24"/>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2" w15:restartNumberingAfterBreak="0">
    <w:nsid w:val="42934811"/>
    <w:multiLevelType w:val="hybridMultilevel"/>
    <w:tmpl w:val="154427D0"/>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4DF72FBC"/>
    <w:multiLevelType w:val="hybridMultilevel"/>
    <w:tmpl w:val="C7EC3CF6"/>
    <w:lvl w:ilvl="0" w:tplc="21D0690E">
      <w:start w:val="1"/>
      <w:numFmt w:val="decimal"/>
      <w:lvlText w:val="%1."/>
      <w:lvlJc w:val="left"/>
      <w:pPr>
        <w:ind w:left="1800" w:hanging="360"/>
      </w:pPr>
      <w:rPr>
        <w:b w:val="0"/>
      </w:rPr>
    </w:lvl>
    <w:lvl w:ilvl="1" w:tplc="A6162B50">
      <w:start w:val="1"/>
      <w:numFmt w:val="lowerLetter"/>
      <w:lvlText w:val="%2."/>
      <w:lvlJc w:val="left"/>
      <w:pPr>
        <w:ind w:left="2520" w:hanging="360"/>
      </w:pPr>
      <w:rPr>
        <w:b w:val="0"/>
      </w:r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4" w15:restartNumberingAfterBreak="0">
    <w:nsid w:val="50F1661F"/>
    <w:multiLevelType w:val="hybridMultilevel"/>
    <w:tmpl w:val="16E0D9E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52D03F4F"/>
    <w:multiLevelType w:val="hybridMultilevel"/>
    <w:tmpl w:val="7DC2012E"/>
    <w:lvl w:ilvl="0" w:tplc="64708B7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53B34AD6"/>
    <w:multiLevelType w:val="hybridMultilevel"/>
    <w:tmpl w:val="788CF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2A149E"/>
    <w:multiLevelType w:val="hybridMultilevel"/>
    <w:tmpl w:val="DDAA4188"/>
    <w:lvl w:ilvl="0" w:tplc="0930D160">
      <w:start w:val="1"/>
      <w:numFmt w:val="decimal"/>
      <w:lvlText w:val="%1."/>
      <w:lvlJc w:val="left"/>
      <w:pPr>
        <w:ind w:left="1800" w:hanging="360"/>
      </w:pPr>
      <w:rPr>
        <w:rFonts w:hint="default"/>
        <w:b w:val="0"/>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578B354D"/>
    <w:multiLevelType w:val="hybridMultilevel"/>
    <w:tmpl w:val="249CD8F0"/>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6DA81287"/>
    <w:multiLevelType w:val="hybridMultilevel"/>
    <w:tmpl w:val="D1D0DA1E"/>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start w:val="1"/>
      <w:numFmt w:val="lowerLetter"/>
      <w:lvlText w:val="%5."/>
      <w:lvlJc w:val="left"/>
      <w:pPr>
        <w:ind w:left="5040" w:hanging="360"/>
      </w:pPr>
    </w:lvl>
    <w:lvl w:ilvl="5" w:tplc="0809001B">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0" w15:restartNumberingAfterBreak="0">
    <w:nsid w:val="6DBF76A0"/>
    <w:multiLevelType w:val="hybridMultilevel"/>
    <w:tmpl w:val="6AE6986A"/>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1" w15:restartNumberingAfterBreak="0">
    <w:nsid w:val="71E81684"/>
    <w:multiLevelType w:val="hybridMultilevel"/>
    <w:tmpl w:val="075216D8"/>
    <w:lvl w:ilvl="0" w:tplc="C7CC5352">
      <w:start w:val="1"/>
      <w:numFmt w:val="decimal"/>
      <w:lvlText w:val="%1."/>
      <w:lvlJc w:val="left"/>
      <w:pPr>
        <w:ind w:left="1800" w:hanging="360"/>
      </w:pPr>
      <w:rPr>
        <w:rFonts w:hint="default"/>
        <w:b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A5486E"/>
    <w:multiLevelType w:val="hybridMultilevel"/>
    <w:tmpl w:val="F7C601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51402604">
    <w:abstractNumId w:val="7"/>
  </w:num>
  <w:num w:numId="2" w16cid:durableId="1992248735">
    <w:abstractNumId w:val="16"/>
  </w:num>
  <w:num w:numId="3" w16cid:durableId="1860504453">
    <w:abstractNumId w:val="4"/>
  </w:num>
  <w:num w:numId="4" w16cid:durableId="445732817">
    <w:abstractNumId w:val="8"/>
  </w:num>
  <w:num w:numId="5" w16cid:durableId="1127626599">
    <w:abstractNumId w:val="9"/>
  </w:num>
  <w:num w:numId="6" w16cid:durableId="771048333">
    <w:abstractNumId w:val="11"/>
  </w:num>
  <w:num w:numId="7" w16cid:durableId="206727271">
    <w:abstractNumId w:val="1"/>
  </w:num>
  <w:num w:numId="8" w16cid:durableId="1496536158">
    <w:abstractNumId w:val="12"/>
  </w:num>
  <w:num w:numId="9" w16cid:durableId="381834125">
    <w:abstractNumId w:val="0"/>
  </w:num>
  <w:num w:numId="10" w16cid:durableId="1998610618">
    <w:abstractNumId w:val="10"/>
  </w:num>
  <w:num w:numId="11" w16cid:durableId="2020501270">
    <w:abstractNumId w:val="2"/>
  </w:num>
  <w:num w:numId="12" w16cid:durableId="931400056">
    <w:abstractNumId w:val="3"/>
  </w:num>
  <w:num w:numId="13" w16cid:durableId="413278776">
    <w:abstractNumId w:val="13"/>
  </w:num>
  <w:num w:numId="14" w16cid:durableId="1499614675">
    <w:abstractNumId w:val="17"/>
  </w:num>
  <w:num w:numId="15" w16cid:durableId="231356444">
    <w:abstractNumId w:val="21"/>
  </w:num>
  <w:num w:numId="16" w16cid:durableId="181168507">
    <w:abstractNumId w:val="15"/>
  </w:num>
  <w:num w:numId="17" w16cid:durableId="32771639">
    <w:abstractNumId w:val="6"/>
  </w:num>
  <w:num w:numId="18" w16cid:durableId="221214344">
    <w:abstractNumId w:val="14"/>
  </w:num>
  <w:num w:numId="19" w16cid:durableId="209535339">
    <w:abstractNumId w:val="22"/>
  </w:num>
  <w:num w:numId="20" w16cid:durableId="4989657">
    <w:abstractNumId w:val="5"/>
  </w:num>
  <w:num w:numId="21" w16cid:durableId="2024700375">
    <w:abstractNumId w:val="19"/>
  </w:num>
  <w:num w:numId="22" w16cid:durableId="620888488">
    <w:abstractNumId w:val="20"/>
  </w:num>
  <w:num w:numId="23" w16cid:durableId="27467278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017"/>
    <w:rsid w:val="00000E3B"/>
    <w:rsid w:val="00012AA2"/>
    <w:rsid w:val="00023E14"/>
    <w:rsid w:val="0002482E"/>
    <w:rsid w:val="00027BCE"/>
    <w:rsid w:val="0003583A"/>
    <w:rsid w:val="00042C33"/>
    <w:rsid w:val="00050324"/>
    <w:rsid w:val="0007521D"/>
    <w:rsid w:val="00080833"/>
    <w:rsid w:val="00091017"/>
    <w:rsid w:val="000A0150"/>
    <w:rsid w:val="000A123D"/>
    <w:rsid w:val="000B79A5"/>
    <w:rsid w:val="000C2706"/>
    <w:rsid w:val="000C3665"/>
    <w:rsid w:val="000D1571"/>
    <w:rsid w:val="000E63C9"/>
    <w:rsid w:val="000F12AB"/>
    <w:rsid w:val="00130E9D"/>
    <w:rsid w:val="001310ED"/>
    <w:rsid w:val="00134DAA"/>
    <w:rsid w:val="0014008C"/>
    <w:rsid w:val="00150A6D"/>
    <w:rsid w:val="0016485A"/>
    <w:rsid w:val="00164975"/>
    <w:rsid w:val="0017609C"/>
    <w:rsid w:val="00185B35"/>
    <w:rsid w:val="001867FE"/>
    <w:rsid w:val="00197D17"/>
    <w:rsid w:val="001F16E8"/>
    <w:rsid w:val="001F2BC8"/>
    <w:rsid w:val="001F5F6B"/>
    <w:rsid w:val="001F68D5"/>
    <w:rsid w:val="001F6C5A"/>
    <w:rsid w:val="002064A5"/>
    <w:rsid w:val="00211BC4"/>
    <w:rsid w:val="00213F0F"/>
    <w:rsid w:val="00221B88"/>
    <w:rsid w:val="0022280D"/>
    <w:rsid w:val="00225354"/>
    <w:rsid w:val="002438AF"/>
    <w:rsid w:val="00243EBC"/>
    <w:rsid w:val="00246A35"/>
    <w:rsid w:val="0025591D"/>
    <w:rsid w:val="00267A11"/>
    <w:rsid w:val="002719B2"/>
    <w:rsid w:val="00282D9F"/>
    <w:rsid w:val="00284348"/>
    <w:rsid w:val="0028500E"/>
    <w:rsid w:val="00292F4B"/>
    <w:rsid w:val="002C6935"/>
    <w:rsid w:val="002D38FC"/>
    <w:rsid w:val="002F51F5"/>
    <w:rsid w:val="00301E19"/>
    <w:rsid w:val="003027BB"/>
    <w:rsid w:val="00306582"/>
    <w:rsid w:val="00312137"/>
    <w:rsid w:val="00330359"/>
    <w:rsid w:val="0033762F"/>
    <w:rsid w:val="003401C8"/>
    <w:rsid w:val="003472C5"/>
    <w:rsid w:val="00354DDB"/>
    <w:rsid w:val="00355F65"/>
    <w:rsid w:val="003603E9"/>
    <w:rsid w:val="00366C7E"/>
    <w:rsid w:val="003707C4"/>
    <w:rsid w:val="0037262D"/>
    <w:rsid w:val="003730A1"/>
    <w:rsid w:val="00383DFD"/>
    <w:rsid w:val="00384EA3"/>
    <w:rsid w:val="003A39A1"/>
    <w:rsid w:val="003A5744"/>
    <w:rsid w:val="003B5DFF"/>
    <w:rsid w:val="003C2191"/>
    <w:rsid w:val="003C71B5"/>
    <w:rsid w:val="003D3863"/>
    <w:rsid w:val="003E4E6E"/>
    <w:rsid w:val="004110DE"/>
    <w:rsid w:val="00412A40"/>
    <w:rsid w:val="004143FD"/>
    <w:rsid w:val="00427029"/>
    <w:rsid w:val="00430489"/>
    <w:rsid w:val="004362CC"/>
    <w:rsid w:val="0044085A"/>
    <w:rsid w:val="00443D33"/>
    <w:rsid w:val="00454B38"/>
    <w:rsid w:val="00462C60"/>
    <w:rsid w:val="004716D3"/>
    <w:rsid w:val="00490F6D"/>
    <w:rsid w:val="004A3977"/>
    <w:rsid w:val="004B21A5"/>
    <w:rsid w:val="005037F0"/>
    <w:rsid w:val="00516A86"/>
    <w:rsid w:val="005275F6"/>
    <w:rsid w:val="005347EE"/>
    <w:rsid w:val="0053596C"/>
    <w:rsid w:val="00540C3F"/>
    <w:rsid w:val="00543AE6"/>
    <w:rsid w:val="00562BDB"/>
    <w:rsid w:val="00565B57"/>
    <w:rsid w:val="0057195E"/>
    <w:rsid w:val="00571CA1"/>
    <w:rsid w:val="00572102"/>
    <w:rsid w:val="00572761"/>
    <w:rsid w:val="005828F9"/>
    <w:rsid w:val="005908E2"/>
    <w:rsid w:val="00597AB5"/>
    <w:rsid w:val="005A1EC4"/>
    <w:rsid w:val="005D3035"/>
    <w:rsid w:val="005E538B"/>
    <w:rsid w:val="005F0B39"/>
    <w:rsid w:val="005F1BB0"/>
    <w:rsid w:val="006160A9"/>
    <w:rsid w:val="00636B53"/>
    <w:rsid w:val="00655152"/>
    <w:rsid w:val="00656C4D"/>
    <w:rsid w:val="006622C4"/>
    <w:rsid w:val="006716D4"/>
    <w:rsid w:val="006752AD"/>
    <w:rsid w:val="00681F0E"/>
    <w:rsid w:val="00694641"/>
    <w:rsid w:val="006B5EB9"/>
    <w:rsid w:val="006C2A7B"/>
    <w:rsid w:val="006C6F29"/>
    <w:rsid w:val="006C75B9"/>
    <w:rsid w:val="006C7A7C"/>
    <w:rsid w:val="006E5716"/>
    <w:rsid w:val="006F599B"/>
    <w:rsid w:val="00706DAE"/>
    <w:rsid w:val="00711494"/>
    <w:rsid w:val="007302B3"/>
    <w:rsid w:val="00730733"/>
    <w:rsid w:val="00730E3A"/>
    <w:rsid w:val="00736AAF"/>
    <w:rsid w:val="007373E5"/>
    <w:rsid w:val="007608D3"/>
    <w:rsid w:val="00765B2A"/>
    <w:rsid w:val="00772057"/>
    <w:rsid w:val="007806C6"/>
    <w:rsid w:val="00783A34"/>
    <w:rsid w:val="007903FB"/>
    <w:rsid w:val="007A2659"/>
    <w:rsid w:val="007C6B52"/>
    <w:rsid w:val="007D16C5"/>
    <w:rsid w:val="007D66DF"/>
    <w:rsid w:val="007E07A6"/>
    <w:rsid w:val="007E2238"/>
    <w:rsid w:val="007E7D48"/>
    <w:rsid w:val="00802A25"/>
    <w:rsid w:val="008231D1"/>
    <w:rsid w:val="0082770B"/>
    <w:rsid w:val="00831103"/>
    <w:rsid w:val="00862FE4"/>
    <w:rsid w:val="0086389A"/>
    <w:rsid w:val="00870DB0"/>
    <w:rsid w:val="00872DE6"/>
    <w:rsid w:val="0087605E"/>
    <w:rsid w:val="008B1FEE"/>
    <w:rsid w:val="008C39AE"/>
    <w:rsid w:val="008D3243"/>
    <w:rsid w:val="008F2739"/>
    <w:rsid w:val="008F5975"/>
    <w:rsid w:val="00903C32"/>
    <w:rsid w:val="009144E5"/>
    <w:rsid w:val="00915DDF"/>
    <w:rsid w:val="00916B16"/>
    <w:rsid w:val="009173B9"/>
    <w:rsid w:val="00923348"/>
    <w:rsid w:val="009252CD"/>
    <w:rsid w:val="0093335D"/>
    <w:rsid w:val="0093613E"/>
    <w:rsid w:val="00943026"/>
    <w:rsid w:val="00945201"/>
    <w:rsid w:val="00966B81"/>
    <w:rsid w:val="00981DC9"/>
    <w:rsid w:val="009A7E5D"/>
    <w:rsid w:val="009C7720"/>
    <w:rsid w:val="009C7DE4"/>
    <w:rsid w:val="009D6A0B"/>
    <w:rsid w:val="009E2E4C"/>
    <w:rsid w:val="009E7516"/>
    <w:rsid w:val="009F539D"/>
    <w:rsid w:val="00A05408"/>
    <w:rsid w:val="00A072BC"/>
    <w:rsid w:val="00A132FA"/>
    <w:rsid w:val="00A179D2"/>
    <w:rsid w:val="00A23AFA"/>
    <w:rsid w:val="00A25BD0"/>
    <w:rsid w:val="00A31B3E"/>
    <w:rsid w:val="00A32432"/>
    <w:rsid w:val="00A532F3"/>
    <w:rsid w:val="00A7035B"/>
    <w:rsid w:val="00A726C3"/>
    <w:rsid w:val="00A8489E"/>
    <w:rsid w:val="00AA26E9"/>
    <w:rsid w:val="00AB4C97"/>
    <w:rsid w:val="00AC29F3"/>
    <w:rsid w:val="00AD58FA"/>
    <w:rsid w:val="00AE161F"/>
    <w:rsid w:val="00AE7A0F"/>
    <w:rsid w:val="00AF396E"/>
    <w:rsid w:val="00B008B0"/>
    <w:rsid w:val="00B056F9"/>
    <w:rsid w:val="00B20C30"/>
    <w:rsid w:val="00B231E5"/>
    <w:rsid w:val="00B352F3"/>
    <w:rsid w:val="00B71E6E"/>
    <w:rsid w:val="00B82479"/>
    <w:rsid w:val="00B82E86"/>
    <w:rsid w:val="00B9273A"/>
    <w:rsid w:val="00BF007F"/>
    <w:rsid w:val="00BF23DB"/>
    <w:rsid w:val="00C02B87"/>
    <w:rsid w:val="00C0627B"/>
    <w:rsid w:val="00C13A92"/>
    <w:rsid w:val="00C14D43"/>
    <w:rsid w:val="00C206B4"/>
    <w:rsid w:val="00C224CC"/>
    <w:rsid w:val="00C24F54"/>
    <w:rsid w:val="00C26E35"/>
    <w:rsid w:val="00C31EA2"/>
    <w:rsid w:val="00C4086D"/>
    <w:rsid w:val="00C40EE7"/>
    <w:rsid w:val="00C4304E"/>
    <w:rsid w:val="00C43A26"/>
    <w:rsid w:val="00C63EED"/>
    <w:rsid w:val="00C77F45"/>
    <w:rsid w:val="00CA1896"/>
    <w:rsid w:val="00CA430A"/>
    <w:rsid w:val="00CB5B28"/>
    <w:rsid w:val="00CB69B6"/>
    <w:rsid w:val="00CC6887"/>
    <w:rsid w:val="00CC72F8"/>
    <w:rsid w:val="00CD2E7C"/>
    <w:rsid w:val="00CE23C0"/>
    <w:rsid w:val="00CE299D"/>
    <w:rsid w:val="00CE5F01"/>
    <w:rsid w:val="00CF5371"/>
    <w:rsid w:val="00CF69E6"/>
    <w:rsid w:val="00D0323A"/>
    <w:rsid w:val="00D0559F"/>
    <w:rsid w:val="00D077E9"/>
    <w:rsid w:val="00D17FE0"/>
    <w:rsid w:val="00D209C5"/>
    <w:rsid w:val="00D3164A"/>
    <w:rsid w:val="00D34003"/>
    <w:rsid w:val="00D34ECF"/>
    <w:rsid w:val="00D42CB7"/>
    <w:rsid w:val="00D5413D"/>
    <w:rsid w:val="00D555ED"/>
    <w:rsid w:val="00D570A9"/>
    <w:rsid w:val="00D673B0"/>
    <w:rsid w:val="00D67590"/>
    <w:rsid w:val="00D70D02"/>
    <w:rsid w:val="00D770C7"/>
    <w:rsid w:val="00D86945"/>
    <w:rsid w:val="00D90290"/>
    <w:rsid w:val="00D944B6"/>
    <w:rsid w:val="00D966E5"/>
    <w:rsid w:val="00DA0B13"/>
    <w:rsid w:val="00DA1655"/>
    <w:rsid w:val="00DA1A92"/>
    <w:rsid w:val="00DC732B"/>
    <w:rsid w:val="00DC7DDB"/>
    <w:rsid w:val="00DD152F"/>
    <w:rsid w:val="00DD2116"/>
    <w:rsid w:val="00DD488A"/>
    <w:rsid w:val="00DE213F"/>
    <w:rsid w:val="00DE4966"/>
    <w:rsid w:val="00DE53AC"/>
    <w:rsid w:val="00DF027C"/>
    <w:rsid w:val="00DF4F2A"/>
    <w:rsid w:val="00E00A32"/>
    <w:rsid w:val="00E22ACD"/>
    <w:rsid w:val="00E24EDF"/>
    <w:rsid w:val="00E26E2C"/>
    <w:rsid w:val="00E350A8"/>
    <w:rsid w:val="00E57553"/>
    <w:rsid w:val="00E620B0"/>
    <w:rsid w:val="00E63389"/>
    <w:rsid w:val="00E64B4E"/>
    <w:rsid w:val="00E652F9"/>
    <w:rsid w:val="00E729BC"/>
    <w:rsid w:val="00E75B35"/>
    <w:rsid w:val="00E81B40"/>
    <w:rsid w:val="00E979A5"/>
    <w:rsid w:val="00EB3553"/>
    <w:rsid w:val="00EB3861"/>
    <w:rsid w:val="00EF555B"/>
    <w:rsid w:val="00F027BB"/>
    <w:rsid w:val="00F11DCF"/>
    <w:rsid w:val="00F162EA"/>
    <w:rsid w:val="00F23DB3"/>
    <w:rsid w:val="00F241E9"/>
    <w:rsid w:val="00F250E6"/>
    <w:rsid w:val="00F2611B"/>
    <w:rsid w:val="00F45FBE"/>
    <w:rsid w:val="00F52D27"/>
    <w:rsid w:val="00F65EAD"/>
    <w:rsid w:val="00F66E49"/>
    <w:rsid w:val="00F716D8"/>
    <w:rsid w:val="00F77960"/>
    <w:rsid w:val="00F83527"/>
    <w:rsid w:val="00F86F5F"/>
    <w:rsid w:val="00FA11FB"/>
    <w:rsid w:val="00FA7F9E"/>
    <w:rsid w:val="00FB4D92"/>
    <w:rsid w:val="00FD583F"/>
    <w:rsid w:val="00FD7488"/>
    <w:rsid w:val="00FE01DA"/>
    <w:rsid w:val="00FF16B4"/>
    <w:rsid w:val="00FF199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98D42"/>
  <w15:docId w15:val="{846EE708-65B1-46B4-A3B7-5C4275C74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37262D"/>
    <w:pPr>
      <w:keepNext/>
      <w:spacing w:after="240" w:line="240" w:lineRule="auto"/>
      <w:outlineLvl w:val="1"/>
    </w:pPr>
    <w:rPr>
      <w:rFonts w:eastAsiaTheme="majorEastAsia" w:cstheme="majorBidi"/>
      <w:b w:val="0"/>
      <w:sz w:val="40"/>
      <w:szCs w:val="26"/>
    </w:rPr>
  </w:style>
  <w:style w:type="paragraph" w:styleId="Heading3">
    <w:name w:val="heading 3"/>
    <w:basedOn w:val="Normal"/>
    <w:next w:val="Normal"/>
    <w:link w:val="Heading3Char"/>
    <w:uiPriority w:val="5"/>
    <w:unhideWhenUsed/>
    <w:qFormat/>
    <w:rsid w:val="00915DDF"/>
    <w:pPr>
      <w:keepNext/>
      <w:keepLines/>
      <w:spacing w:before="40"/>
      <w:outlineLvl w:val="2"/>
    </w:pPr>
    <w:rPr>
      <w:rFonts w:asciiTheme="majorHAnsi" w:eastAsiaTheme="majorEastAsia" w:hAnsiTheme="majorHAnsi" w:cstheme="majorBidi"/>
      <w:i/>
      <w:color w:val="278079" w:themeColor="accent6" w:themeShade="BF"/>
      <w:sz w:val="24"/>
      <w:szCs w:val="24"/>
    </w:rPr>
  </w:style>
  <w:style w:type="paragraph" w:styleId="Heading4">
    <w:name w:val="heading 4"/>
    <w:basedOn w:val="Normal"/>
    <w:next w:val="Normal"/>
    <w:link w:val="Heading4Char"/>
    <w:uiPriority w:val="1"/>
    <w:unhideWhenUsed/>
    <w:qFormat/>
    <w:rsid w:val="00E729BC"/>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37262D"/>
    <w:rPr>
      <w:rFonts w:eastAsiaTheme="majorEastAsia" w:cstheme="majorBidi"/>
      <w:color w:val="082A75" w:themeColor="text2"/>
      <w:sz w:val="40"/>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Spacing">
    <w:name w:val="No Spacing"/>
    <w:uiPriority w:val="1"/>
    <w:qFormat/>
    <w:rsid w:val="00000E3B"/>
    <w:pPr>
      <w:spacing w:after="0" w:line="240" w:lineRule="auto"/>
    </w:pPr>
    <w:rPr>
      <w:sz w:val="28"/>
      <w:szCs w:val="22"/>
      <w:lang w:val="en-GB"/>
    </w:rPr>
  </w:style>
  <w:style w:type="character" w:customStyle="1" w:styleId="Heading3Char">
    <w:name w:val="Heading 3 Char"/>
    <w:basedOn w:val="DefaultParagraphFont"/>
    <w:link w:val="Heading3"/>
    <w:uiPriority w:val="5"/>
    <w:rsid w:val="00915DDF"/>
    <w:rPr>
      <w:rFonts w:asciiTheme="majorHAnsi" w:eastAsiaTheme="majorEastAsia" w:hAnsiTheme="majorHAnsi" w:cstheme="majorBidi"/>
      <w:b/>
      <w:i/>
      <w:color w:val="278079" w:themeColor="accent6" w:themeShade="BF"/>
    </w:rPr>
  </w:style>
  <w:style w:type="paragraph" w:styleId="ListParagraph">
    <w:name w:val="List Paragraph"/>
    <w:basedOn w:val="Normal"/>
    <w:uiPriority w:val="34"/>
    <w:unhideWhenUsed/>
    <w:qFormat/>
    <w:rsid w:val="0057195E"/>
    <w:pPr>
      <w:ind w:left="720"/>
      <w:contextualSpacing/>
    </w:pPr>
  </w:style>
  <w:style w:type="paragraph" w:styleId="TOCHeading">
    <w:name w:val="TOC Heading"/>
    <w:basedOn w:val="Heading1"/>
    <w:next w:val="Normal"/>
    <w:uiPriority w:val="39"/>
    <w:unhideWhenUsed/>
    <w:qFormat/>
    <w:rsid w:val="00CE5F01"/>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CE5F01"/>
    <w:pPr>
      <w:spacing w:before="240" w:after="120"/>
    </w:pPr>
    <w:rPr>
      <w:rFonts w:cstheme="minorHAnsi"/>
      <w:bCs/>
      <w:sz w:val="20"/>
      <w:szCs w:val="20"/>
    </w:rPr>
  </w:style>
  <w:style w:type="paragraph" w:styleId="TOC2">
    <w:name w:val="toc 2"/>
    <w:basedOn w:val="Normal"/>
    <w:next w:val="Normal"/>
    <w:autoRedefine/>
    <w:uiPriority w:val="39"/>
    <w:unhideWhenUsed/>
    <w:rsid w:val="00CE5F01"/>
    <w:pPr>
      <w:spacing w:before="120"/>
      <w:ind w:left="280"/>
    </w:pPr>
    <w:rPr>
      <w:rFonts w:cstheme="minorHAnsi"/>
      <w:b w:val="0"/>
      <w:i/>
      <w:iCs/>
      <w:sz w:val="20"/>
      <w:szCs w:val="20"/>
    </w:rPr>
  </w:style>
  <w:style w:type="paragraph" w:styleId="TOC3">
    <w:name w:val="toc 3"/>
    <w:basedOn w:val="Normal"/>
    <w:next w:val="Normal"/>
    <w:autoRedefine/>
    <w:uiPriority w:val="39"/>
    <w:unhideWhenUsed/>
    <w:rsid w:val="00CE5F01"/>
    <w:pPr>
      <w:ind w:left="560"/>
    </w:pPr>
    <w:rPr>
      <w:rFonts w:cstheme="minorHAnsi"/>
      <w:b w:val="0"/>
      <w:sz w:val="20"/>
      <w:szCs w:val="20"/>
    </w:rPr>
  </w:style>
  <w:style w:type="character" w:styleId="Hyperlink">
    <w:name w:val="Hyperlink"/>
    <w:basedOn w:val="DefaultParagraphFont"/>
    <w:uiPriority w:val="99"/>
    <w:unhideWhenUsed/>
    <w:rsid w:val="00CE5F01"/>
    <w:rPr>
      <w:color w:val="3592CF" w:themeColor="hyperlink"/>
      <w:u w:val="single"/>
    </w:rPr>
  </w:style>
  <w:style w:type="paragraph" w:styleId="TOC4">
    <w:name w:val="toc 4"/>
    <w:basedOn w:val="Normal"/>
    <w:next w:val="Normal"/>
    <w:autoRedefine/>
    <w:uiPriority w:val="99"/>
    <w:unhideWhenUsed/>
    <w:rsid w:val="005E538B"/>
    <w:pPr>
      <w:ind w:left="840"/>
    </w:pPr>
    <w:rPr>
      <w:rFonts w:cstheme="minorHAnsi"/>
      <w:b w:val="0"/>
      <w:sz w:val="20"/>
      <w:szCs w:val="20"/>
    </w:rPr>
  </w:style>
  <w:style w:type="paragraph" w:styleId="TOC5">
    <w:name w:val="toc 5"/>
    <w:basedOn w:val="Normal"/>
    <w:next w:val="Normal"/>
    <w:autoRedefine/>
    <w:uiPriority w:val="99"/>
    <w:unhideWhenUsed/>
    <w:rsid w:val="005E538B"/>
    <w:pPr>
      <w:ind w:left="1120"/>
    </w:pPr>
    <w:rPr>
      <w:rFonts w:cstheme="minorHAnsi"/>
      <w:b w:val="0"/>
      <w:sz w:val="20"/>
      <w:szCs w:val="20"/>
    </w:rPr>
  </w:style>
  <w:style w:type="paragraph" w:styleId="TOC6">
    <w:name w:val="toc 6"/>
    <w:basedOn w:val="Normal"/>
    <w:next w:val="Normal"/>
    <w:autoRedefine/>
    <w:uiPriority w:val="99"/>
    <w:unhideWhenUsed/>
    <w:rsid w:val="005E538B"/>
    <w:pPr>
      <w:ind w:left="1400"/>
    </w:pPr>
    <w:rPr>
      <w:rFonts w:cstheme="minorHAnsi"/>
      <w:b w:val="0"/>
      <w:sz w:val="20"/>
      <w:szCs w:val="20"/>
    </w:rPr>
  </w:style>
  <w:style w:type="paragraph" w:styleId="TOC7">
    <w:name w:val="toc 7"/>
    <w:basedOn w:val="Normal"/>
    <w:next w:val="Normal"/>
    <w:autoRedefine/>
    <w:uiPriority w:val="99"/>
    <w:unhideWhenUsed/>
    <w:rsid w:val="005E538B"/>
    <w:pPr>
      <w:ind w:left="1680"/>
    </w:pPr>
    <w:rPr>
      <w:rFonts w:cstheme="minorHAnsi"/>
      <w:b w:val="0"/>
      <w:sz w:val="20"/>
      <w:szCs w:val="20"/>
    </w:rPr>
  </w:style>
  <w:style w:type="paragraph" w:styleId="TOC8">
    <w:name w:val="toc 8"/>
    <w:basedOn w:val="Normal"/>
    <w:next w:val="Normal"/>
    <w:autoRedefine/>
    <w:uiPriority w:val="99"/>
    <w:unhideWhenUsed/>
    <w:rsid w:val="005E538B"/>
    <w:pPr>
      <w:ind w:left="1960"/>
    </w:pPr>
    <w:rPr>
      <w:rFonts w:cstheme="minorHAnsi"/>
      <w:b w:val="0"/>
      <w:sz w:val="20"/>
      <w:szCs w:val="20"/>
    </w:rPr>
  </w:style>
  <w:style w:type="paragraph" w:styleId="TOC9">
    <w:name w:val="toc 9"/>
    <w:basedOn w:val="Normal"/>
    <w:next w:val="Normal"/>
    <w:autoRedefine/>
    <w:uiPriority w:val="99"/>
    <w:unhideWhenUsed/>
    <w:rsid w:val="005E538B"/>
    <w:pPr>
      <w:ind w:left="2240"/>
    </w:pPr>
    <w:rPr>
      <w:rFonts w:cstheme="minorHAnsi"/>
      <w:b w:val="0"/>
      <w:sz w:val="20"/>
      <w:szCs w:val="20"/>
    </w:rPr>
  </w:style>
  <w:style w:type="character" w:styleId="UnresolvedMention">
    <w:name w:val="Unresolved Mention"/>
    <w:basedOn w:val="DefaultParagraphFont"/>
    <w:uiPriority w:val="99"/>
    <w:semiHidden/>
    <w:unhideWhenUsed/>
    <w:rsid w:val="00681F0E"/>
    <w:rPr>
      <w:color w:val="605E5C"/>
      <w:shd w:val="clear" w:color="auto" w:fill="E1DFDD"/>
    </w:rPr>
  </w:style>
  <w:style w:type="character" w:styleId="FollowedHyperlink">
    <w:name w:val="FollowedHyperlink"/>
    <w:basedOn w:val="DefaultParagraphFont"/>
    <w:uiPriority w:val="99"/>
    <w:semiHidden/>
    <w:unhideWhenUsed/>
    <w:rsid w:val="002064A5"/>
    <w:rPr>
      <w:color w:val="3592CF" w:themeColor="followedHyperlink"/>
      <w:u w:val="single"/>
    </w:rPr>
  </w:style>
  <w:style w:type="character" w:customStyle="1" w:styleId="Heading4Char">
    <w:name w:val="Heading 4 Char"/>
    <w:basedOn w:val="DefaultParagraphFont"/>
    <w:link w:val="Heading4"/>
    <w:uiPriority w:val="1"/>
    <w:rsid w:val="00E729BC"/>
    <w:rPr>
      <w:rFonts w:asciiTheme="majorHAnsi" w:eastAsiaTheme="majorEastAsia" w:hAnsiTheme="majorHAnsi" w:cstheme="majorBidi"/>
      <w:b/>
      <w:i/>
      <w:iCs/>
      <w:color w:val="013A57" w:themeColor="accent1" w:themeShade="B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1.bin"/><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www.arduino.cc/en/software" TargetMode="External"/><Relationship Id="rId50" Type="http://schemas.openxmlformats.org/officeDocument/2006/relationships/image" Target="media/image42.png"/><Relationship Id="rId55"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utObs\AppData\Local\Microsoft\Office\16.0\DTS\en-US%7b7AB9297F-79B3-40BD-9BE3-821F64241AC9%7d\%7b277AF32E-709C-4D22-92D0-F164A6FCB3E6%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B300B5C11746618C55465EF7F6CB05"/>
        <w:category>
          <w:name w:val="General"/>
          <w:gallery w:val="placeholder"/>
        </w:category>
        <w:types>
          <w:type w:val="bbPlcHdr"/>
        </w:types>
        <w:behaviors>
          <w:behavior w:val="content"/>
        </w:behaviors>
        <w:guid w:val="{30077262-3113-467B-8BC7-757CDBB5D04F}"/>
      </w:docPartPr>
      <w:docPartBody>
        <w:p w:rsidR="00000000" w:rsidRDefault="006B5BF8" w:rsidP="006B5BF8">
          <w:pPr>
            <w:pStyle w:val="67B300B5C11746618C55465EF7F6CB05"/>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noProof/>
            </w:rPr>
            <w:t>October 29</w:t>
          </w:r>
          <w:r w:rsidRPr="00D86945">
            <w:rPr>
              <w:rStyle w:val="SubtitleChar"/>
              <w:b/>
            </w:rPr>
            <w:fldChar w:fldCharType="end"/>
          </w:r>
        </w:p>
      </w:docPartBody>
    </w:docPart>
    <w:docPart>
      <w:docPartPr>
        <w:name w:val="B08EEC1CFA2442F09CBD998E189121F6"/>
        <w:category>
          <w:name w:val="General"/>
          <w:gallery w:val="placeholder"/>
        </w:category>
        <w:types>
          <w:type w:val="bbPlcHdr"/>
        </w:types>
        <w:behaviors>
          <w:behavior w:val="content"/>
        </w:behaviors>
        <w:guid w:val="{392A35C1-B457-4447-BCA5-8415C8D84212}"/>
      </w:docPartPr>
      <w:docPartBody>
        <w:p w:rsidR="00000000" w:rsidRDefault="006B5BF8" w:rsidP="006B5BF8">
          <w:pPr>
            <w:pStyle w:val="B08EEC1CFA2442F09CBD998E189121F6"/>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6B8"/>
    <w:rsid w:val="00181E66"/>
    <w:rsid w:val="00190F76"/>
    <w:rsid w:val="002E59E5"/>
    <w:rsid w:val="006B5BF8"/>
    <w:rsid w:val="00740153"/>
    <w:rsid w:val="00A66C67"/>
    <w:rsid w:val="00B80E80"/>
    <w:rsid w:val="00E078E6"/>
    <w:rsid w:val="00E656B8"/>
    <w:rsid w:val="00ED06CF"/>
    <w:rsid w:val="00F037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6B5BF8"/>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sid w:val="006B5BF8"/>
    <w:rPr>
      <w:caps/>
      <w:color w:val="44546A" w:themeColor="text2"/>
      <w:spacing w:val="20"/>
      <w:sz w:val="32"/>
      <w:lang w:val="en-US" w:eastAsia="en-US"/>
    </w:rPr>
  </w:style>
  <w:style w:type="paragraph" w:customStyle="1" w:styleId="C9BB17287D7147EDAE2471E124E9C916">
    <w:name w:val="C9BB17287D7147EDAE2471E124E9C916"/>
  </w:style>
  <w:style w:type="paragraph" w:customStyle="1" w:styleId="D4EA01D12FAC4463B6DD09AB34B4D8D4">
    <w:name w:val="D4EA01D12FAC4463B6DD09AB34B4D8D4"/>
  </w:style>
  <w:style w:type="paragraph" w:customStyle="1" w:styleId="0D73713C99144B328C4BB2F6C6BA9402">
    <w:name w:val="0D73713C99144B328C4BB2F6C6BA9402"/>
    <w:rsid w:val="006B5BF8"/>
  </w:style>
  <w:style w:type="paragraph" w:customStyle="1" w:styleId="627067893F684F1CA9A676EB5FF2C799">
    <w:name w:val="627067893F684F1CA9A676EB5FF2C799"/>
    <w:rsid w:val="006B5BF8"/>
  </w:style>
  <w:style w:type="paragraph" w:customStyle="1" w:styleId="67B300B5C11746618C55465EF7F6CB05">
    <w:name w:val="67B300B5C11746618C55465EF7F6CB05"/>
    <w:rsid w:val="006B5BF8"/>
  </w:style>
  <w:style w:type="paragraph" w:customStyle="1" w:styleId="B08EEC1CFA2442F09CBD998E189121F6">
    <w:name w:val="B08EEC1CFA2442F09CBD998E189121F6"/>
    <w:rsid w:val="006B5B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9DC6A-CAF2-43FC-B95C-1F3CB4351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{277AF32E-709C-4D22-92D0-F164A6FCB3E6}tf16392850_win32.dotx</Template>
  <TotalTime>1001</TotalTime>
  <Pages>48</Pages>
  <Words>10981</Words>
  <Characters>62596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PutObs WQ39P-74NQQ-KDD73-YQTQ7-T3C6M</dc:creator>
  <cp:keywords/>
  <cp:lastModifiedBy>Keith Rickard</cp:lastModifiedBy>
  <cp:revision>55</cp:revision>
  <cp:lastPrinted>2020-12-23T15:05:00Z</cp:lastPrinted>
  <dcterms:created xsi:type="dcterms:W3CDTF">2020-12-24T15:44:00Z</dcterms:created>
  <dcterms:modified xsi:type="dcterms:W3CDTF">2022-10-29T12:21:00Z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